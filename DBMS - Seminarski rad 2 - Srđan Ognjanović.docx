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F99909" w14:textId="1A7A13F0" w:rsidR="000A2841" w:rsidRPr="000A2841" w:rsidRDefault="000A2841" w:rsidP="208B3714">
      <w:pPr>
        <w:spacing w:line="240" w:lineRule="auto"/>
        <w:jc w:val="center"/>
        <w:rPr>
          <w:rFonts w:asciiTheme="majorHAnsi" w:hAnsiTheme="majorHAnsi" w:cs="Times New Roman"/>
          <w:noProof/>
          <w:sz w:val="32"/>
          <w:szCs w:val="32"/>
          <w:lang w:val="sr-Latn-RS"/>
        </w:rPr>
      </w:pPr>
      <w:bookmarkStart w:id="0" w:name="_Toc321147149"/>
      <w:bookmarkStart w:id="1" w:name="_Toc318188227"/>
      <w:bookmarkStart w:id="2" w:name="_Toc318188327"/>
      <w:bookmarkStart w:id="3" w:name="_Toc318189312"/>
      <w:bookmarkStart w:id="4" w:name="_Toc321147011"/>
      <w:r w:rsidRPr="00AE0586">
        <w:rPr>
          <w:noProof/>
        </w:rPr>
        <w:drawing>
          <wp:anchor distT="0" distB="0" distL="114300" distR="114300" simplePos="0" relativeHeight="251662336" behindDoc="0" locked="0" layoutInCell="1" allowOverlap="1" wp14:anchorId="59D23FB3" wp14:editId="585B9F60">
            <wp:simplePos x="0" y="0"/>
            <wp:positionH relativeFrom="margin">
              <wp:align>left</wp:align>
            </wp:positionH>
            <wp:positionV relativeFrom="paragraph">
              <wp:posOffset>100330</wp:posOffset>
            </wp:positionV>
            <wp:extent cx="937895" cy="937895"/>
            <wp:effectExtent l="0" t="0" r="0" b="0"/>
            <wp:wrapSquare wrapText="bothSides"/>
            <wp:docPr id="2" name="Picture 2" descr="Unig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gr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37895" cy="937895"/>
                    </a:xfrm>
                    <a:prstGeom prst="rect">
                      <a:avLst/>
                    </a:prstGeom>
                    <a:noFill/>
                    <a:ln w="9525">
                      <a:noFill/>
                      <a:miter lim="800000"/>
                      <a:headEnd/>
                      <a:tailEnd/>
                    </a:ln>
                  </pic:spPr>
                </pic:pic>
              </a:graphicData>
            </a:graphic>
          </wp:anchor>
        </w:drawing>
      </w:r>
      <w:r w:rsidRPr="00AE0586">
        <w:rPr>
          <w:noProof/>
        </w:rPr>
        <w:drawing>
          <wp:anchor distT="0" distB="0" distL="114300" distR="114300" simplePos="0" relativeHeight="251661312" behindDoc="1" locked="0" layoutInCell="1" allowOverlap="1" wp14:anchorId="1F5F1F2A" wp14:editId="6F09DC88">
            <wp:simplePos x="0" y="0"/>
            <wp:positionH relativeFrom="margin">
              <wp:align>right</wp:align>
            </wp:positionH>
            <wp:positionV relativeFrom="paragraph">
              <wp:posOffset>97330</wp:posOffset>
            </wp:positionV>
            <wp:extent cx="941832" cy="941832"/>
            <wp:effectExtent l="0" t="0" r="0" b="0"/>
            <wp:wrapTight wrapText="bothSides">
              <wp:wrapPolygon edited="0">
                <wp:start x="7428" y="0"/>
                <wp:lineTo x="5243" y="874"/>
                <wp:lineTo x="0" y="5680"/>
                <wp:lineTo x="0" y="16167"/>
                <wp:lineTo x="6117" y="20537"/>
                <wp:lineTo x="8302" y="20974"/>
                <wp:lineTo x="12672" y="20974"/>
                <wp:lineTo x="14419" y="20537"/>
                <wp:lineTo x="20537" y="15730"/>
                <wp:lineTo x="20974" y="9176"/>
                <wp:lineTo x="20974" y="6117"/>
                <wp:lineTo x="16604" y="1748"/>
                <wp:lineTo x="13546" y="0"/>
                <wp:lineTo x="7428" y="0"/>
              </wp:wrapPolygon>
            </wp:wrapTight>
            <wp:docPr id="13" name="Picture 2" descr="logo_196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1960_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1C1A1D4A">
        <w:rPr>
          <w:rFonts w:asciiTheme="majorHAnsi" w:hAnsiTheme="majorHAnsi" w:cs="Times New Roman"/>
          <w:noProof/>
          <w:sz w:val="32"/>
          <w:szCs w:val="32"/>
          <w:lang w:val="sr-Latn-RS"/>
        </w:rPr>
        <w:t>Univerzitet u Nišu</w:t>
      </w:r>
    </w:p>
    <w:p w14:paraId="453ED4E2" w14:textId="77777777" w:rsidR="000A2841" w:rsidRPr="001C3F32" w:rsidRDefault="208B3714" w:rsidP="208B3714">
      <w:pPr>
        <w:spacing w:line="240" w:lineRule="auto"/>
        <w:jc w:val="center"/>
        <w:rPr>
          <w:rFonts w:asciiTheme="majorHAnsi" w:hAnsiTheme="majorHAnsi" w:cs="Times New Roman"/>
          <w:noProof/>
          <w:sz w:val="32"/>
          <w:szCs w:val="32"/>
          <w:lang w:val="sr-Latn-RS"/>
        </w:rPr>
      </w:pPr>
      <w:r w:rsidRPr="208B3714">
        <w:rPr>
          <w:rFonts w:asciiTheme="majorHAnsi" w:hAnsiTheme="majorHAnsi" w:cs="Times New Roman"/>
          <w:noProof/>
          <w:sz w:val="32"/>
          <w:szCs w:val="32"/>
          <w:lang w:val="sr-Latn-RS"/>
        </w:rPr>
        <w:t>Elektronski Fakultet</w:t>
      </w:r>
    </w:p>
    <w:p w14:paraId="1679CDA0" w14:textId="77777777" w:rsidR="000A2841" w:rsidRPr="001C3F32" w:rsidRDefault="208B3714" w:rsidP="208B3714">
      <w:pPr>
        <w:spacing w:line="240" w:lineRule="auto"/>
        <w:jc w:val="center"/>
        <w:rPr>
          <w:rFonts w:asciiTheme="majorHAnsi" w:hAnsiTheme="majorHAnsi"/>
          <w:noProof/>
          <w:sz w:val="32"/>
          <w:szCs w:val="32"/>
          <w:lang w:val="sr-Latn-RS"/>
        </w:rPr>
      </w:pPr>
      <w:r w:rsidRPr="208B3714">
        <w:rPr>
          <w:rFonts w:asciiTheme="majorHAnsi" w:hAnsiTheme="majorHAnsi"/>
          <w:noProof/>
          <w:sz w:val="32"/>
          <w:szCs w:val="32"/>
          <w:lang w:val="sr-Latn-RS"/>
        </w:rPr>
        <w:t>Katedra za računarstvo</w:t>
      </w:r>
    </w:p>
    <w:p w14:paraId="6C190974" w14:textId="7E15E713" w:rsidR="00C6554A" w:rsidRPr="008B5277" w:rsidRDefault="00C6554A" w:rsidP="6B3B4FD8">
      <w:pPr>
        <w:pStyle w:val="Photo"/>
        <w:rPr>
          <w:noProof/>
          <w:lang w:val="sr-Latn-RS"/>
        </w:rPr>
      </w:pPr>
    </w:p>
    <w:bookmarkEnd w:id="0"/>
    <w:bookmarkEnd w:id="1"/>
    <w:bookmarkEnd w:id="2"/>
    <w:bookmarkEnd w:id="3"/>
    <w:bookmarkEnd w:id="4"/>
    <w:p w14:paraId="43A73693" w14:textId="25D8DCCD" w:rsidR="000A2841" w:rsidRDefault="000A2841" w:rsidP="6B3B4FD8">
      <w:pPr>
        <w:pStyle w:val="Title"/>
        <w:spacing w:line="276" w:lineRule="auto"/>
        <w:rPr>
          <w:noProof/>
          <w:lang w:val="sr-Latn-RS"/>
        </w:rPr>
      </w:pPr>
    </w:p>
    <w:p w14:paraId="7938F57F" w14:textId="04248824" w:rsidR="0072061D" w:rsidRDefault="0072061D" w:rsidP="6B3B4FD8">
      <w:pPr>
        <w:pStyle w:val="Title"/>
        <w:spacing w:line="276" w:lineRule="auto"/>
        <w:rPr>
          <w:noProof/>
          <w:lang w:val="sr-Latn-RS"/>
        </w:rPr>
      </w:pPr>
      <w:r>
        <w:rPr>
          <w:noProof/>
        </w:rPr>
        <w:drawing>
          <wp:inline distT="0" distB="0" distL="0" distR="0" wp14:anchorId="43DD61D1" wp14:editId="0D39D1DA">
            <wp:extent cx="4572000" cy="2571750"/>
            <wp:effectExtent l="0" t="0" r="0" b="0"/>
            <wp:docPr id="2101581209" name="Picture 210158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81209"/>
                    <pic:cNvPicPr/>
                  </pic:nvPicPr>
                  <pic:blipFill>
                    <a:blip r:embed="rId1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32A9163" w14:textId="268C9091" w:rsidR="000A2841" w:rsidRPr="000A2841" w:rsidRDefault="208B3714" w:rsidP="208B3714">
      <w:pPr>
        <w:jc w:val="center"/>
        <w:rPr>
          <w:rFonts w:asciiTheme="majorHAnsi" w:hAnsiTheme="majorHAnsi"/>
          <w:noProof/>
          <w:lang w:val="sr-Latn-RS"/>
        </w:rPr>
      </w:pPr>
      <w:r w:rsidRPr="208B3714">
        <w:rPr>
          <w:rFonts w:asciiTheme="majorHAnsi" w:hAnsiTheme="majorHAnsi"/>
          <w:noProof/>
          <w:lang w:val="sr-Latn-RS"/>
        </w:rPr>
        <w:t>Seminarski rad</w:t>
      </w:r>
    </w:p>
    <w:p w14:paraId="594A1E9B" w14:textId="79E28FA5" w:rsidR="4D14BA19" w:rsidRDefault="4D14BA19" w:rsidP="6B3B4FD8">
      <w:pPr>
        <w:jc w:val="center"/>
        <w:rPr>
          <w:rFonts w:eastAsia="Constantia"/>
          <w:noProof/>
          <w:lang w:val="sr-Latn-RS"/>
        </w:rPr>
      </w:pPr>
    </w:p>
    <w:p w14:paraId="4431D2D1" w14:textId="73D4E024" w:rsidR="4D14BA19" w:rsidRDefault="4D14BA19" w:rsidP="6B3B4FD8">
      <w:pPr>
        <w:jc w:val="center"/>
        <w:rPr>
          <w:rFonts w:eastAsia="Constantia"/>
          <w:noProof/>
          <w:lang w:val="sr-Latn-RS"/>
        </w:rPr>
      </w:pPr>
    </w:p>
    <w:p w14:paraId="0950347B" w14:textId="133F0C79" w:rsidR="00C6554A" w:rsidRPr="00D5413C" w:rsidRDefault="208B3714" w:rsidP="6B3B4FD8">
      <w:pPr>
        <w:pStyle w:val="Title"/>
        <w:spacing w:line="276" w:lineRule="auto"/>
        <w:rPr>
          <w:noProof/>
          <w:lang w:val="sr-Latn-RS"/>
        </w:rPr>
      </w:pPr>
      <w:r w:rsidRPr="208B3714">
        <w:rPr>
          <w:noProof/>
          <w:lang w:val="sr-Latn-RS"/>
        </w:rPr>
        <w:t>Database Transaction PostgreSQL</w:t>
      </w:r>
    </w:p>
    <w:p w14:paraId="3FB451F6" w14:textId="6673EC0D" w:rsidR="2F0F165C" w:rsidRDefault="208B3714" w:rsidP="208B3714">
      <w:pPr>
        <w:jc w:val="center"/>
        <w:rPr>
          <w:i/>
          <w:iCs/>
          <w:noProof/>
          <w:lang w:val="sr-Latn-RS"/>
        </w:rPr>
      </w:pPr>
      <w:r w:rsidRPr="208B3714">
        <w:rPr>
          <w:i/>
          <w:iCs/>
          <w:noProof/>
          <w:lang w:val="sr-Latn-RS"/>
        </w:rPr>
        <w:t>Obrada transakcija, plan izvršavanja, izolacija i zaključivanje</w:t>
      </w:r>
    </w:p>
    <w:p w14:paraId="5B3A550A" w14:textId="73986C06" w:rsidR="001B6CC5" w:rsidRDefault="208B3714" w:rsidP="6B3B4FD8">
      <w:pPr>
        <w:pStyle w:val="ContactInfo"/>
        <w:rPr>
          <w:noProof/>
          <w:lang w:val="sr-Latn-RS"/>
        </w:rPr>
      </w:pPr>
      <w:r w:rsidRPr="208B3714">
        <w:rPr>
          <w:noProof/>
          <w:lang w:val="sr-Latn-RS"/>
        </w:rPr>
        <w:t>Srđan Ognjanović | DBMS</w:t>
      </w:r>
    </w:p>
    <w:p w14:paraId="39750AB5" w14:textId="77777777" w:rsidR="00427F39" w:rsidRDefault="00427F39" w:rsidP="6B3B4FD8">
      <w:pPr>
        <w:pStyle w:val="ContactInfo"/>
        <w:rPr>
          <w:noProof/>
          <w:lang w:val="sr-Latn-RS"/>
        </w:rPr>
      </w:pPr>
    </w:p>
    <w:p w14:paraId="25DFE8ED" w14:textId="580C86B3" w:rsidR="00427F39" w:rsidRDefault="208B3714" w:rsidP="6B3B4FD8">
      <w:pPr>
        <w:pStyle w:val="ContactInfo"/>
        <w:rPr>
          <w:noProof/>
          <w:lang w:val="sr-Latn-RS"/>
        </w:rPr>
      </w:pPr>
      <w:r w:rsidRPr="208B3714">
        <w:rPr>
          <w:noProof/>
          <w:lang w:val="sr-Latn-RS"/>
        </w:rPr>
        <w:t>Sistemi za upravljanje bazama podataka</w:t>
      </w:r>
    </w:p>
    <w:p w14:paraId="7D09B85A" w14:textId="45E0E376" w:rsidR="0072061D" w:rsidRDefault="0072061D" w:rsidP="6B3B4FD8">
      <w:pPr>
        <w:pStyle w:val="ContactInfo"/>
        <w:jc w:val="both"/>
        <w:rPr>
          <w:noProof/>
          <w:lang w:val="sr-Latn-RS"/>
        </w:rPr>
      </w:pPr>
    </w:p>
    <w:p w14:paraId="5F82F13F" w14:textId="69C04AFD" w:rsidR="0072061D" w:rsidRPr="0072061D" w:rsidRDefault="208B3714" w:rsidP="6B3B4FD8">
      <w:pPr>
        <w:pStyle w:val="ContactInfo"/>
        <w:rPr>
          <w:rFonts w:eastAsia="Times New Roman" w:cs="Times New Roman"/>
          <w:noProof/>
          <w:lang w:val="sr-Latn-RS"/>
        </w:rPr>
      </w:pPr>
      <w:r w:rsidRPr="208B3714">
        <w:rPr>
          <w:rFonts w:eastAsia="Times New Roman" w:cs="Times New Roman"/>
          <w:i/>
          <w:iCs/>
          <w:noProof/>
          <w:lang w:val="sr-Latn-RS"/>
        </w:rPr>
        <w:t>Profesori</w:t>
      </w:r>
      <w:r w:rsidRPr="208B3714">
        <w:rPr>
          <w:rFonts w:eastAsia="Times New Roman" w:cs="Times New Roman"/>
          <w:noProof/>
          <w:lang w:val="sr-Latn-RS"/>
        </w:rPr>
        <w:t>: Leonid Stoimenov, Aleksandar Stanimirović</w:t>
      </w:r>
    </w:p>
    <w:p w14:paraId="3A24EA4E" w14:textId="353D7446" w:rsidR="0072061D" w:rsidRDefault="0072061D" w:rsidP="6B3B4FD8">
      <w:pPr>
        <w:pStyle w:val="ContactInfo"/>
        <w:rPr>
          <w:noProof/>
          <w:lang w:val="sr-Latn-RS"/>
        </w:rPr>
      </w:pPr>
    </w:p>
    <w:p w14:paraId="11A27547" w14:textId="2079E216" w:rsidR="0072061D" w:rsidRDefault="0072061D" w:rsidP="6B3B4FD8">
      <w:pPr>
        <w:pStyle w:val="ContactInfo"/>
        <w:rPr>
          <w:noProof/>
          <w:lang w:val="sr-Latn-RS"/>
        </w:rPr>
      </w:pPr>
    </w:p>
    <w:p w14:paraId="7EE32FCB" w14:textId="6CAD7BB9" w:rsidR="0072061D" w:rsidRDefault="0072061D" w:rsidP="6B3B4FD8">
      <w:pPr>
        <w:pStyle w:val="ContactInfo"/>
        <w:rPr>
          <w:noProof/>
          <w:lang w:val="sr-Latn-RS"/>
        </w:rPr>
      </w:pPr>
    </w:p>
    <w:p w14:paraId="56706782" w14:textId="77777777" w:rsidR="0072061D" w:rsidRDefault="0072061D" w:rsidP="6B3B4FD8">
      <w:pPr>
        <w:pStyle w:val="ContactInfo"/>
        <w:rPr>
          <w:noProof/>
          <w:lang w:val="sr-Latn-RS"/>
        </w:rPr>
      </w:pPr>
    </w:p>
    <w:p w14:paraId="3BDBB3F3" w14:textId="7745C80A" w:rsidR="4D14BA19" w:rsidRDefault="4D14BA19" w:rsidP="6B3B4FD8">
      <w:pPr>
        <w:pStyle w:val="ContactInfo"/>
        <w:rPr>
          <w:noProof/>
          <w:lang w:val="sr-Latn-RS"/>
        </w:rPr>
      </w:pPr>
    </w:p>
    <w:p w14:paraId="5A30CCB3" w14:textId="67594A2A" w:rsidR="4D14BA19" w:rsidRDefault="4D14BA19" w:rsidP="6B3B4FD8">
      <w:pPr>
        <w:pStyle w:val="ContactInfo"/>
        <w:rPr>
          <w:noProof/>
          <w:lang w:val="sr-Latn-RS"/>
        </w:rPr>
      </w:pPr>
    </w:p>
    <w:p w14:paraId="50F842E5" w14:textId="2493888F" w:rsidR="4D14BA19" w:rsidRDefault="4D14BA19" w:rsidP="6B3B4FD8">
      <w:pPr>
        <w:pStyle w:val="ContactInfo"/>
        <w:rPr>
          <w:noProof/>
          <w:lang w:val="sr-Latn-RS"/>
        </w:rPr>
      </w:pPr>
    </w:p>
    <w:p w14:paraId="7586BFA1" w14:textId="59DE431C" w:rsidR="000A2841" w:rsidRDefault="000A2841" w:rsidP="08476D23">
      <w:pPr>
        <w:pStyle w:val="ContactInfo"/>
        <w:rPr>
          <w:rFonts w:eastAsia="Constantia" w:cs="Times New Roman"/>
          <w:noProof/>
          <w:szCs w:val="24"/>
          <w:lang w:val="sr-Latn-RS"/>
        </w:rPr>
      </w:pPr>
    </w:p>
    <w:p w14:paraId="18D6FA23" w14:textId="5C68B896" w:rsidR="4D14BA19" w:rsidRDefault="4D14BA19" w:rsidP="6B3B4FD8">
      <w:pPr>
        <w:pStyle w:val="TOCHeading"/>
        <w:rPr>
          <w:noProof/>
          <w:lang w:val="sr-Latn-RS"/>
        </w:rPr>
      </w:pPr>
    </w:p>
    <w:sdt>
      <w:sdtPr>
        <w:rPr>
          <w:rFonts w:ascii="Times New Roman" w:eastAsiaTheme="minorHAnsi" w:hAnsi="Times New Roman" w:cstheme="minorBidi"/>
          <w:color w:val="262626" w:themeColor="text1" w:themeTint="D9"/>
          <w:sz w:val="24"/>
          <w:szCs w:val="22"/>
        </w:rPr>
        <w:id w:val="-440454139"/>
        <w:docPartObj>
          <w:docPartGallery w:val="Table of Contents"/>
          <w:docPartUnique/>
        </w:docPartObj>
      </w:sdtPr>
      <w:sdtEndPr>
        <w:rPr>
          <w:b/>
          <w:bCs/>
          <w:noProof/>
        </w:rPr>
      </w:sdtEndPr>
      <w:sdtContent>
        <w:p w14:paraId="10652A11" w14:textId="072DCFD7" w:rsidR="000217EC" w:rsidRDefault="08476D23" w:rsidP="6B3B4FD8">
          <w:pPr>
            <w:pStyle w:val="TOCHeading"/>
            <w:rPr>
              <w:noProof/>
              <w:lang w:val="sr-Latn-RS"/>
            </w:rPr>
          </w:pPr>
          <w:r w:rsidRPr="08476D23">
            <w:rPr>
              <w:noProof/>
              <w:lang w:val="sr-Latn-RS"/>
            </w:rPr>
            <w:t>Sadržaj</w:t>
          </w:r>
        </w:p>
        <w:p w14:paraId="35C9EDA1" w14:textId="5D8C6986" w:rsidR="000C3A88" w:rsidRDefault="000217EC">
          <w:pPr>
            <w:pStyle w:val="TOC1"/>
            <w:tabs>
              <w:tab w:val="right" w:leader="dot" w:pos="8296"/>
            </w:tabs>
            <w:rPr>
              <w:rFonts w:asciiTheme="minorHAnsi" w:eastAsiaTheme="minorEastAsia" w:hAnsiTheme="minorHAnsi"/>
              <w:noProof/>
              <w:color w:val="auto"/>
              <w:sz w:val="22"/>
              <w:lang w:val="en-GB" w:eastAsia="ja-JP"/>
            </w:rPr>
          </w:pPr>
          <w:r w:rsidRPr="208B3714">
            <w:rPr>
              <w:b/>
              <w:bCs/>
              <w:noProof/>
            </w:rPr>
            <w:fldChar w:fldCharType="begin"/>
          </w:r>
          <w:r>
            <w:rPr>
              <w:b/>
              <w:bCs/>
              <w:noProof/>
            </w:rPr>
            <w:instrText xml:space="preserve"> TOC \o "1-3" \h \z \u </w:instrText>
          </w:r>
          <w:r w:rsidRPr="208B3714">
            <w:rPr>
              <w:b/>
              <w:bCs/>
              <w:noProof/>
            </w:rPr>
            <w:fldChar w:fldCharType="separate"/>
          </w:r>
          <w:hyperlink w:anchor="_Toc72571730" w:history="1">
            <w:r w:rsidR="000C3A88" w:rsidRPr="009C52FC">
              <w:rPr>
                <w:rStyle w:val="Hyperlink"/>
                <w:noProof/>
                <w:lang w:val="sr-Latn-RS"/>
              </w:rPr>
              <w:t>1. Opis</w:t>
            </w:r>
            <w:r w:rsidR="000C3A88">
              <w:rPr>
                <w:noProof/>
                <w:webHidden/>
              </w:rPr>
              <w:tab/>
            </w:r>
            <w:r w:rsidR="000C3A88">
              <w:rPr>
                <w:noProof/>
                <w:webHidden/>
              </w:rPr>
              <w:fldChar w:fldCharType="begin"/>
            </w:r>
            <w:r w:rsidR="000C3A88">
              <w:rPr>
                <w:noProof/>
                <w:webHidden/>
              </w:rPr>
              <w:instrText xml:space="preserve"> PAGEREF _Toc72571730 \h </w:instrText>
            </w:r>
            <w:r w:rsidR="000C3A88">
              <w:rPr>
                <w:noProof/>
                <w:webHidden/>
              </w:rPr>
            </w:r>
            <w:r w:rsidR="000C3A88">
              <w:rPr>
                <w:noProof/>
                <w:webHidden/>
              </w:rPr>
              <w:fldChar w:fldCharType="separate"/>
            </w:r>
            <w:r w:rsidR="000C3A88">
              <w:rPr>
                <w:noProof/>
                <w:webHidden/>
              </w:rPr>
              <w:t>2</w:t>
            </w:r>
            <w:r w:rsidR="000C3A88">
              <w:rPr>
                <w:noProof/>
                <w:webHidden/>
              </w:rPr>
              <w:fldChar w:fldCharType="end"/>
            </w:r>
          </w:hyperlink>
        </w:p>
        <w:p w14:paraId="1EAE10A2" w14:textId="0F0D53CE" w:rsidR="000C3A88" w:rsidRDefault="000C3A88">
          <w:pPr>
            <w:pStyle w:val="TOC1"/>
            <w:tabs>
              <w:tab w:val="right" w:leader="dot" w:pos="8296"/>
            </w:tabs>
            <w:rPr>
              <w:rFonts w:asciiTheme="minorHAnsi" w:eastAsiaTheme="minorEastAsia" w:hAnsiTheme="minorHAnsi"/>
              <w:noProof/>
              <w:color w:val="auto"/>
              <w:sz w:val="22"/>
              <w:lang w:val="en-GB" w:eastAsia="ja-JP"/>
            </w:rPr>
          </w:pPr>
          <w:hyperlink w:anchor="_Toc72571731" w:history="1">
            <w:r w:rsidRPr="009C52FC">
              <w:rPr>
                <w:rStyle w:val="Hyperlink"/>
                <w:noProof/>
                <w:lang w:val="sr-Latn-RS"/>
              </w:rPr>
              <w:t>2. Teorijski deo – Procesiranje transakcija</w:t>
            </w:r>
            <w:r>
              <w:rPr>
                <w:noProof/>
                <w:webHidden/>
              </w:rPr>
              <w:tab/>
            </w:r>
            <w:r>
              <w:rPr>
                <w:noProof/>
                <w:webHidden/>
              </w:rPr>
              <w:fldChar w:fldCharType="begin"/>
            </w:r>
            <w:r>
              <w:rPr>
                <w:noProof/>
                <w:webHidden/>
              </w:rPr>
              <w:instrText xml:space="preserve"> PAGEREF _Toc72571731 \h </w:instrText>
            </w:r>
            <w:r>
              <w:rPr>
                <w:noProof/>
                <w:webHidden/>
              </w:rPr>
            </w:r>
            <w:r>
              <w:rPr>
                <w:noProof/>
                <w:webHidden/>
              </w:rPr>
              <w:fldChar w:fldCharType="separate"/>
            </w:r>
            <w:r>
              <w:rPr>
                <w:noProof/>
                <w:webHidden/>
              </w:rPr>
              <w:t>3</w:t>
            </w:r>
            <w:r>
              <w:rPr>
                <w:noProof/>
                <w:webHidden/>
              </w:rPr>
              <w:fldChar w:fldCharType="end"/>
            </w:r>
          </w:hyperlink>
        </w:p>
        <w:p w14:paraId="16C0D3D9" w14:textId="60BEB510"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2" w:history="1">
            <w:r w:rsidRPr="009C52FC">
              <w:rPr>
                <w:rStyle w:val="Hyperlink"/>
                <w:noProof/>
                <w:lang w:val="sr-Latn-RS"/>
              </w:rPr>
              <w:t>2.1 Uvod</w:t>
            </w:r>
            <w:r>
              <w:rPr>
                <w:noProof/>
                <w:webHidden/>
              </w:rPr>
              <w:tab/>
            </w:r>
            <w:r>
              <w:rPr>
                <w:noProof/>
                <w:webHidden/>
              </w:rPr>
              <w:fldChar w:fldCharType="begin"/>
            </w:r>
            <w:r>
              <w:rPr>
                <w:noProof/>
                <w:webHidden/>
              </w:rPr>
              <w:instrText xml:space="preserve"> PAGEREF _Toc72571732 \h </w:instrText>
            </w:r>
            <w:r>
              <w:rPr>
                <w:noProof/>
                <w:webHidden/>
              </w:rPr>
            </w:r>
            <w:r>
              <w:rPr>
                <w:noProof/>
                <w:webHidden/>
              </w:rPr>
              <w:fldChar w:fldCharType="separate"/>
            </w:r>
            <w:r>
              <w:rPr>
                <w:noProof/>
                <w:webHidden/>
              </w:rPr>
              <w:t>3</w:t>
            </w:r>
            <w:r>
              <w:rPr>
                <w:noProof/>
                <w:webHidden/>
              </w:rPr>
              <w:fldChar w:fldCharType="end"/>
            </w:r>
          </w:hyperlink>
        </w:p>
        <w:p w14:paraId="7E8BD9C2" w14:textId="1CC6F7A5"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3" w:history="1">
            <w:r w:rsidRPr="009C52FC">
              <w:rPr>
                <w:rStyle w:val="Hyperlink"/>
                <w:noProof/>
                <w:lang w:val="sr-Latn-RS"/>
              </w:rPr>
              <w:t>2.2 Koncept transakcije</w:t>
            </w:r>
            <w:r>
              <w:rPr>
                <w:noProof/>
                <w:webHidden/>
              </w:rPr>
              <w:tab/>
            </w:r>
            <w:r>
              <w:rPr>
                <w:noProof/>
                <w:webHidden/>
              </w:rPr>
              <w:fldChar w:fldCharType="begin"/>
            </w:r>
            <w:r>
              <w:rPr>
                <w:noProof/>
                <w:webHidden/>
              </w:rPr>
              <w:instrText xml:space="preserve"> PAGEREF _Toc72571733 \h </w:instrText>
            </w:r>
            <w:r>
              <w:rPr>
                <w:noProof/>
                <w:webHidden/>
              </w:rPr>
            </w:r>
            <w:r>
              <w:rPr>
                <w:noProof/>
                <w:webHidden/>
              </w:rPr>
              <w:fldChar w:fldCharType="separate"/>
            </w:r>
            <w:r>
              <w:rPr>
                <w:noProof/>
                <w:webHidden/>
              </w:rPr>
              <w:t>3</w:t>
            </w:r>
            <w:r>
              <w:rPr>
                <w:noProof/>
                <w:webHidden/>
              </w:rPr>
              <w:fldChar w:fldCharType="end"/>
            </w:r>
          </w:hyperlink>
        </w:p>
        <w:p w14:paraId="562DF4F1" w14:textId="6A041F76"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4" w:history="1">
            <w:r w:rsidRPr="009C52FC">
              <w:rPr>
                <w:rStyle w:val="Hyperlink"/>
                <w:noProof/>
                <w:lang w:val="sr-Latn-RS"/>
              </w:rPr>
              <w:t>2.3 Stanja transakcije</w:t>
            </w:r>
            <w:r>
              <w:rPr>
                <w:noProof/>
                <w:webHidden/>
              </w:rPr>
              <w:tab/>
            </w:r>
            <w:r>
              <w:rPr>
                <w:noProof/>
                <w:webHidden/>
              </w:rPr>
              <w:fldChar w:fldCharType="begin"/>
            </w:r>
            <w:r>
              <w:rPr>
                <w:noProof/>
                <w:webHidden/>
              </w:rPr>
              <w:instrText xml:space="preserve"> PAGEREF _Toc72571734 \h </w:instrText>
            </w:r>
            <w:r>
              <w:rPr>
                <w:noProof/>
                <w:webHidden/>
              </w:rPr>
            </w:r>
            <w:r>
              <w:rPr>
                <w:noProof/>
                <w:webHidden/>
              </w:rPr>
              <w:fldChar w:fldCharType="separate"/>
            </w:r>
            <w:r>
              <w:rPr>
                <w:noProof/>
                <w:webHidden/>
              </w:rPr>
              <w:t>4</w:t>
            </w:r>
            <w:r>
              <w:rPr>
                <w:noProof/>
                <w:webHidden/>
              </w:rPr>
              <w:fldChar w:fldCharType="end"/>
            </w:r>
          </w:hyperlink>
        </w:p>
        <w:p w14:paraId="3C1A98FE" w14:textId="500F8E5D"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5" w:history="1">
            <w:r w:rsidRPr="009C52FC">
              <w:rPr>
                <w:rStyle w:val="Hyperlink"/>
                <w:noProof/>
                <w:lang w:val="sr-Latn-RS"/>
              </w:rPr>
              <w:t>2.4 Procesiranje transakcija</w:t>
            </w:r>
            <w:r>
              <w:rPr>
                <w:noProof/>
                <w:webHidden/>
              </w:rPr>
              <w:tab/>
            </w:r>
            <w:r>
              <w:rPr>
                <w:noProof/>
                <w:webHidden/>
              </w:rPr>
              <w:fldChar w:fldCharType="begin"/>
            </w:r>
            <w:r>
              <w:rPr>
                <w:noProof/>
                <w:webHidden/>
              </w:rPr>
              <w:instrText xml:space="preserve"> PAGEREF _Toc72571735 \h </w:instrText>
            </w:r>
            <w:r>
              <w:rPr>
                <w:noProof/>
                <w:webHidden/>
              </w:rPr>
            </w:r>
            <w:r>
              <w:rPr>
                <w:noProof/>
                <w:webHidden/>
              </w:rPr>
              <w:fldChar w:fldCharType="separate"/>
            </w:r>
            <w:r>
              <w:rPr>
                <w:noProof/>
                <w:webHidden/>
              </w:rPr>
              <w:t>5</w:t>
            </w:r>
            <w:r>
              <w:rPr>
                <w:noProof/>
                <w:webHidden/>
              </w:rPr>
              <w:fldChar w:fldCharType="end"/>
            </w:r>
          </w:hyperlink>
        </w:p>
        <w:p w14:paraId="636C2123" w14:textId="06609870"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6" w:history="1">
            <w:r w:rsidRPr="009C52FC">
              <w:rPr>
                <w:rStyle w:val="Hyperlink"/>
                <w:noProof/>
                <w:lang w:val="sr-Latn-RS"/>
              </w:rPr>
              <w:t>2.5 ACID svojstva</w:t>
            </w:r>
            <w:r>
              <w:rPr>
                <w:noProof/>
                <w:webHidden/>
              </w:rPr>
              <w:tab/>
            </w:r>
            <w:r>
              <w:rPr>
                <w:noProof/>
                <w:webHidden/>
              </w:rPr>
              <w:fldChar w:fldCharType="begin"/>
            </w:r>
            <w:r>
              <w:rPr>
                <w:noProof/>
                <w:webHidden/>
              </w:rPr>
              <w:instrText xml:space="preserve"> PAGEREF _Toc72571736 \h </w:instrText>
            </w:r>
            <w:r>
              <w:rPr>
                <w:noProof/>
                <w:webHidden/>
              </w:rPr>
            </w:r>
            <w:r>
              <w:rPr>
                <w:noProof/>
                <w:webHidden/>
              </w:rPr>
              <w:fldChar w:fldCharType="separate"/>
            </w:r>
            <w:r>
              <w:rPr>
                <w:noProof/>
                <w:webHidden/>
              </w:rPr>
              <w:t>6</w:t>
            </w:r>
            <w:r>
              <w:rPr>
                <w:noProof/>
                <w:webHidden/>
              </w:rPr>
              <w:fldChar w:fldCharType="end"/>
            </w:r>
          </w:hyperlink>
        </w:p>
        <w:p w14:paraId="464025E3" w14:textId="5B16C821"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7" w:history="1">
            <w:r w:rsidRPr="009C52FC">
              <w:rPr>
                <w:rStyle w:val="Hyperlink"/>
                <w:noProof/>
                <w:lang w:val="sr-Latn-RS"/>
              </w:rPr>
              <w:t>2.6 Rasporedi</w:t>
            </w:r>
            <w:r>
              <w:rPr>
                <w:noProof/>
                <w:webHidden/>
              </w:rPr>
              <w:tab/>
            </w:r>
            <w:r>
              <w:rPr>
                <w:noProof/>
                <w:webHidden/>
              </w:rPr>
              <w:fldChar w:fldCharType="begin"/>
            </w:r>
            <w:r>
              <w:rPr>
                <w:noProof/>
                <w:webHidden/>
              </w:rPr>
              <w:instrText xml:space="preserve"> PAGEREF _Toc72571737 \h </w:instrText>
            </w:r>
            <w:r>
              <w:rPr>
                <w:noProof/>
                <w:webHidden/>
              </w:rPr>
            </w:r>
            <w:r>
              <w:rPr>
                <w:noProof/>
                <w:webHidden/>
              </w:rPr>
              <w:fldChar w:fldCharType="separate"/>
            </w:r>
            <w:r>
              <w:rPr>
                <w:noProof/>
                <w:webHidden/>
              </w:rPr>
              <w:t>8</w:t>
            </w:r>
            <w:r>
              <w:rPr>
                <w:noProof/>
                <w:webHidden/>
              </w:rPr>
              <w:fldChar w:fldCharType="end"/>
            </w:r>
          </w:hyperlink>
        </w:p>
        <w:p w14:paraId="25FA5E11" w14:textId="3C47B4DF"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8" w:history="1">
            <w:r w:rsidRPr="009C52FC">
              <w:rPr>
                <w:rStyle w:val="Hyperlink"/>
                <w:noProof/>
                <w:lang w:val="sr-Latn-RS"/>
              </w:rPr>
              <w:t>2.7 Nepravilnosti prilikom konkurentnog izvršavanja</w:t>
            </w:r>
            <w:r>
              <w:rPr>
                <w:noProof/>
                <w:webHidden/>
              </w:rPr>
              <w:tab/>
            </w:r>
            <w:r>
              <w:rPr>
                <w:noProof/>
                <w:webHidden/>
              </w:rPr>
              <w:fldChar w:fldCharType="begin"/>
            </w:r>
            <w:r>
              <w:rPr>
                <w:noProof/>
                <w:webHidden/>
              </w:rPr>
              <w:instrText xml:space="preserve"> PAGEREF _Toc72571738 \h </w:instrText>
            </w:r>
            <w:r>
              <w:rPr>
                <w:noProof/>
                <w:webHidden/>
              </w:rPr>
            </w:r>
            <w:r>
              <w:rPr>
                <w:noProof/>
                <w:webHidden/>
              </w:rPr>
              <w:fldChar w:fldCharType="separate"/>
            </w:r>
            <w:r>
              <w:rPr>
                <w:noProof/>
                <w:webHidden/>
              </w:rPr>
              <w:t>16</w:t>
            </w:r>
            <w:r>
              <w:rPr>
                <w:noProof/>
                <w:webHidden/>
              </w:rPr>
              <w:fldChar w:fldCharType="end"/>
            </w:r>
          </w:hyperlink>
        </w:p>
        <w:p w14:paraId="10F77B89" w14:textId="4A63FB96"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39" w:history="1">
            <w:r w:rsidRPr="009C52FC">
              <w:rPr>
                <w:rStyle w:val="Hyperlink"/>
                <w:noProof/>
                <w:lang w:val="sr-Latn-RS"/>
              </w:rPr>
              <w:t>2.8 Protokoli kontrole konkurentnosti</w:t>
            </w:r>
            <w:r>
              <w:rPr>
                <w:noProof/>
                <w:webHidden/>
              </w:rPr>
              <w:tab/>
            </w:r>
            <w:r>
              <w:rPr>
                <w:noProof/>
                <w:webHidden/>
              </w:rPr>
              <w:fldChar w:fldCharType="begin"/>
            </w:r>
            <w:r>
              <w:rPr>
                <w:noProof/>
                <w:webHidden/>
              </w:rPr>
              <w:instrText xml:space="preserve"> PAGEREF _Toc72571739 \h </w:instrText>
            </w:r>
            <w:r>
              <w:rPr>
                <w:noProof/>
                <w:webHidden/>
              </w:rPr>
            </w:r>
            <w:r>
              <w:rPr>
                <w:noProof/>
                <w:webHidden/>
              </w:rPr>
              <w:fldChar w:fldCharType="separate"/>
            </w:r>
            <w:r>
              <w:rPr>
                <w:noProof/>
                <w:webHidden/>
              </w:rPr>
              <w:t>19</w:t>
            </w:r>
            <w:r>
              <w:rPr>
                <w:noProof/>
                <w:webHidden/>
              </w:rPr>
              <w:fldChar w:fldCharType="end"/>
            </w:r>
          </w:hyperlink>
        </w:p>
        <w:p w14:paraId="014AE395" w14:textId="63E643B1" w:rsidR="000C3A88" w:rsidRDefault="000C3A88">
          <w:pPr>
            <w:pStyle w:val="TOC1"/>
            <w:tabs>
              <w:tab w:val="right" w:leader="dot" w:pos="8296"/>
            </w:tabs>
            <w:rPr>
              <w:rFonts w:asciiTheme="minorHAnsi" w:eastAsiaTheme="minorEastAsia" w:hAnsiTheme="minorHAnsi"/>
              <w:noProof/>
              <w:color w:val="auto"/>
              <w:sz w:val="22"/>
              <w:lang w:val="en-GB" w:eastAsia="ja-JP"/>
            </w:rPr>
          </w:pPr>
          <w:hyperlink w:anchor="_Toc72571740" w:history="1">
            <w:r w:rsidRPr="009C52FC">
              <w:rPr>
                <w:rStyle w:val="Hyperlink"/>
                <w:noProof/>
                <w:lang w:val="sr-Latn-RS"/>
              </w:rPr>
              <w:t>3. Praktični deo - Procesiranje transakcija kod PostgreSQL-a</w:t>
            </w:r>
            <w:r>
              <w:rPr>
                <w:noProof/>
                <w:webHidden/>
              </w:rPr>
              <w:tab/>
            </w:r>
            <w:r>
              <w:rPr>
                <w:noProof/>
                <w:webHidden/>
              </w:rPr>
              <w:fldChar w:fldCharType="begin"/>
            </w:r>
            <w:r>
              <w:rPr>
                <w:noProof/>
                <w:webHidden/>
              </w:rPr>
              <w:instrText xml:space="preserve"> PAGEREF _Toc72571740 \h </w:instrText>
            </w:r>
            <w:r>
              <w:rPr>
                <w:noProof/>
                <w:webHidden/>
              </w:rPr>
            </w:r>
            <w:r>
              <w:rPr>
                <w:noProof/>
                <w:webHidden/>
              </w:rPr>
              <w:fldChar w:fldCharType="separate"/>
            </w:r>
            <w:r>
              <w:rPr>
                <w:noProof/>
                <w:webHidden/>
              </w:rPr>
              <w:t>25</w:t>
            </w:r>
            <w:r>
              <w:rPr>
                <w:noProof/>
                <w:webHidden/>
              </w:rPr>
              <w:fldChar w:fldCharType="end"/>
            </w:r>
          </w:hyperlink>
        </w:p>
        <w:p w14:paraId="31097012" w14:textId="49D05931"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41" w:history="1">
            <w:r w:rsidRPr="009C52FC">
              <w:rPr>
                <w:rStyle w:val="Hyperlink"/>
                <w:noProof/>
                <w:lang w:val="sr-Latn-RS"/>
              </w:rPr>
              <w:t>3.1 Osnovne komande za kontrolu transakcija</w:t>
            </w:r>
            <w:r>
              <w:rPr>
                <w:noProof/>
                <w:webHidden/>
              </w:rPr>
              <w:tab/>
            </w:r>
            <w:r>
              <w:rPr>
                <w:noProof/>
                <w:webHidden/>
              </w:rPr>
              <w:fldChar w:fldCharType="begin"/>
            </w:r>
            <w:r>
              <w:rPr>
                <w:noProof/>
                <w:webHidden/>
              </w:rPr>
              <w:instrText xml:space="preserve"> PAGEREF _Toc72571741 \h </w:instrText>
            </w:r>
            <w:r>
              <w:rPr>
                <w:noProof/>
                <w:webHidden/>
              </w:rPr>
            </w:r>
            <w:r>
              <w:rPr>
                <w:noProof/>
                <w:webHidden/>
              </w:rPr>
              <w:fldChar w:fldCharType="separate"/>
            </w:r>
            <w:r>
              <w:rPr>
                <w:noProof/>
                <w:webHidden/>
              </w:rPr>
              <w:t>25</w:t>
            </w:r>
            <w:r>
              <w:rPr>
                <w:noProof/>
                <w:webHidden/>
              </w:rPr>
              <w:fldChar w:fldCharType="end"/>
            </w:r>
          </w:hyperlink>
        </w:p>
        <w:p w14:paraId="521D2B12" w14:textId="3BEADC9C"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42" w:history="1">
            <w:r w:rsidRPr="009C52FC">
              <w:rPr>
                <w:rStyle w:val="Hyperlink"/>
                <w:noProof/>
                <w:lang w:val="sr-Latn-RS"/>
              </w:rPr>
              <w:t>3.2 MVCC kod PostgreSQL-a</w:t>
            </w:r>
            <w:r>
              <w:rPr>
                <w:noProof/>
                <w:webHidden/>
              </w:rPr>
              <w:tab/>
            </w:r>
            <w:r>
              <w:rPr>
                <w:noProof/>
                <w:webHidden/>
              </w:rPr>
              <w:fldChar w:fldCharType="begin"/>
            </w:r>
            <w:r>
              <w:rPr>
                <w:noProof/>
                <w:webHidden/>
              </w:rPr>
              <w:instrText xml:space="preserve"> PAGEREF _Toc72571742 \h </w:instrText>
            </w:r>
            <w:r>
              <w:rPr>
                <w:noProof/>
                <w:webHidden/>
              </w:rPr>
            </w:r>
            <w:r>
              <w:rPr>
                <w:noProof/>
                <w:webHidden/>
              </w:rPr>
              <w:fldChar w:fldCharType="separate"/>
            </w:r>
            <w:r>
              <w:rPr>
                <w:noProof/>
                <w:webHidden/>
              </w:rPr>
              <w:t>28</w:t>
            </w:r>
            <w:r>
              <w:rPr>
                <w:noProof/>
                <w:webHidden/>
              </w:rPr>
              <w:fldChar w:fldCharType="end"/>
            </w:r>
          </w:hyperlink>
        </w:p>
        <w:p w14:paraId="440A3049" w14:textId="49816FEB"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43" w:history="1">
            <w:r w:rsidRPr="009C52FC">
              <w:rPr>
                <w:rStyle w:val="Hyperlink"/>
                <w:noProof/>
                <w:lang w:val="sr-Latn-RS"/>
              </w:rPr>
              <w:t>3.3 Nivoi izolacije</w:t>
            </w:r>
            <w:r>
              <w:rPr>
                <w:noProof/>
                <w:webHidden/>
              </w:rPr>
              <w:tab/>
            </w:r>
            <w:r>
              <w:rPr>
                <w:noProof/>
                <w:webHidden/>
              </w:rPr>
              <w:fldChar w:fldCharType="begin"/>
            </w:r>
            <w:r>
              <w:rPr>
                <w:noProof/>
                <w:webHidden/>
              </w:rPr>
              <w:instrText xml:space="preserve"> PAGEREF _Toc72571743 \h </w:instrText>
            </w:r>
            <w:r>
              <w:rPr>
                <w:noProof/>
                <w:webHidden/>
              </w:rPr>
            </w:r>
            <w:r>
              <w:rPr>
                <w:noProof/>
                <w:webHidden/>
              </w:rPr>
              <w:fldChar w:fldCharType="separate"/>
            </w:r>
            <w:r>
              <w:rPr>
                <w:noProof/>
                <w:webHidden/>
              </w:rPr>
              <w:t>32</w:t>
            </w:r>
            <w:r>
              <w:rPr>
                <w:noProof/>
                <w:webHidden/>
              </w:rPr>
              <w:fldChar w:fldCharType="end"/>
            </w:r>
          </w:hyperlink>
        </w:p>
        <w:p w14:paraId="55EB417A" w14:textId="54A021E5" w:rsidR="000C3A88" w:rsidRDefault="000C3A88">
          <w:pPr>
            <w:pStyle w:val="TOC3"/>
            <w:tabs>
              <w:tab w:val="right" w:leader="dot" w:pos="8296"/>
            </w:tabs>
            <w:rPr>
              <w:rFonts w:asciiTheme="minorHAnsi" w:eastAsiaTheme="minorEastAsia" w:hAnsiTheme="minorHAnsi"/>
              <w:noProof/>
              <w:color w:val="auto"/>
              <w:sz w:val="22"/>
              <w:lang w:val="en-GB" w:eastAsia="ja-JP"/>
            </w:rPr>
          </w:pPr>
          <w:hyperlink w:anchor="_Toc72571744" w:history="1">
            <w:r w:rsidRPr="009C52FC">
              <w:rPr>
                <w:rStyle w:val="Hyperlink"/>
                <w:noProof/>
              </w:rPr>
              <w:t>3.4 Eksplicitno zaključavanje</w:t>
            </w:r>
            <w:r>
              <w:rPr>
                <w:noProof/>
                <w:webHidden/>
              </w:rPr>
              <w:tab/>
            </w:r>
            <w:r>
              <w:rPr>
                <w:noProof/>
                <w:webHidden/>
              </w:rPr>
              <w:fldChar w:fldCharType="begin"/>
            </w:r>
            <w:r>
              <w:rPr>
                <w:noProof/>
                <w:webHidden/>
              </w:rPr>
              <w:instrText xml:space="preserve"> PAGEREF _Toc72571744 \h </w:instrText>
            </w:r>
            <w:r>
              <w:rPr>
                <w:noProof/>
                <w:webHidden/>
              </w:rPr>
            </w:r>
            <w:r>
              <w:rPr>
                <w:noProof/>
                <w:webHidden/>
              </w:rPr>
              <w:fldChar w:fldCharType="separate"/>
            </w:r>
            <w:r>
              <w:rPr>
                <w:noProof/>
                <w:webHidden/>
              </w:rPr>
              <w:t>38</w:t>
            </w:r>
            <w:r>
              <w:rPr>
                <w:noProof/>
                <w:webHidden/>
              </w:rPr>
              <w:fldChar w:fldCharType="end"/>
            </w:r>
          </w:hyperlink>
        </w:p>
        <w:p w14:paraId="3D3BC0CF" w14:textId="154C051E" w:rsidR="000C3A88" w:rsidRDefault="000C3A88">
          <w:pPr>
            <w:pStyle w:val="TOC1"/>
            <w:tabs>
              <w:tab w:val="right" w:leader="dot" w:pos="8296"/>
            </w:tabs>
            <w:rPr>
              <w:rFonts w:asciiTheme="minorHAnsi" w:eastAsiaTheme="minorEastAsia" w:hAnsiTheme="minorHAnsi"/>
              <w:noProof/>
              <w:color w:val="auto"/>
              <w:sz w:val="22"/>
              <w:lang w:val="en-GB" w:eastAsia="ja-JP"/>
            </w:rPr>
          </w:pPr>
          <w:hyperlink w:anchor="_Toc72571745" w:history="1">
            <w:r w:rsidRPr="009C52FC">
              <w:rPr>
                <w:rStyle w:val="Hyperlink"/>
                <w:noProof/>
                <w:lang w:val="sr-Latn-RS"/>
              </w:rPr>
              <w:t>4. Zaključak</w:t>
            </w:r>
            <w:r>
              <w:rPr>
                <w:noProof/>
                <w:webHidden/>
              </w:rPr>
              <w:tab/>
            </w:r>
            <w:r>
              <w:rPr>
                <w:noProof/>
                <w:webHidden/>
              </w:rPr>
              <w:fldChar w:fldCharType="begin"/>
            </w:r>
            <w:r>
              <w:rPr>
                <w:noProof/>
                <w:webHidden/>
              </w:rPr>
              <w:instrText xml:space="preserve"> PAGEREF _Toc72571745 \h </w:instrText>
            </w:r>
            <w:r>
              <w:rPr>
                <w:noProof/>
                <w:webHidden/>
              </w:rPr>
            </w:r>
            <w:r>
              <w:rPr>
                <w:noProof/>
                <w:webHidden/>
              </w:rPr>
              <w:fldChar w:fldCharType="separate"/>
            </w:r>
            <w:r>
              <w:rPr>
                <w:noProof/>
                <w:webHidden/>
              </w:rPr>
              <w:t>42</w:t>
            </w:r>
            <w:r>
              <w:rPr>
                <w:noProof/>
                <w:webHidden/>
              </w:rPr>
              <w:fldChar w:fldCharType="end"/>
            </w:r>
          </w:hyperlink>
        </w:p>
        <w:p w14:paraId="386096B9" w14:textId="46B66B06" w:rsidR="000C3A88" w:rsidRDefault="000C3A88">
          <w:pPr>
            <w:pStyle w:val="TOC1"/>
            <w:tabs>
              <w:tab w:val="right" w:leader="dot" w:pos="8296"/>
            </w:tabs>
            <w:rPr>
              <w:rFonts w:asciiTheme="minorHAnsi" w:eastAsiaTheme="minorEastAsia" w:hAnsiTheme="minorHAnsi"/>
              <w:noProof/>
              <w:color w:val="auto"/>
              <w:sz w:val="22"/>
              <w:lang w:val="en-GB" w:eastAsia="ja-JP"/>
            </w:rPr>
          </w:pPr>
          <w:hyperlink w:anchor="_Toc72571746" w:history="1">
            <w:r w:rsidRPr="009C52FC">
              <w:rPr>
                <w:rStyle w:val="Hyperlink"/>
                <w:noProof/>
                <w:lang w:val="sr-Latn-RS"/>
              </w:rPr>
              <w:t>5. Literatura</w:t>
            </w:r>
            <w:r>
              <w:rPr>
                <w:noProof/>
                <w:webHidden/>
              </w:rPr>
              <w:tab/>
            </w:r>
            <w:r>
              <w:rPr>
                <w:noProof/>
                <w:webHidden/>
              </w:rPr>
              <w:fldChar w:fldCharType="begin"/>
            </w:r>
            <w:r>
              <w:rPr>
                <w:noProof/>
                <w:webHidden/>
              </w:rPr>
              <w:instrText xml:space="preserve"> PAGEREF _Toc72571746 \h </w:instrText>
            </w:r>
            <w:r>
              <w:rPr>
                <w:noProof/>
                <w:webHidden/>
              </w:rPr>
            </w:r>
            <w:r>
              <w:rPr>
                <w:noProof/>
                <w:webHidden/>
              </w:rPr>
              <w:fldChar w:fldCharType="separate"/>
            </w:r>
            <w:r>
              <w:rPr>
                <w:noProof/>
                <w:webHidden/>
              </w:rPr>
              <w:t>43</w:t>
            </w:r>
            <w:r>
              <w:rPr>
                <w:noProof/>
                <w:webHidden/>
              </w:rPr>
              <w:fldChar w:fldCharType="end"/>
            </w:r>
          </w:hyperlink>
        </w:p>
        <w:p w14:paraId="140B974F" w14:textId="6C8302A8" w:rsidR="000217EC" w:rsidRDefault="000217EC" w:rsidP="6B3B4FD8">
          <w:pPr>
            <w:rPr>
              <w:noProof/>
              <w:lang w:val="sr-Latn-RS"/>
            </w:rPr>
          </w:pPr>
          <w:r w:rsidRPr="208B3714">
            <w:rPr>
              <w:b/>
              <w:bCs/>
              <w:noProof/>
            </w:rPr>
            <w:fldChar w:fldCharType="end"/>
          </w:r>
        </w:p>
      </w:sdtContent>
    </w:sdt>
    <w:p w14:paraId="3DCB481E" w14:textId="70A870EA" w:rsidR="000A2841" w:rsidRDefault="000A2841" w:rsidP="6B3B4FD8">
      <w:pPr>
        <w:pStyle w:val="ContactInfo"/>
        <w:rPr>
          <w:noProof/>
          <w:lang w:val="sr-Latn-RS"/>
        </w:rPr>
      </w:pPr>
    </w:p>
    <w:p w14:paraId="55FBB0CE" w14:textId="70A870EA" w:rsidR="000A2841" w:rsidRDefault="000A2841" w:rsidP="6B3B4FD8">
      <w:pPr>
        <w:pStyle w:val="ContactInfo"/>
        <w:jc w:val="both"/>
        <w:rPr>
          <w:rFonts w:cs="Times New Roman"/>
          <w:noProof/>
          <w:lang w:val="sr-Latn-RS"/>
        </w:rPr>
      </w:pPr>
    </w:p>
    <w:p w14:paraId="2955BEC3" w14:textId="70A870EA" w:rsidR="000A2841" w:rsidRDefault="000A2841" w:rsidP="6B3B4FD8">
      <w:pPr>
        <w:pStyle w:val="ContactInfo"/>
        <w:jc w:val="both"/>
        <w:rPr>
          <w:rFonts w:cs="Times New Roman"/>
          <w:noProof/>
          <w:lang w:val="sr-Latn-RS"/>
        </w:rPr>
      </w:pPr>
    </w:p>
    <w:p w14:paraId="38B6FF49" w14:textId="5F6C5C93" w:rsidR="000A2841" w:rsidRDefault="000A2841" w:rsidP="6B3B4FD8">
      <w:pPr>
        <w:pStyle w:val="ContactInfo"/>
        <w:jc w:val="both"/>
        <w:rPr>
          <w:rFonts w:cs="Times New Roman"/>
          <w:noProof/>
          <w:lang w:val="sr-Latn-RS"/>
        </w:rPr>
      </w:pPr>
    </w:p>
    <w:p w14:paraId="5B285110" w14:textId="34BAAE9A" w:rsidR="000A2841" w:rsidRDefault="000A2841" w:rsidP="6B3B4FD8">
      <w:pPr>
        <w:pStyle w:val="ContactInfo"/>
        <w:jc w:val="both"/>
        <w:rPr>
          <w:rFonts w:cs="Times New Roman"/>
          <w:noProof/>
          <w:lang w:val="sr-Latn-RS"/>
        </w:rPr>
      </w:pPr>
    </w:p>
    <w:p w14:paraId="78C910F9" w14:textId="549D2827" w:rsidR="000A2841" w:rsidRDefault="000A2841" w:rsidP="6B3B4FD8">
      <w:pPr>
        <w:pStyle w:val="ContactInfo"/>
        <w:jc w:val="both"/>
        <w:rPr>
          <w:rFonts w:cs="Times New Roman"/>
          <w:noProof/>
          <w:lang w:val="sr-Latn-RS"/>
        </w:rPr>
      </w:pPr>
    </w:p>
    <w:p w14:paraId="2C1A3836" w14:textId="04EB3382" w:rsidR="000A2841" w:rsidRDefault="000A2841" w:rsidP="6B3B4FD8">
      <w:pPr>
        <w:pStyle w:val="ContactInfo"/>
        <w:jc w:val="both"/>
        <w:rPr>
          <w:rFonts w:cs="Times New Roman"/>
          <w:noProof/>
          <w:lang w:val="sr-Latn-RS"/>
        </w:rPr>
      </w:pPr>
    </w:p>
    <w:p w14:paraId="4E23A511" w14:textId="488068C6" w:rsidR="000A2841" w:rsidRDefault="000A2841" w:rsidP="6B3B4FD8">
      <w:pPr>
        <w:pStyle w:val="ContactInfo"/>
        <w:jc w:val="both"/>
        <w:rPr>
          <w:rFonts w:cs="Times New Roman"/>
          <w:noProof/>
          <w:lang w:val="sr-Latn-RS"/>
        </w:rPr>
      </w:pPr>
    </w:p>
    <w:p w14:paraId="67FEE5FF" w14:textId="189B53AA" w:rsidR="027678F7" w:rsidRDefault="027678F7" w:rsidP="027678F7">
      <w:pPr>
        <w:pStyle w:val="ContactInfo"/>
        <w:jc w:val="both"/>
        <w:rPr>
          <w:rFonts w:eastAsia="Constantia" w:cs="Times New Roman"/>
          <w:noProof/>
          <w:szCs w:val="24"/>
          <w:lang w:val="sr-Latn-RS"/>
        </w:rPr>
      </w:pPr>
    </w:p>
    <w:p w14:paraId="26EF940A" w14:textId="6062F08B" w:rsidR="027678F7" w:rsidRDefault="027678F7" w:rsidP="027678F7">
      <w:pPr>
        <w:pStyle w:val="ContactInfo"/>
        <w:jc w:val="both"/>
        <w:rPr>
          <w:rFonts w:eastAsia="Constantia" w:cs="Times New Roman"/>
          <w:noProof/>
          <w:szCs w:val="24"/>
          <w:lang w:val="sr-Latn-RS"/>
        </w:rPr>
      </w:pPr>
    </w:p>
    <w:p w14:paraId="3CCE8BD8" w14:textId="6836C40F" w:rsidR="027678F7" w:rsidRDefault="027678F7" w:rsidP="027678F7">
      <w:pPr>
        <w:pStyle w:val="ContactInfo"/>
        <w:jc w:val="both"/>
        <w:rPr>
          <w:rFonts w:eastAsia="Constantia" w:cs="Times New Roman"/>
          <w:noProof/>
          <w:szCs w:val="24"/>
          <w:lang w:val="sr-Latn-RS"/>
        </w:rPr>
      </w:pPr>
    </w:p>
    <w:p w14:paraId="4E768E2F" w14:textId="127ABD72" w:rsidR="027678F7" w:rsidRDefault="027678F7" w:rsidP="027678F7">
      <w:pPr>
        <w:pStyle w:val="ContactInfo"/>
        <w:jc w:val="both"/>
        <w:rPr>
          <w:rFonts w:eastAsia="Constantia" w:cs="Times New Roman"/>
          <w:noProof/>
          <w:szCs w:val="24"/>
          <w:lang w:val="sr-Latn-RS"/>
        </w:rPr>
      </w:pPr>
    </w:p>
    <w:p w14:paraId="73F9E7DA" w14:textId="23917BD9" w:rsidR="027678F7" w:rsidRDefault="027678F7" w:rsidP="027678F7">
      <w:pPr>
        <w:pStyle w:val="ContactInfo"/>
        <w:jc w:val="both"/>
        <w:rPr>
          <w:rFonts w:eastAsia="Constantia" w:cs="Times New Roman"/>
          <w:noProof/>
          <w:szCs w:val="24"/>
          <w:lang w:val="sr-Latn-RS"/>
        </w:rPr>
      </w:pPr>
    </w:p>
    <w:p w14:paraId="0140477B" w14:textId="1A02DB1B" w:rsidR="000A2841" w:rsidRDefault="000A2841" w:rsidP="6B3B4FD8">
      <w:pPr>
        <w:pStyle w:val="ContactInfo"/>
        <w:jc w:val="both"/>
        <w:rPr>
          <w:rFonts w:cs="Times New Roman"/>
          <w:noProof/>
          <w:lang w:val="sr-Latn-RS"/>
        </w:rPr>
      </w:pPr>
    </w:p>
    <w:p w14:paraId="7A9C4EBB" w14:textId="598562EA" w:rsidR="000A2841" w:rsidRDefault="000A2841" w:rsidP="6B3B4FD8">
      <w:pPr>
        <w:pStyle w:val="ContactInfo"/>
        <w:jc w:val="both"/>
        <w:rPr>
          <w:rFonts w:cs="Times New Roman"/>
          <w:noProof/>
          <w:lang w:val="sr-Latn-RS"/>
        </w:rPr>
      </w:pPr>
    </w:p>
    <w:p w14:paraId="6D30A0B8" w14:textId="7D929A64" w:rsidR="000A2841" w:rsidRDefault="000A2841" w:rsidP="6B3B4FD8">
      <w:pPr>
        <w:pStyle w:val="ContactInfo"/>
        <w:jc w:val="both"/>
        <w:rPr>
          <w:rFonts w:cs="Times New Roman"/>
          <w:noProof/>
          <w:lang w:val="sr-Latn-RS"/>
        </w:rPr>
      </w:pPr>
    </w:p>
    <w:p w14:paraId="12A44A78" w14:textId="10DF61A2" w:rsidR="000A2841" w:rsidRDefault="027678F7" w:rsidP="027678F7">
      <w:pPr>
        <w:pStyle w:val="Heading1"/>
        <w:spacing w:line="276" w:lineRule="auto"/>
        <w:rPr>
          <w:noProof/>
          <w:lang w:val="sr-Latn-RS"/>
        </w:rPr>
      </w:pPr>
      <w:bookmarkStart w:id="5" w:name="_Toc72571730"/>
      <w:r w:rsidRPr="027678F7">
        <w:rPr>
          <w:noProof/>
          <w:lang w:val="sr-Latn-RS"/>
        </w:rPr>
        <w:t>1. Opis</w:t>
      </w:r>
      <w:bookmarkEnd w:id="5"/>
      <w:r w:rsidRPr="027678F7">
        <w:rPr>
          <w:noProof/>
          <w:lang w:val="sr-Latn-RS"/>
        </w:rPr>
        <w:t xml:space="preserve"> </w:t>
      </w:r>
    </w:p>
    <w:p w14:paraId="43C9A633" w14:textId="1C43BA3A" w:rsidR="000A2841" w:rsidRDefault="208B3714" w:rsidP="208B3714">
      <w:pPr>
        <w:spacing w:line="276" w:lineRule="auto"/>
        <w:ind w:firstLine="720"/>
        <w:rPr>
          <w:rFonts w:eastAsia="Times New Roman" w:cs="Times New Roman"/>
          <w:i/>
          <w:iCs/>
          <w:noProof/>
          <w:lang w:val="sr-Latn-RS"/>
        </w:rPr>
      </w:pPr>
      <w:r w:rsidRPr="208B3714">
        <w:rPr>
          <w:rFonts w:eastAsia="Times New Roman" w:cs="Times New Roman"/>
          <w:noProof/>
          <w:lang w:val="sr-Latn-RS"/>
        </w:rPr>
        <w:t>U seminarskom radu biće teorijski obrađene izabrane teme sa opisom praktične implementacije na primeru tehnologije PostgreSQL</w:t>
      </w:r>
      <w:r w:rsidRPr="208B3714">
        <w:rPr>
          <w:rFonts w:eastAsia="Times New Roman" w:cs="Times New Roman"/>
          <w:i/>
          <w:iCs/>
          <w:noProof/>
          <w:lang w:val="sr-Latn-RS"/>
        </w:rPr>
        <w:t>.</w:t>
      </w:r>
      <w:bookmarkStart w:id="6" w:name="_Hlk536729389"/>
    </w:p>
    <w:p w14:paraId="78057AA0" w14:textId="39DAD540" w:rsidR="000A2841" w:rsidRPr="00303E5B" w:rsidRDefault="208B3714" w:rsidP="6B3B4FD8">
      <w:pPr>
        <w:spacing w:line="276" w:lineRule="auto"/>
        <w:ind w:firstLine="720"/>
        <w:rPr>
          <w:rFonts w:cs="Times New Roman"/>
          <w:noProof/>
          <w:color w:val="auto"/>
          <w:lang w:val="sr-Latn-RS"/>
        </w:rPr>
      </w:pPr>
      <w:r w:rsidRPr="208B3714">
        <w:rPr>
          <w:rFonts w:cs="Times New Roman"/>
          <w:noProof/>
          <w:color w:val="auto"/>
          <w:lang w:val="sr-Latn-RS"/>
        </w:rPr>
        <w:t xml:space="preserve">Seminarski rad na temu </w:t>
      </w:r>
      <w:r w:rsidRPr="208B3714">
        <w:rPr>
          <w:rFonts w:cs="Times New Roman"/>
          <w:i/>
          <w:iCs/>
          <w:noProof/>
          <w:color w:val="auto"/>
          <w:lang w:val="sr-Latn-RS"/>
        </w:rPr>
        <w:t xml:space="preserve">“Data Transaction” - Obrada transakcija, plan izvršavanja, izolacija i zaključivanje kod PostgreSQL </w:t>
      </w:r>
      <w:r w:rsidRPr="208B3714">
        <w:rPr>
          <w:rFonts w:cs="Times New Roman"/>
          <w:noProof/>
          <w:color w:val="auto"/>
          <w:lang w:val="sr-Latn-RS"/>
        </w:rPr>
        <w:t xml:space="preserve">iz predmeta </w:t>
      </w:r>
      <w:r w:rsidRPr="208B3714">
        <w:rPr>
          <w:rFonts w:cs="Times New Roman"/>
          <w:i/>
          <w:iCs/>
          <w:noProof/>
          <w:color w:val="auto"/>
          <w:lang w:val="sr-Latn-RS"/>
        </w:rPr>
        <w:t xml:space="preserve">Sistemi za upravljanje bazama podataka </w:t>
      </w:r>
      <w:r w:rsidRPr="208B3714">
        <w:rPr>
          <w:rFonts w:cs="Times New Roman"/>
          <w:noProof/>
          <w:color w:val="auto"/>
          <w:lang w:val="sr-Latn-RS"/>
        </w:rPr>
        <w:t>(</w:t>
      </w:r>
      <w:r w:rsidRPr="208B3714">
        <w:rPr>
          <w:rFonts w:cs="Times New Roman"/>
          <w:i/>
          <w:iCs/>
          <w:noProof/>
          <w:color w:val="auto"/>
          <w:lang w:val="sr-Latn-RS"/>
        </w:rPr>
        <w:t xml:space="preserve">DBMS) </w:t>
      </w:r>
      <w:r w:rsidRPr="208B3714">
        <w:rPr>
          <w:rFonts w:cs="Times New Roman"/>
          <w:noProof/>
          <w:color w:val="auto"/>
          <w:lang w:val="sr-Latn-RS"/>
        </w:rPr>
        <w:t>se sastoji iz dve celine. Prvi deo predstavlja teorijsku podlogu i ključne koncepte na kojima se zasnivaju transakcije uopšteno: ACID svojstva, rasporedi, anomalije prilikom preplitanja i zaključivanje.  Drugi deo se odnosi na praktičnu realizaciju odnosno  primenu navedenih pojmova kod PostgreSQL baze</w:t>
      </w:r>
      <w:bookmarkEnd w:id="6"/>
      <w:r w:rsidRPr="208B3714">
        <w:rPr>
          <w:rFonts w:cs="Times New Roman"/>
          <w:noProof/>
          <w:color w:val="auto"/>
          <w:lang w:val="sr-Latn-RS"/>
        </w:rPr>
        <w:t>. Za potrebe rada podignuta je instanca baze podataka PostgreSQL na operativnom sistemu</w:t>
      </w:r>
      <w:r w:rsidRPr="208B3714">
        <w:rPr>
          <w:rFonts w:cs="Times New Roman"/>
          <w:i/>
          <w:iCs/>
          <w:noProof/>
          <w:color w:val="auto"/>
          <w:lang w:val="sr-Latn-RS"/>
        </w:rPr>
        <w:t xml:space="preserve"> Linux Ubuntu.</w:t>
      </w:r>
    </w:p>
    <w:p w14:paraId="0270596A" w14:textId="6B722037" w:rsidR="3CA7DEC3" w:rsidRDefault="3CA7DEC3" w:rsidP="208B3714">
      <w:pPr>
        <w:spacing w:line="276" w:lineRule="auto"/>
        <w:ind w:firstLine="720"/>
        <w:rPr>
          <w:rFonts w:eastAsia="Constantia" w:cs="Times New Roman"/>
          <w:i/>
          <w:iCs/>
          <w:noProof/>
          <w:lang w:val="sr-Latn-RS"/>
        </w:rPr>
      </w:pPr>
    </w:p>
    <w:p w14:paraId="068639D7" w14:textId="69395E6C" w:rsidR="3CA7DEC3" w:rsidRDefault="3CA7DEC3" w:rsidP="208B3714">
      <w:pPr>
        <w:spacing w:line="276" w:lineRule="auto"/>
        <w:ind w:firstLine="720"/>
        <w:rPr>
          <w:rFonts w:eastAsia="Constantia" w:cs="Times New Roman"/>
          <w:i/>
          <w:iCs/>
          <w:noProof/>
          <w:lang w:val="sr-Latn-RS"/>
        </w:rPr>
      </w:pPr>
    </w:p>
    <w:p w14:paraId="18E367FC" w14:textId="0E1D9F8D" w:rsidR="3CA7DEC3" w:rsidRDefault="3CA7DEC3" w:rsidP="208B3714">
      <w:pPr>
        <w:spacing w:line="276" w:lineRule="auto"/>
        <w:ind w:firstLine="720"/>
        <w:rPr>
          <w:rFonts w:eastAsia="Constantia" w:cs="Times New Roman"/>
          <w:i/>
          <w:iCs/>
          <w:noProof/>
          <w:lang w:val="sr-Latn-RS"/>
        </w:rPr>
      </w:pPr>
    </w:p>
    <w:p w14:paraId="7A22AE25" w14:textId="3D1AE3AD" w:rsidR="3CA7DEC3" w:rsidRDefault="3CA7DEC3" w:rsidP="208B3714">
      <w:pPr>
        <w:spacing w:line="276" w:lineRule="auto"/>
        <w:ind w:firstLine="720"/>
        <w:rPr>
          <w:rFonts w:eastAsia="Constantia" w:cs="Times New Roman"/>
          <w:i/>
          <w:iCs/>
          <w:noProof/>
          <w:lang w:val="sr-Latn-RS"/>
        </w:rPr>
      </w:pPr>
    </w:p>
    <w:p w14:paraId="307CEF7D" w14:textId="6DFF42A3" w:rsidR="3CA7DEC3" w:rsidRDefault="3CA7DEC3" w:rsidP="208B3714">
      <w:pPr>
        <w:spacing w:line="276" w:lineRule="auto"/>
        <w:ind w:firstLine="720"/>
        <w:rPr>
          <w:rFonts w:eastAsia="Constantia" w:cs="Times New Roman"/>
          <w:i/>
          <w:iCs/>
          <w:noProof/>
          <w:lang w:val="sr-Latn-RS"/>
        </w:rPr>
      </w:pPr>
    </w:p>
    <w:p w14:paraId="5DDD82DB" w14:textId="7D5BE136" w:rsidR="3CA7DEC3" w:rsidRDefault="3CA7DEC3" w:rsidP="208B3714">
      <w:pPr>
        <w:spacing w:line="276" w:lineRule="auto"/>
        <w:ind w:firstLine="720"/>
        <w:rPr>
          <w:rFonts w:eastAsia="Constantia" w:cs="Times New Roman"/>
          <w:i/>
          <w:iCs/>
          <w:noProof/>
          <w:lang w:val="sr-Latn-RS"/>
        </w:rPr>
      </w:pPr>
    </w:p>
    <w:p w14:paraId="1E3940D0" w14:textId="3297A89F" w:rsidR="3CA7DEC3" w:rsidRDefault="3CA7DEC3" w:rsidP="208B3714">
      <w:pPr>
        <w:spacing w:line="276" w:lineRule="auto"/>
        <w:ind w:firstLine="720"/>
        <w:rPr>
          <w:rFonts w:eastAsia="Constantia" w:cs="Times New Roman"/>
          <w:i/>
          <w:iCs/>
          <w:noProof/>
          <w:lang w:val="sr-Latn-RS"/>
        </w:rPr>
      </w:pPr>
    </w:p>
    <w:p w14:paraId="457986A5" w14:textId="0F9799DC" w:rsidR="3CA7DEC3" w:rsidRDefault="3CA7DEC3" w:rsidP="208B3714">
      <w:pPr>
        <w:spacing w:line="276" w:lineRule="auto"/>
        <w:ind w:firstLine="720"/>
        <w:rPr>
          <w:rFonts w:eastAsia="Constantia" w:cs="Times New Roman"/>
          <w:i/>
          <w:iCs/>
          <w:noProof/>
          <w:lang w:val="sr-Latn-RS"/>
        </w:rPr>
      </w:pPr>
    </w:p>
    <w:p w14:paraId="52E3A5E8" w14:textId="074C525C" w:rsidR="3CA7DEC3" w:rsidRDefault="3CA7DEC3" w:rsidP="208B3714">
      <w:pPr>
        <w:spacing w:line="276" w:lineRule="auto"/>
        <w:ind w:firstLine="720"/>
        <w:rPr>
          <w:rFonts w:eastAsia="Constantia" w:cs="Times New Roman"/>
          <w:i/>
          <w:iCs/>
          <w:noProof/>
          <w:lang w:val="sr-Latn-RS"/>
        </w:rPr>
      </w:pPr>
    </w:p>
    <w:p w14:paraId="35D5A912" w14:textId="7E59134A" w:rsidR="14936D7A" w:rsidRDefault="14936D7A" w:rsidP="208B3714">
      <w:pPr>
        <w:spacing w:line="276" w:lineRule="auto"/>
        <w:ind w:firstLine="720"/>
        <w:rPr>
          <w:rFonts w:eastAsia="Constantia" w:cs="Times New Roman"/>
          <w:i/>
          <w:iCs/>
          <w:noProof/>
          <w:lang w:val="sr-Latn-RS"/>
        </w:rPr>
      </w:pPr>
    </w:p>
    <w:p w14:paraId="428D563C" w14:textId="76F74407" w:rsidR="14936D7A" w:rsidRDefault="14936D7A" w:rsidP="208B3714">
      <w:pPr>
        <w:spacing w:line="276" w:lineRule="auto"/>
        <w:ind w:firstLine="720"/>
        <w:rPr>
          <w:rFonts w:eastAsia="Constantia" w:cs="Times New Roman"/>
          <w:i/>
          <w:iCs/>
          <w:noProof/>
          <w:lang w:val="sr-Latn-RS"/>
        </w:rPr>
      </w:pPr>
    </w:p>
    <w:p w14:paraId="059EE156" w14:textId="3038DCED" w:rsidR="14936D7A" w:rsidRDefault="14936D7A" w:rsidP="208B3714">
      <w:pPr>
        <w:spacing w:line="276" w:lineRule="auto"/>
        <w:ind w:firstLine="720"/>
        <w:rPr>
          <w:rFonts w:eastAsia="Constantia" w:cs="Times New Roman"/>
          <w:i/>
          <w:iCs/>
          <w:noProof/>
          <w:lang w:val="sr-Latn-RS"/>
        </w:rPr>
      </w:pPr>
    </w:p>
    <w:p w14:paraId="4701089B" w14:textId="50A087DB" w:rsidR="14936D7A" w:rsidRDefault="14936D7A" w:rsidP="208B3714">
      <w:pPr>
        <w:spacing w:line="276" w:lineRule="auto"/>
        <w:ind w:firstLine="720"/>
        <w:rPr>
          <w:rFonts w:eastAsia="Constantia" w:cs="Times New Roman"/>
          <w:i/>
          <w:iCs/>
          <w:noProof/>
          <w:lang w:val="sr-Latn-RS"/>
        </w:rPr>
      </w:pPr>
    </w:p>
    <w:p w14:paraId="7152E163" w14:textId="28859A80" w:rsidR="14936D7A" w:rsidRDefault="14936D7A" w:rsidP="208B3714">
      <w:pPr>
        <w:spacing w:line="276" w:lineRule="auto"/>
        <w:ind w:firstLine="720"/>
        <w:rPr>
          <w:rFonts w:eastAsia="Constantia" w:cs="Times New Roman"/>
          <w:i/>
          <w:iCs/>
          <w:noProof/>
          <w:lang w:val="sr-Latn-RS"/>
        </w:rPr>
      </w:pPr>
    </w:p>
    <w:p w14:paraId="65AD9A96" w14:textId="539624B0" w:rsidR="14936D7A" w:rsidRDefault="14936D7A" w:rsidP="208B3714">
      <w:pPr>
        <w:spacing w:line="276" w:lineRule="auto"/>
        <w:ind w:firstLine="720"/>
        <w:rPr>
          <w:rFonts w:eastAsia="Constantia" w:cs="Times New Roman"/>
          <w:i/>
          <w:iCs/>
          <w:noProof/>
          <w:lang w:val="sr-Latn-RS"/>
        </w:rPr>
      </w:pPr>
    </w:p>
    <w:p w14:paraId="6DE92D30" w14:textId="2971E9E1" w:rsidR="14936D7A" w:rsidRDefault="14936D7A" w:rsidP="208B3714">
      <w:pPr>
        <w:spacing w:line="276" w:lineRule="auto"/>
        <w:ind w:firstLine="720"/>
        <w:rPr>
          <w:rFonts w:eastAsia="Constantia" w:cs="Times New Roman"/>
          <w:i/>
          <w:iCs/>
          <w:noProof/>
          <w:lang w:val="sr-Latn-RS"/>
        </w:rPr>
      </w:pPr>
    </w:p>
    <w:p w14:paraId="56622411" w14:textId="55A38CE6" w:rsidR="6B3B4FD8" w:rsidRDefault="6B3B4FD8" w:rsidP="208B3714">
      <w:pPr>
        <w:spacing w:line="276" w:lineRule="auto"/>
        <w:ind w:firstLine="720"/>
        <w:rPr>
          <w:rFonts w:eastAsia="Constantia" w:cs="Times New Roman"/>
          <w:i/>
          <w:iCs/>
          <w:noProof/>
          <w:lang w:val="sr-Latn-RS"/>
        </w:rPr>
      </w:pPr>
    </w:p>
    <w:p w14:paraId="1E1A59F9" w14:textId="359D638F" w:rsidR="6B3B4FD8" w:rsidRDefault="6B3B4FD8" w:rsidP="208B3714">
      <w:pPr>
        <w:spacing w:line="276" w:lineRule="auto"/>
        <w:ind w:firstLine="720"/>
        <w:rPr>
          <w:rFonts w:eastAsia="Constantia" w:cs="Times New Roman"/>
          <w:i/>
          <w:iCs/>
          <w:noProof/>
          <w:lang w:val="sr-Latn-RS"/>
        </w:rPr>
      </w:pPr>
    </w:p>
    <w:p w14:paraId="60396E2E" w14:textId="7FEBFF92" w:rsidR="6B3B4FD8" w:rsidRDefault="6B3B4FD8" w:rsidP="208B3714">
      <w:pPr>
        <w:spacing w:line="276" w:lineRule="auto"/>
        <w:ind w:firstLine="720"/>
        <w:rPr>
          <w:rFonts w:eastAsia="Constantia" w:cs="Times New Roman"/>
          <w:i/>
          <w:iCs/>
          <w:noProof/>
          <w:lang w:val="sr-Latn-RS"/>
        </w:rPr>
      </w:pPr>
    </w:p>
    <w:p w14:paraId="03B53C62" w14:textId="33D47F2D" w:rsidR="6B3B4FD8" w:rsidRDefault="6B3B4FD8" w:rsidP="208B3714">
      <w:pPr>
        <w:spacing w:line="276" w:lineRule="auto"/>
        <w:ind w:firstLine="720"/>
        <w:rPr>
          <w:rFonts w:eastAsia="Constantia" w:cs="Times New Roman"/>
          <w:i/>
          <w:iCs/>
          <w:noProof/>
          <w:lang w:val="sr-Latn-RS"/>
        </w:rPr>
      </w:pPr>
    </w:p>
    <w:p w14:paraId="056F95BF" w14:textId="6E98CF0D" w:rsidR="6B3B4FD8" w:rsidRDefault="6B3B4FD8" w:rsidP="208B3714">
      <w:pPr>
        <w:spacing w:line="276" w:lineRule="auto"/>
        <w:ind w:firstLine="720"/>
        <w:rPr>
          <w:rFonts w:eastAsia="Constantia" w:cs="Times New Roman"/>
          <w:i/>
          <w:iCs/>
          <w:noProof/>
          <w:lang w:val="sr-Latn-RS"/>
        </w:rPr>
      </w:pPr>
    </w:p>
    <w:p w14:paraId="585835E1" w14:textId="7D8C68CF" w:rsidR="6B3B4FD8" w:rsidRDefault="6B3B4FD8" w:rsidP="208B3714">
      <w:pPr>
        <w:spacing w:line="276" w:lineRule="auto"/>
        <w:ind w:firstLine="720"/>
        <w:rPr>
          <w:rFonts w:eastAsia="Constantia" w:cs="Times New Roman"/>
          <w:i/>
          <w:iCs/>
          <w:noProof/>
          <w:lang w:val="sr-Latn-RS"/>
        </w:rPr>
      </w:pPr>
    </w:p>
    <w:p w14:paraId="59296EC0" w14:textId="09E379F2" w:rsidR="6B3B4FD8" w:rsidRDefault="6B3B4FD8" w:rsidP="208B3714">
      <w:pPr>
        <w:spacing w:line="276" w:lineRule="auto"/>
        <w:ind w:firstLine="720"/>
        <w:rPr>
          <w:rFonts w:eastAsia="Constantia" w:cs="Times New Roman"/>
          <w:i/>
          <w:iCs/>
          <w:noProof/>
          <w:lang w:val="sr-Latn-RS"/>
        </w:rPr>
      </w:pPr>
    </w:p>
    <w:p w14:paraId="57C1AD07" w14:textId="31203129" w:rsidR="6B3B4FD8" w:rsidRDefault="6B3B4FD8" w:rsidP="208B3714">
      <w:pPr>
        <w:spacing w:line="276" w:lineRule="auto"/>
        <w:ind w:firstLine="720"/>
        <w:rPr>
          <w:rFonts w:eastAsia="Constantia" w:cs="Times New Roman"/>
          <w:i/>
          <w:iCs/>
          <w:noProof/>
          <w:lang w:val="sr-Latn-RS"/>
        </w:rPr>
      </w:pPr>
    </w:p>
    <w:p w14:paraId="717E9676" w14:textId="06053DE2" w:rsidR="6B3B4FD8" w:rsidRDefault="6B3B4FD8" w:rsidP="208B3714">
      <w:pPr>
        <w:spacing w:line="276" w:lineRule="auto"/>
        <w:ind w:firstLine="720"/>
        <w:rPr>
          <w:rFonts w:eastAsia="Constantia" w:cs="Times New Roman"/>
          <w:i/>
          <w:iCs/>
          <w:noProof/>
          <w:lang w:val="sr-Latn-RS"/>
        </w:rPr>
      </w:pPr>
    </w:p>
    <w:p w14:paraId="4ABBFF21" w14:textId="5C320634" w:rsidR="14936D7A" w:rsidRDefault="14936D7A" w:rsidP="08476D23">
      <w:pPr>
        <w:spacing w:line="276" w:lineRule="auto"/>
        <w:rPr>
          <w:rFonts w:eastAsia="Constantia" w:cs="Times New Roman"/>
          <w:i/>
          <w:iCs/>
          <w:noProof/>
          <w:lang w:val="sr-Latn-RS"/>
        </w:rPr>
      </w:pPr>
    </w:p>
    <w:p w14:paraId="4EE3142D" w14:textId="25784F3D" w:rsidR="0BCCEE79" w:rsidRDefault="0BCCEE79" w:rsidP="0BCCEE79">
      <w:pPr>
        <w:spacing w:line="276" w:lineRule="auto"/>
        <w:rPr>
          <w:rFonts w:eastAsia="Constantia" w:cs="Times New Roman"/>
          <w:i/>
          <w:iCs/>
          <w:noProof/>
          <w:szCs w:val="24"/>
          <w:lang w:val="sr-Latn-RS"/>
        </w:rPr>
      </w:pPr>
    </w:p>
    <w:p w14:paraId="4979B28A" w14:textId="2DFF3E47" w:rsidR="08476D23" w:rsidRDefault="08476D23" w:rsidP="08476D23">
      <w:pPr>
        <w:spacing w:line="276" w:lineRule="auto"/>
        <w:rPr>
          <w:rFonts w:eastAsia="Constantia" w:cs="Times New Roman"/>
          <w:i/>
          <w:iCs/>
          <w:noProof/>
          <w:szCs w:val="24"/>
          <w:lang w:val="sr-Latn-RS"/>
        </w:rPr>
      </w:pPr>
    </w:p>
    <w:p w14:paraId="44615A52" w14:textId="14D9CBA2" w:rsidR="00110DA5" w:rsidRDefault="208B3714" w:rsidP="6B3B4FD8">
      <w:pPr>
        <w:pStyle w:val="Heading1"/>
        <w:spacing w:after="0" w:line="276" w:lineRule="auto"/>
        <w:rPr>
          <w:noProof/>
          <w:lang w:val="sr-Latn-RS"/>
        </w:rPr>
      </w:pPr>
      <w:bookmarkStart w:id="7" w:name="_Toc72571731"/>
      <w:r w:rsidRPr="208B3714">
        <w:rPr>
          <w:noProof/>
          <w:lang w:val="sr-Latn-RS"/>
        </w:rPr>
        <w:t>2. Teorijski deo – Procesiranje transakcija</w:t>
      </w:r>
      <w:bookmarkEnd w:id="7"/>
    </w:p>
    <w:p w14:paraId="760E5F89" w14:textId="77777777" w:rsidR="002A3663" w:rsidRPr="002A3663" w:rsidRDefault="002A3663" w:rsidP="6B3B4FD8">
      <w:pPr>
        <w:rPr>
          <w:noProof/>
          <w:lang w:val="sr-Latn-RS"/>
        </w:rPr>
      </w:pPr>
    </w:p>
    <w:p w14:paraId="6D50DD24" w14:textId="4E3EF121" w:rsidR="33C5640E" w:rsidRDefault="208B3714" w:rsidP="6B3B4FD8">
      <w:pPr>
        <w:pStyle w:val="Heading3"/>
        <w:rPr>
          <w:noProof/>
          <w:lang w:val="sr-Latn-RS"/>
        </w:rPr>
      </w:pPr>
      <w:bookmarkStart w:id="8" w:name="_Toc72571732"/>
      <w:r w:rsidRPr="208B3714">
        <w:rPr>
          <w:noProof/>
          <w:lang w:val="sr-Latn-RS"/>
        </w:rPr>
        <w:t>2.1 Uvod</w:t>
      </w:r>
      <w:bookmarkEnd w:id="8"/>
    </w:p>
    <w:p w14:paraId="16F8A6A5" w14:textId="51223924" w:rsidR="14936D7A" w:rsidRDefault="14936D7A" w:rsidP="6B3B4FD8">
      <w:pPr>
        <w:rPr>
          <w:rFonts w:eastAsia="Constantia" w:cs="Times New Roman"/>
          <w:noProof/>
          <w:lang w:val="sr-Latn-RS"/>
        </w:rPr>
      </w:pPr>
    </w:p>
    <w:p w14:paraId="7C5954AE" w14:textId="57036CC6" w:rsidR="14936D7A" w:rsidRDefault="027678F7" w:rsidP="6B3B4FD8">
      <w:pPr>
        <w:ind w:firstLine="720"/>
        <w:rPr>
          <w:rFonts w:eastAsia="Constantia" w:cs="Times New Roman"/>
          <w:noProof/>
          <w:lang w:val="sr-Latn-RS"/>
        </w:rPr>
      </w:pPr>
      <w:r w:rsidRPr="027678F7">
        <w:rPr>
          <w:rFonts w:eastAsia="Constantia" w:cs="Times New Roman"/>
          <w:noProof/>
          <w:lang w:val="sr-Latn-RS"/>
        </w:rPr>
        <w:t xml:space="preserve">Aplikacije koje se koriste u današnje vreme zahtevaju konstantnu dostupnost i brz odziv ka velikom broju korisnika koji istovremeno koriste istu. S’ obzirom da su baze podataka nezaobilazan i neophodan deo ovakvih, modernih aplikacija, DBMS mora da poseduje mehanizme za konkurentnu obradu višekorisničkih zahteva. Svaki korisnički zahtev koji se treba izvršiti, DBMS interpretira kao jedan niz operacija (upis i čitanje), odnosno kao jednu </w:t>
      </w:r>
      <w:r w:rsidRPr="027678F7">
        <w:rPr>
          <w:rFonts w:eastAsia="Constantia" w:cs="Times New Roman"/>
          <w:b/>
          <w:bCs/>
          <w:noProof/>
          <w:lang w:val="sr-Latn-RS"/>
        </w:rPr>
        <w:t xml:space="preserve">transakciju </w:t>
      </w:r>
      <w:r w:rsidRPr="027678F7">
        <w:rPr>
          <w:rFonts w:eastAsia="Constantia" w:cs="Times New Roman"/>
          <w:noProof/>
          <w:lang w:val="sr-Latn-RS"/>
        </w:rPr>
        <w:t xml:space="preserve">[1]. Primer jednog ovakvog sistema bila bi javno dostupna aplikacija za licitaciju vozila, kojoj istovremeno pristupa na hiljade korisnika ili bankovni transfer novca gde se mora u celosti ostvariti balans (promena stanja na računima pošiljaoca i primaoca), što se može videti u </w:t>
      </w:r>
      <w:r w:rsidRPr="027678F7">
        <w:rPr>
          <w:rFonts w:eastAsia="Constantia" w:cs="Times New Roman"/>
          <w:i/>
          <w:iCs/>
          <w:noProof/>
          <w:lang w:val="sr-Latn-RS"/>
        </w:rPr>
        <w:t>Primeru 1</w:t>
      </w:r>
      <w:r w:rsidRPr="027678F7">
        <w:rPr>
          <w:rFonts w:eastAsia="Constantia" w:cs="Times New Roman"/>
          <w:noProof/>
          <w:lang w:val="sr-Latn-RS"/>
        </w:rPr>
        <w:t>.</w:t>
      </w:r>
    </w:p>
    <w:p w14:paraId="27086A6D" w14:textId="6717F535" w:rsidR="14936D7A" w:rsidRDefault="027678F7" w:rsidP="6B3B4FD8">
      <w:pPr>
        <w:ind w:firstLine="720"/>
        <w:rPr>
          <w:rFonts w:eastAsia="Constantia" w:cs="Times New Roman"/>
          <w:noProof/>
          <w:lang w:val="sr-Latn-RS"/>
        </w:rPr>
      </w:pPr>
      <w:r w:rsidRPr="027678F7">
        <w:rPr>
          <w:rFonts w:eastAsia="Constantia" w:cs="Times New Roman"/>
          <w:noProof/>
          <w:lang w:val="sr-Latn-RS"/>
        </w:rPr>
        <w:t>Da bi DBMS na najefikasniji način iskoristio CPU i mehanizam protočnosti, transakcije se ne mogu i ne smeju izvršavati jedna po jedna tj. sekvencijalno (</w:t>
      </w:r>
      <w:r w:rsidRPr="027678F7">
        <w:rPr>
          <w:rFonts w:eastAsia="Constantia" w:cs="Times New Roman"/>
          <w:i/>
          <w:iCs/>
          <w:noProof/>
          <w:lang w:val="sr-Latn-RS"/>
        </w:rPr>
        <w:t>sequentially</w:t>
      </w:r>
      <w:r w:rsidRPr="027678F7">
        <w:rPr>
          <w:rFonts w:eastAsia="Constantia" w:cs="Times New Roman"/>
          <w:noProof/>
          <w:lang w:val="sr-Latn-RS"/>
        </w:rPr>
        <w:t>), već mora doći do izvesnog preplitanja (</w:t>
      </w:r>
      <w:r w:rsidRPr="027678F7">
        <w:rPr>
          <w:rFonts w:eastAsia="Constantia" w:cs="Times New Roman"/>
          <w:i/>
          <w:iCs/>
          <w:noProof/>
          <w:lang w:val="sr-Latn-RS"/>
        </w:rPr>
        <w:t>interlancing</w:t>
      </w:r>
      <w:r w:rsidRPr="027678F7">
        <w:rPr>
          <w:rFonts w:eastAsia="Constantia" w:cs="Times New Roman"/>
          <w:noProof/>
          <w:lang w:val="sr-Latn-RS"/>
        </w:rPr>
        <w:t>) između operacija koje pripadaju različitim transakcijama. Kod ovakvog preplitanja treba voditi računa da krajnji rezultat bude ekvivalentan po bazu, odnosno treba postići efekat kao kad bi se date transakcije izvršavale sekvencijalno.</w:t>
      </w:r>
    </w:p>
    <w:p w14:paraId="11E03C30" w14:textId="09DCE47F" w:rsidR="5DC42AA4" w:rsidRDefault="027678F7" w:rsidP="6B3B4FD8">
      <w:pPr>
        <w:ind w:firstLine="720"/>
        <w:rPr>
          <w:rFonts w:eastAsia="Constantia" w:cs="Times New Roman"/>
          <w:noProof/>
          <w:lang w:val="sr-Latn-RS"/>
        </w:rPr>
      </w:pPr>
      <w:r w:rsidRPr="027678F7">
        <w:rPr>
          <w:rFonts w:eastAsia="Constantia" w:cs="Times New Roman"/>
          <w:noProof/>
          <w:lang w:val="sr-Latn-RS"/>
        </w:rPr>
        <w:t xml:space="preserve">Problemi koji se mogu javiti prilikom konkurentnog izvršavanja transakcija mogu dovesti do toga da baza ostane u nekonzistentnom stanju </w:t>
      </w:r>
      <w:r w:rsidRPr="027678F7">
        <w:rPr>
          <w:rFonts w:eastAsia="Constantia" w:cs="Times New Roman"/>
          <w:i/>
          <w:iCs/>
          <w:noProof/>
          <w:lang w:val="sr-Latn-RS"/>
        </w:rPr>
        <w:t>(inconsistent state).</w:t>
      </w:r>
      <w:r w:rsidRPr="027678F7">
        <w:rPr>
          <w:rFonts w:eastAsia="Constantia" w:cs="Times New Roman"/>
          <w:noProof/>
          <w:lang w:val="sr-Latn-RS"/>
        </w:rPr>
        <w:t xml:space="preserve"> Komponenta DBMS-a koja se zove </w:t>
      </w:r>
      <w:r w:rsidRPr="027678F7">
        <w:rPr>
          <w:rFonts w:eastAsia="Constantia" w:cs="Times New Roman"/>
          <w:b/>
          <w:bCs/>
          <w:noProof/>
          <w:lang w:val="sr-Latn-RS"/>
        </w:rPr>
        <w:t xml:space="preserve">kontrola konkurencije </w:t>
      </w:r>
      <w:r w:rsidRPr="027678F7">
        <w:rPr>
          <w:rFonts w:eastAsia="Constantia" w:cs="Times New Roman"/>
          <w:noProof/>
          <w:lang w:val="sr-Latn-RS"/>
        </w:rPr>
        <w:t>(</w:t>
      </w:r>
      <w:r w:rsidRPr="027678F7">
        <w:rPr>
          <w:rFonts w:eastAsia="Constantia" w:cs="Times New Roman"/>
          <w:i/>
          <w:iCs/>
          <w:noProof/>
          <w:lang w:val="sr-Latn-RS"/>
        </w:rPr>
        <w:t>concurency control</w:t>
      </w:r>
      <w:r w:rsidRPr="027678F7">
        <w:rPr>
          <w:rFonts w:eastAsia="Constantia" w:cs="Times New Roman"/>
          <w:noProof/>
          <w:lang w:val="sr-Latn-RS"/>
        </w:rPr>
        <w:t xml:space="preserve">) je zadužena za rešavanje ovakvih problema. Kontrola konkurencije je u tesnoj vezi i sa </w:t>
      </w:r>
      <w:r w:rsidRPr="027678F7">
        <w:rPr>
          <w:rFonts w:eastAsia="Constantia" w:cs="Times New Roman"/>
          <w:b/>
          <w:bCs/>
          <w:noProof/>
          <w:lang w:val="sr-Latn-RS"/>
        </w:rPr>
        <w:t xml:space="preserve">menadžerom oporavka </w:t>
      </w:r>
      <w:r w:rsidRPr="027678F7">
        <w:rPr>
          <w:rFonts w:eastAsia="Constantia" w:cs="Times New Roman"/>
          <w:noProof/>
          <w:lang w:val="sr-Latn-RS"/>
        </w:rPr>
        <w:t>(</w:t>
      </w:r>
      <w:r w:rsidRPr="027678F7">
        <w:rPr>
          <w:rFonts w:eastAsia="Constantia" w:cs="Times New Roman"/>
          <w:i/>
          <w:iCs/>
          <w:noProof/>
          <w:lang w:val="sr-Latn-RS"/>
        </w:rPr>
        <w:t>recovery manager</w:t>
      </w:r>
      <w:r w:rsidRPr="027678F7">
        <w:rPr>
          <w:rFonts w:eastAsia="Constantia" w:cs="Times New Roman"/>
          <w:noProof/>
          <w:lang w:val="sr-Latn-RS"/>
        </w:rPr>
        <w:t>), koji je zadužen da, prilikom neuspelog izvršenja transakcije, poništi efekat iste i vrati bazu u prethodno stanje [1]. U nastavku rada će biti više detalja o konceptu transakcije, načinu procesiranja transakcije i svojstvima koje mora da poseduje svaka transakcija.</w:t>
      </w:r>
    </w:p>
    <w:p w14:paraId="1B253266" w14:textId="7754C292" w:rsidR="773EFA77" w:rsidRDefault="208B3714" w:rsidP="6B3B4FD8">
      <w:pPr>
        <w:pStyle w:val="Heading3"/>
        <w:rPr>
          <w:rFonts w:ascii="Constantia" w:eastAsia="HGMinchoE" w:hAnsi="Constantia" w:cs="Times New Roman"/>
          <w:noProof/>
          <w:color w:val="004F5B"/>
          <w:lang w:val="sr-Latn-RS"/>
        </w:rPr>
      </w:pPr>
      <w:bookmarkStart w:id="9" w:name="_Toc72571733"/>
      <w:r w:rsidRPr="208B3714">
        <w:rPr>
          <w:noProof/>
          <w:lang w:val="sr-Latn-RS"/>
        </w:rPr>
        <w:t>2.2 Koncept transakcije</w:t>
      </w:r>
      <w:bookmarkEnd w:id="9"/>
    </w:p>
    <w:p w14:paraId="128C84E4" w14:textId="6CA2AFC4" w:rsidR="773EFA77" w:rsidRDefault="773EFA77" w:rsidP="6B3B4FD8">
      <w:pPr>
        <w:rPr>
          <w:rFonts w:eastAsia="Constantia" w:cs="Times New Roman"/>
          <w:noProof/>
          <w:lang w:val="sr-Latn-RS"/>
        </w:rPr>
      </w:pPr>
    </w:p>
    <w:p w14:paraId="535084C5" w14:textId="3453ED69" w:rsidR="773EFA77" w:rsidRDefault="208B3714" w:rsidP="6B3B4FD8">
      <w:pPr>
        <w:ind w:firstLine="720"/>
        <w:rPr>
          <w:rFonts w:eastAsia="Constantia" w:cs="Times New Roman"/>
          <w:noProof/>
          <w:lang w:val="sr-Latn-RS"/>
        </w:rPr>
      </w:pPr>
      <w:r w:rsidRPr="208B3714">
        <w:rPr>
          <w:rFonts w:eastAsia="Constantia" w:cs="Times New Roman"/>
          <w:noProof/>
          <w:lang w:val="sr-Latn-RS"/>
        </w:rPr>
        <w:t>Tradicionalno, transakcija je sporazum između kupca i prodavca koji razmenjuju sredstva za plaćanje. Ovo je definicija u poslovnom smislu [2, 3]. Sa tačke gledišta baze podataka, to se može shvatiti kao jedinica rada koja se izvodi u okviru sistema za upravljanje bazom podataka (ili sličnog sistema) nad bazom podataka i tretira kao koherentan i pouzdan način nezavisan od drugih transakcija [2, 4]. Dat je već pomenuti primer sa prenosom novca između bankovnih računa.</w:t>
      </w:r>
    </w:p>
    <w:p w14:paraId="422608D2" w14:textId="0AD2FD6F" w:rsidR="773EFA77" w:rsidRDefault="773EFA77" w:rsidP="6B3B4FD8">
      <w:pPr>
        <w:rPr>
          <w:rFonts w:eastAsia="Constantia" w:cs="Times New Roman"/>
          <w:noProof/>
          <w:lang w:val="sr-Latn-RS"/>
        </w:rPr>
      </w:pPr>
    </w:p>
    <w:p w14:paraId="03C47C1A" w14:textId="62A68C87" w:rsidR="773EFA77" w:rsidRDefault="208B3714" w:rsidP="6B3B4FD8">
      <w:pPr>
        <w:pStyle w:val="Caption"/>
        <w:rPr>
          <w:rFonts w:eastAsia="Constantia" w:cs="Times New Roman"/>
          <w:noProof/>
          <w:lang w:val="sr-Latn-RS"/>
        </w:rPr>
      </w:pPr>
      <w:r w:rsidRPr="208B3714">
        <w:rPr>
          <w:noProof/>
          <w:lang w:val="sr-Latn-RS"/>
        </w:rPr>
        <w:t>Primer 1</w:t>
      </w:r>
    </w:p>
    <w:p w14:paraId="4B15447D" w14:textId="120E2141" w:rsidR="773EFA77" w:rsidRDefault="208B3714" w:rsidP="6B3B4FD8">
      <w:pPr>
        <w:rPr>
          <w:rFonts w:eastAsia="Constantia" w:cs="Times New Roman"/>
          <w:noProof/>
          <w:lang w:val="sr-Latn-RS"/>
        </w:rPr>
      </w:pPr>
      <w:r w:rsidRPr="208B3714">
        <w:rPr>
          <w:rFonts w:eastAsia="Constantia" w:cs="Times New Roman"/>
          <w:noProof/>
          <w:lang w:val="sr-Latn-RS"/>
        </w:rPr>
        <w:t>Prenos novca u iznosu od $100 između dva bankovna računa A i B [5].</w:t>
      </w:r>
    </w:p>
    <w:p w14:paraId="23E42333" w14:textId="3FA82AA1" w:rsidR="773EFA77" w:rsidRDefault="773EFA77" w:rsidP="6B3B4FD8">
      <w:pPr>
        <w:rPr>
          <w:rFonts w:eastAsia="Constantia" w:cs="Times New Roman"/>
          <w:noProof/>
          <w:lang w:val="sr-Latn-RS"/>
        </w:rPr>
      </w:pPr>
    </w:p>
    <w:p w14:paraId="7812B985" w14:textId="5E9D4142" w:rsidR="773EFA77" w:rsidRDefault="208B3714" w:rsidP="6B3B4FD8">
      <w:pPr>
        <w:ind w:left="720"/>
        <w:jc w:val="center"/>
        <w:rPr>
          <w:rFonts w:ascii="Consolas" w:eastAsia="Consolas" w:hAnsi="Consolas" w:cs="Consolas"/>
          <w:noProof/>
          <w:lang w:val="sr-Latn-RS"/>
        </w:rPr>
      </w:pPr>
      <w:r w:rsidRPr="208B3714">
        <w:rPr>
          <w:rFonts w:ascii="Consolas" w:eastAsia="Consolas" w:hAnsi="Consolas" w:cs="Consolas"/>
          <w:noProof/>
          <w:lang w:val="sr-Latn-RS"/>
        </w:rPr>
        <w:lastRenderedPageBreak/>
        <w:t>read(A);</w:t>
      </w:r>
    </w:p>
    <w:p w14:paraId="153E017E" w14:textId="4D7BE7A3" w:rsidR="773EFA77" w:rsidRDefault="208B3714" w:rsidP="6B3B4FD8">
      <w:pPr>
        <w:ind w:left="720"/>
        <w:jc w:val="center"/>
        <w:rPr>
          <w:rFonts w:ascii="Consolas" w:eastAsia="Consolas" w:hAnsi="Consolas" w:cs="Consolas"/>
          <w:noProof/>
          <w:lang w:val="sr-Latn-RS"/>
        </w:rPr>
      </w:pPr>
      <w:r w:rsidRPr="208B3714">
        <w:rPr>
          <w:rFonts w:ascii="Consolas" w:eastAsia="Consolas" w:hAnsi="Consolas" w:cs="Consolas"/>
          <w:noProof/>
          <w:lang w:val="sr-Latn-RS"/>
        </w:rPr>
        <w:t>A := A - 100;</w:t>
      </w:r>
    </w:p>
    <w:p w14:paraId="71666911" w14:textId="1D1D6983" w:rsidR="773EFA77" w:rsidRDefault="208B3714" w:rsidP="6B3B4FD8">
      <w:pPr>
        <w:ind w:left="720"/>
        <w:jc w:val="center"/>
        <w:rPr>
          <w:rFonts w:ascii="Consolas" w:eastAsia="Consolas" w:hAnsi="Consolas" w:cs="Consolas"/>
          <w:noProof/>
          <w:lang w:val="sr-Latn-RS"/>
        </w:rPr>
      </w:pPr>
      <w:r w:rsidRPr="208B3714">
        <w:rPr>
          <w:rFonts w:ascii="Consolas" w:eastAsia="Consolas" w:hAnsi="Consolas" w:cs="Consolas"/>
          <w:noProof/>
          <w:lang w:val="sr-Latn-RS"/>
        </w:rPr>
        <w:t>write(A);</w:t>
      </w:r>
    </w:p>
    <w:p w14:paraId="3E75CA3F" w14:textId="189EAA42" w:rsidR="773EFA77" w:rsidRDefault="208B3714" w:rsidP="6B3B4FD8">
      <w:pPr>
        <w:ind w:left="720"/>
        <w:jc w:val="center"/>
        <w:rPr>
          <w:rFonts w:ascii="Consolas" w:eastAsia="Consolas" w:hAnsi="Consolas" w:cs="Consolas"/>
          <w:noProof/>
          <w:lang w:val="sr-Latn-RS"/>
        </w:rPr>
      </w:pPr>
      <w:r w:rsidRPr="208B3714">
        <w:rPr>
          <w:rFonts w:ascii="Consolas" w:eastAsia="Consolas" w:hAnsi="Consolas" w:cs="Consolas"/>
          <w:noProof/>
          <w:lang w:val="sr-Latn-RS"/>
        </w:rPr>
        <w:t>read(B);</w:t>
      </w:r>
    </w:p>
    <w:p w14:paraId="3CF6155B" w14:textId="47D25E5C" w:rsidR="773EFA77" w:rsidRDefault="208B3714" w:rsidP="6B3B4FD8">
      <w:pPr>
        <w:ind w:left="720"/>
        <w:jc w:val="center"/>
        <w:rPr>
          <w:rFonts w:ascii="Consolas" w:eastAsia="Consolas" w:hAnsi="Consolas" w:cs="Consolas"/>
          <w:noProof/>
          <w:lang w:val="sr-Latn-RS"/>
        </w:rPr>
      </w:pPr>
      <w:r w:rsidRPr="208B3714">
        <w:rPr>
          <w:rFonts w:ascii="Consolas" w:eastAsia="Consolas" w:hAnsi="Consolas" w:cs="Consolas"/>
          <w:noProof/>
          <w:lang w:val="sr-Latn-RS"/>
        </w:rPr>
        <w:t>B := B + 100;</w:t>
      </w:r>
    </w:p>
    <w:p w14:paraId="6DEE0595" w14:textId="6F819ED3" w:rsidR="773EFA77" w:rsidRDefault="208B3714" w:rsidP="6B3B4FD8">
      <w:pPr>
        <w:ind w:left="720"/>
        <w:jc w:val="center"/>
        <w:rPr>
          <w:rFonts w:ascii="Consolas" w:eastAsia="Consolas" w:hAnsi="Consolas" w:cs="Consolas"/>
          <w:noProof/>
          <w:lang w:val="sr-Latn-RS"/>
        </w:rPr>
      </w:pPr>
      <w:r w:rsidRPr="208B3714">
        <w:rPr>
          <w:rFonts w:ascii="Consolas" w:eastAsia="Consolas" w:hAnsi="Consolas" w:cs="Consolas"/>
          <w:noProof/>
          <w:lang w:val="sr-Latn-RS"/>
        </w:rPr>
        <w:t>write(B)</w:t>
      </w:r>
    </w:p>
    <w:p w14:paraId="4C05FB00" w14:textId="54892D75" w:rsidR="773EFA77" w:rsidRDefault="773EFA77" w:rsidP="6B3B4FD8">
      <w:pPr>
        <w:rPr>
          <w:rFonts w:eastAsia="Constantia" w:cs="Times New Roman"/>
          <w:noProof/>
          <w:lang w:val="sr-Latn-RS"/>
        </w:rPr>
      </w:pPr>
    </w:p>
    <w:p w14:paraId="7B440598" w14:textId="7B2B28B5" w:rsidR="773EFA77" w:rsidRDefault="208B3714" w:rsidP="208B3714">
      <w:pPr>
        <w:pStyle w:val="ListParagraph"/>
        <w:numPr>
          <w:ilvl w:val="1"/>
          <w:numId w:val="14"/>
        </w:numPr>
        <w:rPr>
          <w:rFonts w:asciiTheme="minorHAnsi" w:eastAsiaTheme="minorEastAsia" w:hAnsiTheme="minorHAnsi"/>
          <w:lang w:val="sr-Latn-RS"/>
        </w:rPr>
      </w:pPr>
      <w:r w:rsidRPr="208B3714">
        <w:rPr>
          <w:rFonts w:eastAsia="Constantia" w:cs="Times New Roman"/>
          <w:noProof/>
          <w:lang w:val="sr-Latn-RS"/>
        </w:rPr>
        <w:t xml:space="preserve">Operacija </w:t>
      </w:r>
      <w:r w:rsidRPr="208B3714">
        <w:rPr>
          <w:rFonts w:eastAsia="Constantia" w:cs="Times New Roman"/>
          <w:i/>
          <w:iCs/>
          <w:noProof/>
          <w:lang w:val="sr-Latn-RS"/>
        </w:rPr>
        <w:t xml:space="preserve">read(X) </w:t>
      </w:r>
      <w:r w:rsidRPr="208B3714">
        <w:rPr>
          <w:rFonts w:eastAsia="Constantia" w:cs="Times New Roman"/>
          <w:noProof/>
          <w:lang w:val="sr-Latn-RS"/>
        </w:rPr>
        <w:t>– prenosi stavku podataka X iz baze podataka u lokalni bafer koji pripada transakciji</w:t>
      </w:r>
    </w:p>
    <w:p w14:paraId="03536FE2" w14:textId="407D2E8B" w:rsidR="773EFA77" w:rsidRDefault="208B3714" w:rsidP="208B3714">
      <w:pPr>
        <w:pStyle w:val="ListParagraph"/>
        <w:numPr>
          <w:ilvl w:val="1"/>
          <w:numId w:val="14"/>
        </w:numPr>
        <w:rPr>
          <w:rFonts w:asciiTheme="minorHAnsi" w:eastAsiaTheme="minorEastAsia" w:hAnsiTheme="minorHAnsi"/>
          <w:lang w:val="sr-Latn-RS"/>
        </w:rPr>
      </w:pPr>
      <w:r w:rsidRPr="208B3714">
        <w:rPr>
          <w:rFonts w:eastAsia="Constantia" w:cs="Times New Roman"/>
          <w:noProof/>
          <w:lang w:val="sr-Latn-RS"/>
        </w:rPr>
        <w:t xml:space="preserve">Operacija </w:t>
      </w:r>
      <w:r w:rsidRPr="208B3714">
        <w:rPr>
          <w:rFonts w:eastAsia="Constantia" w:cs="Times New Roman"/>
          <w:i/>
          <w:iCs/>
          <w:noProof/>
          <w:lang w:val="sr-Latn-RS"/>
        </w:rPr>
        <w:t>write(X)</w:t>
      </w:r>
      <w:r w:rsidRPr="208B3714">
        <w:rPr>
          <w:rFonts w:eastAsia="Constantia" w:cs="Times New Roman"/>
          <w:noProof/>
          <w:lang w:val="sr-Latn-RS"/>
        </w:rPr>
        <w:t xml:space="preserve"> – prenosi stavku podataka X iz lokalnog bafera nazad u bazu podataka</w:t>
      </w:r>
    </w:p>
    <w:p w14:paraId="340DF779" w14:textId="0CC18EDC" w:rsidR="773EFA77" w:rsidRDefault="208B3714" w:rsidP="208B3714">
      <w:pPr>
        <w:pStyle w:val="ListParagraph"/>
        <w:numPr>
          <w:ilvl w:val="1"/>
          <w:numId w:val="14"/>
        </w:numPr>
        <w:rPr>
          <w:rFonts w:asciiTheme="minorHAnsi" w:eastAsiaTheme="minorEastAsia" w:hAnsiTheme="minorHAnsi"/>
          <w:lang w:val="sr-Latn-RS"/>
        </w:rPr>
      </w:pPr>
      <w:r w:rsidRPr="208B3714">
        <w:rPr>
          <w:rFonts w:eastAsia="Times New Roman" w:cs="Times New Roman"/>
          <w:noProof/>
          <w:lang w:val="sr-Latn-RS"/>
        </w:rPr>
        <w:t>Izvršava se kao jedna celina: ni u jednom trenutku između čitanja (A) i pisanja (B) korisnik ne može da upita bazu podataka, jer je ona možda u nedoslednom (nekonzistentnom) stanju</w:t>
      </w:r>
    </w:p>
    <w:p w14:paraId="3FB0434F" w14:textId="55733327" w:rsidR="773EFA77" w:rsidRDefault="773EFA77" w:rsidP="6B3B4FD8">
      <w:pPr>
        <w:ind w:firstLine="720"/>
        <w:rPr>
          <w:rFonts w:eastAsia="Constantia" w:cs="Times New Roman"/>
          <w:noProof/>
          <w:lang w:val="sr-Latn-RS"/>
        </w:rPr>
      </w:pPr>
    </w:p>
    <w:p w14:paraId="7FACF240" w14:textId="48B0B11D" w:rsidR="773EFA77" w:rsidRDefault="62D11B33" w:rsidP="6B3B4FD8">
      <w:pPr>
        <w:ind w:firstLine="720"/>
        <w:rPr>
          <w:rFonts w:eastAsia="Constantia" w:cs="Times New Roman"/>
          <w:noProof/>
          <w:lang w:val="sr-Latn-RS"/>
        </w:rPr>
      </w:pPr>
      <w:r w:rsidRPr="62D11B33">
        <w:rPr>
          <w:rFonts w:eastAsia="Constantia" w:cs="Times New Roman"/>
          <w:noProof/>
          <w:lang w:val="sr-Latn-RS"/>
        </w:rPr>
        <w:t>Transakcija u bazi podataka treba da ima dve namene. Prva je pružanje pouzdanih jedinica rada, koje omogućavaju ispravan oporavak od neuspeha (</w:t>
      </w:r>
      <w:r w:rsidRPr="62D11B33">
        <w:rPr>
          <w:rFonts w:eastAsia="Constantia" w:cs="Times New Roman"/>
          <w:b/>
          <w:bCs/>
          <w:i/>
          <w:iCs/>
          <w:noProof/>
          <w:lang w:val="sr-Latn-RS"/>
        </w:rPr>
        <w:t>recovery from failure</w:t>
      </w:r>
      <w:r w:rsidRPr="62D11B33">
        <w:rPr>
          <w:rFonts w:eastAsia="Constantia" w:cs="Times New Roman"/>
          <w:noProof/>
          <w:lang w:val="sr-Latn-RS"/>
        </w:rPr>
        <w:t>) [2]. Druga svrha je pružanje izolacija (</w:t>
      </w:r>
      <w:r w:rsidRPr="62D11B33">
        <w:rPr>
          <w:rFonts w:eastAsia="Constantia" w:cs="Times New Roman"/>
          <w:b/>
          <w:bCs/>
          <w:i/>
          <w:iCs/>
          <w:noProof/>
          <w:lang w:val="sr-Latn-RS"/>
        </w:rPr>
        <w:t>isolation</w:t>
      </w:r>
      <w:r w:rsidRPr="62D11B33">
        <w:rPr>
          <w:rFonts w:eastAsia="Constantia" w:cs="Times New Roman"/>
          <w:noProof/>
          <w:lang w:val="sr-Latn-RS"/>
        </w:rPr>
        <w:t xml:space="preserve">) između programa kako bi obezbedili istovremeni pristup bazi podataka, što znači da transakcija u bazi podataka mora imati </w:t>
      </w:r>
      <w:r w:rsidRPr="62D11B33">
        <w:rPr>
          <w:rFonts w:eastAsia="Constantia" w:cs="Times New Roman"/>
          <w:b/>
          <w:bCs/>
          <w:noProof/>
          <w:lang w:val="sr-Latn-RS"/>
        </w:rPr>
        <w:t>ACID</w:t>
      </w:r>
      <w:r w:rsidRPr="62D11B33">
        <w:rPr>
          <w:rFonts w:eastAsia="Constantia" w:cs="Times New Roman"/>
          <w:noProof/>
          <w:lang w:val="sr-Latn-RS"/>
        </w:rPr>
        <w:t xml:space="preserve"> svojstva da bi pravilno pokrenula program. Na primer kod </w:t>
      </w:r>
      <w:r w:rsidRPr="62D11B33">
        <w:rPr>
          <w:rFonts w:eastAsia="Times New Roman" w:cs="Times New Roman"/>
          <w:noProof/>
          <w:lang w:val="sr-Latn-RS"/>
        </w:rPr>
        <w:t>distribuiranih baza podataka, transakcije se implementiraju preko više aplikacija i hostova. Štaviše, distribuirane transakcije takođe primenjuju ACID svojstva  na više skladišta podataka [2].</w:t>
      </w:r>
    </w:p>
    <w:p w14:paraId="243DE871" w14:textId="72618D36" w:rsidR="773EFA77" w:rsidRDefault="208B3714" w:rsidP="6B3B4FD8">
      <w:pPr>
        <w:pStyle w:val="Heading3"/>
        <w:rPr>
          <w:rFonts w:ascii="Constantia" w:eastAsia="HGMinchoE" w:hAnsi="Constantia" w:cs="Times New Roman"/>
          <w:noProof/>
          <w:color w:val="004F5B"/>
          <w:lang w:val="sr-Latn-RS"/>
        </w:rPr>
      </w:pPr>
      <w:bookmarkStart w:id="10" w:name="_Toc72571734"/>
      <w:r w:rsidRPr="208B3714">
        <w:rPr>
          <w:noProof/>
          <w:lang w:val="sr-Latn-RS"/>
        </w:rPr>
        <w:t>2.3 Stanja transakcije</w:t>
      </w:r>
      <w:bookmarkEnd w:id="10"/>
    </w:p>
    <w:p w14:paraId="67032004" w14:textId="75B33501" w:rsidR="773EFA77" w:rsidRDefault="773EFA77" w:rsidP="6B3B4FD8">
      <w:pPr>
        <w:rPr>
          <w:rFonts w:eastAsia="Constantia" w:cs="Times New Roman"/>
          <w:noProof/>
          <w:lang w:val="sr-Latn-RS"/>
        </w:rPr>
      </w:pPr>
    </w:p>
    <w:p w14:paraId="156F1DCE" w14:textId="3A5413C8" w:rsidR="773EFA77" w:rsidRDefault="62D11B33" w:rsidP="62D11B33">
      <w:pPr>
        <w:ind w:firstLine="720"/>
        <w:rPr>
          <w:rFonts w:eastAsia="Constantia" w:cs="Times New Roman"/>
          <w:noProof/>
          <w:lang w:val="sr-Latn-RS"/>
        </w:rPr>
      </w:pPr>
      <w:r w:rsidRPr="62D11B33">
        <w:rPr>
          <w:rFonts w:eastAsia="Constantia" w:cs="Times New Roman"/>
          <w:noProof/>
          <w:lang w:val="sr-Latn-RS"/>
        </w:rPr>
        <w:t>U cilju oporavka, sistem mora da vodi evidenciju o promeni stanja odnosno o tome kada svaka transakcija započne, završi, potvrdi ili prekine (</w:t>
      </w:r>
      <w:r w:rsidRPr="62D11B33">
        <w:rPr>
          <w:rFonts w:eastAsia="Constantia" w:cs="Times New Roman"/>
          <w:i/>
          <w:iCs/>
          <w:noProof/>
          <w:lang w:val="sr-Latn-RS"/>
        </w:rPr>
        <w:t>start, terminate, commit, abort</w:t>
      </w:r>
      <w:r w:rsidRPr="62D11B33">
        <w:rPr>
          <w:rFonts w:eastAsia="Constantia" w:cs="Times New Roman"/>
          <w:noProof/>
          <w:lang w:val="sr-Latn-RS"/>
        </w:rPr>
        <w:t>) svoje izvršenje. Shodno tome, menadžer oporavka DBMS-a mora da vodi računa o sledećim operacijama [1]:</w:t>
      </w:r>
    </w:p>
    <w:p w14:paraId="4B1CA75D" w14:textId="068520E6" w:rsidR="773EFA77" w:rsidRDefault="773EFA77" w:rsidP="6B3B4FD8">
      <w:pPr>
        <w:ind w:firstLine="720"/>
        <w:rPr>
          <w:rFonts w:eastAsia="Constantia" w:cs="Times New Roman"/>
          <w:noProof/>
          <w:lang w:val="sr-Latn-RS"/>
        </w:rPr>
      </w:pPr>
    </w:p>
    <w:p w14:paraId="6256BFC4" w14:textId="570CF451" w:rsidR="773EFA77" w:rsidRDefault="208B3714" w:rsidP="208B3714">
      <w:pPr>
        <w:pStyle w:val="ListParagraph"/>
        <w:numPr>
          <w:ilvl w:val="1"/>
          <w:numId w:val="13"/>
        </w:numPr>
        <w:rPr>
          <w:rFonts w:asciiTheme="minorHAnsi" w:eastAsiaTheme="minorEastAsia" w:hAnsiTheme="minorHAnsi"/>
          <w:lang w:val="sr-Latn-RS"/>
        </w:rPr>
      </w:pPr>
      <w:r w:rsidRPr="208B3714">
        <w:rPr>
          <w:rFonts w:eastAsia="Constantia" w:cs="Times New Roman"/>
          <w:noProof/>
          <w:lang w:val="sr-Latn-RS"/>
        </w:rPr>
        <w:t>BEGIN_TRANSACTION</w:t>
      </w:r>
    </w:p>
    <w:p w14:paraId="1167F345" w14:textId="5FB75D7D" w:rsidR="773EFA77" w:rsidRDefault="208B3714" w:rsidP="6B3B4FD8">
      <w:pPr>
        <w:pStyle w:val="ListParagraph"/>
        <w:numPr>
          <w:ilvl w:val="1"/>
          <w:numId w:val="13"/>
        </w:numPr>
        <w:rPr>
          <w:lang w:val="sr-Latn-RS"/>
        </w:rPr>
      </w:pPr>
      <w:r w:rsidRPr="208B3714">
        <w:rPr>
          <w:rFonts w:eastAsia="Constantia" w:cs="Times New Roman"/>
          <w:noProof/>
          <w:lang w:val="sr-Latn-RS"/>
        </w:rPr>
        <w:t>READ ili WRITE</w:t>
      </w:r>
    </w:p>
    <w:p w14:paraId="12049B1D" w14:textId="508FD1EA" w:rsidR="773EFA77" w:rsidRDefault="208B3714" w:rsidP="6B3B4FD8">
      <w:pPr>
        <w:pStyle w:val="ListParagraph"/>
        <w:numPr>
          <w:ilvl w:val="1"/>
          <w:numId w:val="13"/>
        </w:numPr>
        <w:rPr>
          <w:lang w:val="sr-Latn-RS"/>
        </w:rPr>
      </w:pPr>
      <w:r w:rsidRPr="208B3714">
        <w:rPr>
          <w:rFonts w:eastAsia="Constantia" w:cs="Times New Roman"/>
          <w:noProof/>
          <w:lang w:val="sr-Latn-RS"/>
        </w:rPr>
        <w:t>END_TRANSACTION</w:t>
      </w:r>
    </w:p>
    <w:p w14:paraId="52908E11" w14:textId="30C9CDF4" w:rsidR="773EFA77" w:rsidRDefault="208B3714" w:rsidP="6B3B4FD8">
      <w:pPr>
        <w:pStyle w:val="ListParagraph"/>
        <w:numPr>
          <w:ilvl w:val="1"/>
          <w:numId w:val="13"/>
        </w:numPr>
        <w:rPr>
          <w:lang w:val="sr-Latn-RS"/>
        </w:rPr>
      </w:pPr>
      <w:r w:rsidRPr="208B3714">
        <w:rPr>
          <w:rFonts w:eastAsia="Constantia" w:cs="Times New Roman"/>
          <w:noProof/>
          <w:lang w:val="sr-Latn-RS"/>
        </w:rPr>
        <w:t>COMMIT_TRANSACTION</w:t>
      </w:r>
    </w:p>
    <w:p w14:paraId="29D91402" w14:textId="6D980515" w:rsidR="773EFA77" w:rsidRDefault="208B3714" w:rsidP="6B3B4FD8">
      <w:pPr>
        <w:pStyle w:val="ListParagraph"/>
        <w:numPr>
          <w:ilvl w:val="1"/>
          <w:numId w:val="13"/>
        </w:numPr>
        <w:rPr>
          <w:lang w:val="sr-Latn-RS"/>
        </w:rPr>
      </w:pPr>
      <w:r w:rsidRPr="208B3714">
        <w:rPr>
          <w:rFonts w:eastAsia="Constantia" w:cs="Times New Roman"/>
          <w:noProof/>
          <w:lang w:val="sr-Latn-RS"/>
        </w:rPr>
        <w:t>ROLLBACK (ili ABORT)</w:t>
      </w:r>
    </w:p>
    <w:p w14:paraId="64A6ED6D" w14:textId="5F8DF154" w:rsidR="773EFA77" w:rsidRDefault="773EFA77" w:rsidP="6B3B4FD8">
      <w:pPr>
        <w:rPr>
          <w:rFonts w:eastAsia="Constantia" w:cs="Times New Roman"/>
          <w:noProof/>
          <w:lang w:val="sr-Latn-RS"/>
        </w:rPr>
      </w:pPr>
    </w:p>
    <w:p w14:paraId="12C0346D" w14:textId="33FC79AD" w:rsidR="773EFA77" w:rsidRDefault="62D11B33" w:rsidP="62D11B33">
      <w:pPr>
        <w:ind w:firstLine="720"/>
        <w:rPr>
          <w:rFonts w:eastAsia="Constantia" w:cs="Times New Roman"/>
          <w:noProof/>
          <w:lang w:val="sr-Latn-RS"/>
        </w:rPr>
      </w:pPr>
      <w:r w:rsidRPr="62D11B33">
        <w:rPr>
          <w:rFonts w:eastAsia="Times New Roman" w:cs="Times New Roman"/>
          <w:noProof/>
          <w:lang w:val="sr-Latn-RS"/>
        </w:rPr>
        <w:t>Na slici 1 je prikazan dijagram tranzicije stanja koji ilustruje kako se transakcija kreće kroz svoja stanja izvršenja.</w:t>
      </w:r>
    </w:p>
    <w:p w14:paraId="7ABFF4D7" w14:textId="75513622" w:rsidR="773EFA77" w:rsidRDefault="773EFA77" w:rsidP="6B3B4FD8">
      <w:pPr>
        <w:rPr>
          <w:rFonts w:eastAsia="Constantia" w:cs="Times New Roman"/>
          <w:noProof/>
          <w:lang w:val="sr-Latn-RS"/>
        </w:rPr>
      </w:pPr>
    </w:p>
    <w:p w14:paraId="3E5E67A8" w14:textId="3C4AF157" w:rsidR="773EFA77" w:rsidRDefault="773EFA77" w:rsidP="6B3B4FD8">
      <w:pPr>
        <w:jc w:val="center"/>
      </w:pPr>
      <w:r>
        <w:rPr>
          <w:noProof/>
        </w:rPr>
        <w:lastRenderedPageBreak/>
        <w:drawing>
          <wp:inline distT="0" distB="0" distL="0" distR="0" wp14:anchorId="0F86F4ED" wp14:editId="47FFB216">
            <wp:extent cx="4847372" cy="1504706"/>
            <wp:effectExtent l="0" t="0" r="0" b="0"/>
            <wp:docPr id="940137062" name="Picture 94013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137062"/>
                    <pic:cNvPicPr/>
                  </pic:nvPicPr>
                  <pic:blipFill>
                    <a:blip r:embed="rId11">
                      <a:extLst>
                        <a:ext uri="{28A0092B-C50C-407E-A947-70E740481C1C}">
                          <a14:useLocalDpi xmlns:a14="http://schemas.microsoft.com/office/drawing/2010/main" val="0"/>
                        </a:ext>
                      </a:extLst>
                    </a:blip>
                    <a:stretch>
                      <a:fillRect/>
                    </a:stretch>
                  </pic:blipFill>
                  <pic:spPr>
                    <a:xfrm>
                      <a:off x="0" y="0"/>
                      <a:ext cx="4847372" cy="1504706"/>
                    </a:xfrm>
                    <a:prstGeom prst="rect">
                      <a:avLst/>
                    </a:prstGeom>
                  </pic:spPr>
                </pic:pic>
              </a:graphicData>
            </a:graphic>
          </wp:inline>
        </w:drawing>
      </w:r>
    </w:p>
    <w:p w14:paraId="4587E6ED" w14:textId="7BC07062" w:rsidR="027678F7" w:rsidRDefault="027678F7" w:rsidP="027678F7">
      <w:pPr>
        <w:jc w:val="center"/>
        <w:rPr>
          <w:i/>
          <w:iCs/>
          <w:sz w:val="18"/>
          <w:szCs w:val="18"/>
        </w:rPr>
      </w:pPr>
      <w:r w:rsidRPr="027678F7">
        <w:rPr>
          <w:i/>
          <w:iCs/>
          <w:sz w:val="18"/>
          <w:szCs w:val="18"/>
        </w:rPr>
        <w:t>Slika 1</w:t>
      </w:r>
    </w:p>
    <w:p w14:paraId="3C643133" w14:textId="3E8C7CDC" w:rsidR="773EFA77" w:rsidRDefault="773EFA77" w:rsidP="6B3B4FD8">
      <w:pPr>
        <w:ind w:firstLine="720"/>
        <w:jc w:val="center"/>
        <w:rPr>
          <w:noProof/>
          <w:lang w:val="sr-Latn-RS"/>
        </w:rPr>
      </w:pPr>
    </w:p>
    <w:p w14:paraId="554F4A34" w14:textId="333C769C" w:rsidR="773EFA77" w:rsidRDefault="62D11B33" w:rsidP="62D11B33">
      <w:pPr>
        <w:ind w:firstLine="720"/>
        <w:rPr>
          <w:rFonts w:eastAsia="Times New Roman" w:cs="Times New Roman"/>
          <w:noProof/>
          <w:lang w:val="sr-Latn-RS"/>
        </w:rPr>
      </w:pPr>
      <w:r w:rsidRPr="62D11B33">
        <w:rPr>
          <w:rFonts w:eastAsia="Times New Roman" w:cs="Times New Roman"/>
          <w:noProof/>
          <w:lang w:val="sr-Latn-RS"/>
        </w:rPr>
        <w:t>Prema datim izvorima transakcija u bazi podataka može biti u jednom od sledećih stanja [1, 8]:</w:t>
      </w:r>
    </w:p>
    <w:p w14:paraId="79A83382" w14:textId="572A47CC" w:rsidR="62D11B33" w:rsidRDefault="62D11B33" w:rsidP="62D11B33">
      <w:pPr>
        <w:rPr>
          <w:rFonts w:eastAsia="Constantia" w:cs="Times New Roman"/>
          <w:noProof/>
          <w:szCs w:val="24"/>
          <w:lang w:val="sr-Latn-RS"/>
        </w:rPr>
      </w:pPr>
    </w:p>
    <w:p w14:paraId="7186BDC1" w14:textId="318E80F5" w:rsidR="773EFA77" w:rsidRDefault="62D11B33" w:rsidP="62D11B33">
      <w:pPr>
        <w:pStyle w:val="ListParagraph"/>
        <w:numPr>
          <w:ilvl w:val="1"/>
          <w:numId w:val="15"/>
        </w:numPr>
        <w:rPr>
          <w:rFonts w:asciiTheme="minorHAnsi" w:eastAsiaTheme="minorEastAsia" w:hAnsiTheme="minorHAnsi"/>
        </w:rPr>
      </w:pPr>
      <w:r w:rsidRPr="62D11B33">
        <w:rPr>
          <w:rFonts w:eastAsia="Constantia" w:cs="Times New Roman"/>
          <w:noProof/>
          <w:lang w:val="sr-Latn-RS"/>
        </w:rPr>
        <w:t>Aktivno (</w:t>
      </w:r>
      <w:r w:rsidRPr="62D11B33">
        <w:rPr>
          <w:rFonts w:eastAsia="Constantia" w:cs="Times New Roman"/>
          <w:b/>
          <w:bCs/>
          <w:i/>
          <w:iCs/>
          <w:noProof/>
          <w:lang w:val="sr-Latn-RS"/>
        </w:rPr>
        <w:t>Active</w:t>
      </w:r>
      <w:r w:rsidRPr="62D11B33">
        <w:rPr>
          <w:rFonts w:eastAsia="Constantia" w:cs="Times New Roman"/>
          <w:noProof/>
          <w:lang w:val="sr-Latn-RS"/>
        </w:rPr>
        <w:t>) - U ovom stanju se transakcija izvršava. Ovo je početno stanje svake transakcije</w:t>
      </w:r>
    </w:p>
    <w:p w14:paraId="32E39D8A" w14:textId="3844985B" w:rsidR="773EFA77" w:rsidRDefault="62D11B33" w:rsidP="62D11B33">
      <w:pPr>
        <w:pStyle w:val="ListParagraph"/>
        <w:numPr>
          <w:ilvl w:val="1"/>
          <w:numId w:val="15"/>
        </w:numPr>
        <w:rPr>
          <w:rFonts w:asciiTheme="minorHAnsi" w:eastAsiaTheme="minorEastAsia" w:hAnsiTheme="minorHAnsi"/>
        </w:rPr>
      </w:pPr>
      <w:r w:rsidRPr="62D11B33">
        <w:rPr>
          <w:rFonts w:eastAsia="Constantia" w:cs="Times New Roman"/>
          <w:noProof/>
          <w:lang w:val="sr-Latn-RS"/>
        </w:rPr>
        <w:t>Delimično potvrđeno (</w:t>
      </w:r>
      <w:r w:rsidRPr="62D11B33">
        <w:rPr>
          <w:rFonts w:eastAsia="Constantia" w:cs="Times New Roman"/>
          <w:b/>
          <w:bCs/>
          <w:i/>
          <w:iCs/>
          <w:noProof/>
          <w:lang w:val="sr-Latn-RS"/>
        </w:rPr>
        <w:t>Partially Commited</w:t>
      </w:r>
      <w:r w:rsidRPr="62D11B33">
        <w:rPr>
          <w:rFonts w:eastAsia="Constantia" w:cs="Times New Roman"/>
          <w:noProof/>
          <w:lang w:val="sr-Latn-RS"/>
        </w:rPr>
        <w:t>) - Kada transakcija izvrši svoju završnu operaciju, kaže se da je u delimično potvrđenom stanju</w:t>
      </w:r>
    </w:p>
    <w:p w14:paraId="4FAF5730" w14:textId="174316DA" w:rsidR="773EFA77" w:rsidRDefault="62D11B33" w:rsidP="62D11B33">
      <w:pPr>
        <w:pStyle w:val="ListParagraph"/>
        <w:numPr>
          <w:ilvl w:val="1"/>
          <w:numId w:val="15"/>
        </w:numPr>
        <w:rPr>
          <w:rFonts w:asciiTheme="minorHAnsi" w:eastAsiaTheme="minorEastAsia" w:hAnsiTheme="minorHAnsi"/>
        </w:rPr>
      </w:pPr>
      <w:r w:rsidRPr="62D11B33">
        <w:rPr>
          <w:rFonts w:eastAsia="Constantia" w:cs="Times New Roman"/>
          <w:noProof/>
          <w:lang w:val="sr-Latn-RS"/>
        </w:rPr>
        <w:t>Neuspelo (</w:t>
      </w:r>
      <w:r w:rsidRPr="62D11B33">
        <w:rPr>
          <w:rFonts w:eastAsia="Constantia" w:cs="Times New Roman"/>
          <w:b/>
          <w:bCs/>
          <w:i/>
          <w:iCs/>
          <w:noProof/>
          <w:lang w:val="sr-Latn-RS"/>
        </w:rPr>
        <w:t>Failed</w:t>
      </w:r>
      <w:r w:rsidRPr="62D11B33">
        <w:rPr>
          <w:rFonts w:eastAsia="Constantia" w:cs="Times New Roman"/>
          <w:noProof/>
          <w:lang w:val="sr-Latn-RS"/>
        </w:rPr>
        <w:t>) - Kaže se da je transakcija u neuspelom stanju ako bilo koja provera koju je izvršio sistem oporavka baze podataka ne uspe. Neuspela transakcija više ne može da se nastavi</w:t>
      </w:r>
    </w:p>
    <w:p w14:paraId="58AD899A" w14:textId="5F9908AC" w:rsidR="773EFA77" w:rsidRDefault="62D11B33" w:rsidP="62D11B33">
      <w:pPr>
        <w:pStyle w:val="ListParagraph"/>
        <w:numPr>
          <w:ilvl w:val="1"/>
          <w:numId w:val="15"/>
        </w:numPr>
        <w:rPr>
          <w:rFonts w:asciiTheme="minorHAnsi" w:eastAsiaTheme="minorEastAsia" w:hAnsiTheme="minorHAnsi"/>
        </w:rPr>
      </w:pPr>
      <w:r w:rsidRPr="62D11B33">
        <w:rPr>
          <w:rFonts w:eastAsia="Constantia" w:cs="Times New Roman"/>
          <w:noProof/>
          <w:lang w:val="sr-Latn-RS"/>
        </w:rPr>
        <w:t>Prekinuto (</w:t>
      </w:r>
      <w:r w:rsidRPr="62D11B33">
        <w:rPr>
          <w:rFonts w:eastAsia="Constantia" w:cs="Times New Roman"/>
          <w:b/>
          <w:bCs/>
          <w:i/>
          <w:iCs/>
          <w:noProof/>
          <w:lang w:val="sr-Latn-RS"/>
        </w:rPr>
        <w:t xml:space="preserve">Terminated </w:t>
      </w:r>
      <w:r w:rsidRPr="62D11B33">
        <w:rPr>
          <w:rFonts w:eastAsia="Constantia" w:cs="Times New Roman"/>
          <w:i/>
          <w:iCs/>
          <w:noProof/>
          <w:lang w:val="sr-Latn-RS"/>
        </w:rPr>
        <w:t xml:space="preserve">/ </w:t>
      </w:r>
      <w:r w:rsidRPr="62D11B33">
        <w:rPr>
          <w:rFonts w:eastAsia="Constantia" w:cs="Times New Roman"/>
          <w:b/>
          <w:bCs/>
          <w:i/>
          <w:iCs/>
          <w:noProof/>
          <w:lang w:val="sr-Latn-RS"/>
        </w:rPr>
        <w:t>Aborted</w:t>
      </w:r>
      <w:r w:rsidRPr="62D11B33">
        <w:rPr>
          <w:rFonts w:eastAsia="Constantia" w:cs="Times New Roman"/>
          <w:noProof/>
          <w:lang w:val="sr-Latn-RS"/>
        </w:rPr>
        <w:t>) - Ako bilo koja od provera ne uspe i transakcija  dođe do neuspelog stanja, tada će menadžer oporavka vratiti sve svoje operacije upisivanja u bazu podataka da bi je vratio u prvobitno stanje u kojem je bila pre izvršenja transakcije. Transakcije u ovom stanju nazivaju se prekinutim. Modul za oporavak baze podataka može izabrati jednu od dve operacije nakon prekida transakcije:</w:t>
      </w:r>
    </w:p>
    <w:p w14:paraId="3E85CCD9" w14:textId="355F5482" w:rsidR="773EFA77" w:rsidRDefault="62D11B33" w:rsidP="62D11B33">
      <w:pPr>
        <w:pStyle w:val="ListParagraph"/>
        <w:numPr>
          <w:ilvl w:val="2"/>
          <w:numId w:val="15"/>
        </w:numPr>
        <w:rPr>
          <w:rFonts w:asciiTheme="minorHAnsi" w:eastAsiaTheme="minorEastAsia" w:hAnsiTheme="minorHAnsi"/>
        </w:rPr>
      </w:pPr>
      <w:r w:rsidRPr="62D11B33">
        <w:rPr>
          <w:noProof/>
          <w:lang w:val="sr-Latn-RS"/>
        </w:rPr>
        <w:t>Ponovo pokrenuti transakciju (</w:t>
      </w:r>
      <w:r w:rsidRPr="62D11B33">
        <w:rPr>
          <w:b/>
          <w:bCs/>
          <w:i/>
          <w:iCs/>
          <w:noProof/>
          <w:lang w:val="sr-Latn-RS"/>
        </w:rPr>
        <w:t>restart</w:t>
      </w:r>
      <w:r w:rsidRPr="62D11B33">
        <w:rPr>
          <w:noProof/>
          <w:lang w:val="sr-Latn-RS"/>
        </w:rPr>
        <w:t>)</w:t>
      </w:r>
    </w:p>
    <w:p w14:paraId="69CFB927" w14:textId="153139F0" w:rsidR="773EFA77" w:rsidRDefault="62D11B33" w:rsidP="62D11B33">
      <w:pPr>
        <w:pStyle w:val="ListParagraph"/>
        <w:numPr>
          <w:ilvl w:val="2"/>
          <w:numId w:val="15"/>
        </w:numPr>
        <w:rPr>
          <w:rFonts w:asciiTheme="minorHAnsi" w:eastAsiaTheme="minorEastAsia" w:hAnsiTheme="minorHAnsi"/>
          <w:lang w:val="sr-Latn-RS"/>
        </w:rPr>
      </w:pPr>
      <w:r w:rsidRPr="62D11B33">
        <w:rPr>
          <w:noProof/>
          <w:lang w:val="sr-Latn-RS"/>
        </w:rPr>
        <w:t>Ubiti transakciju (</w:t>
      </w:r>
      <w:r w:rsidRPr="62D11B33">
        <w:rPr>
          <w:b/>
          <w:bCs/>
          <w:i/>
          <w:iCs/>
          <w:noProof/>
          <w:lang w:val="sr-Latn-RS"/>
        </w:rPr>
        <w:t>kill</w:t>
      </w:r>
      <w:r w:rsidRPr="62D11B33">
        <w:rPr>
          <w:noProof/>
          <w:lang w:val="sr-Latn-RS"/>
        </w:rPr>
        <w:t>)</w:t>
      </w:r>
    </w:p>
    <w:p w14:paraId="6E9257A2" w14:textId="727D0001" w:rsidR="773EFA77" w:rsidRDefault="62D11B33" w:rsidP="62D11B33">
      <w:pPr>
        <w:pStyle w:val="ListParagraph"/>
        <w:numPr>
          <w:ilvl w:val="1"/>
          <w:numId w:val="15"/>
        </w:numPr>
        <w:rPr>
          <w:rFonts w:asciiTheme="minorHAnsi" w:eastAsiaTheme="minorEastAsia" w:hAnsiTheme="minorHAnsi"/>
          <w:lang w:val="sr-Latn-RS"/>
        </w:rPr>
      </w:pPr>
      <w:r w:rsidRPr="62D11B33">
        <w:rPr>
          <w:rFonts w:eastAsia="Constantia" w:cs="Times New Roman"/>
          <w:noProof/>
          <w:lang w:val="sr-Latn-RS"/>
        </w:rPr>
        <w:t>Potvrđeno / Komitovano (</w:t>
      </w:r>
      <w:r w:rsidRPr="62D11B33">
        <w:rPr>
          <w:rFonts w:eastAsia="Constantia" w:cs="Times New Roman"/>
          <w:b/>
          <w:bCs/>
          <w:i/>
          <w:iCs/>
          <w:noProof/>
          <w:lang w:val="sr-Latn-RS"/>
        </w:rPr>
        <w:t>Commited</w:t>
      </w:r>
      <w:r w:rsidRPr="62D11B33">
        <w:rPr>
          <w:rFonts w:eastAsia="Constantia" w:cs="Times New Roman"/>
          <w:noProof/>
          <w:lang w:val="sr-Latn-RS"/>
        </w:rPr>
        <w:t>) - Ako transakcija uspešno izvrši sve svoje operacije, kaže se da je izvršena. Svi njeni efekti su tada trajno uspostavljeni na sistemu baze podataka</w:t>
      </w:r>
    </w:p>
    <w:p w14:paraId="1CA56B90" w14:textId="4500C2BC" w:rsidR="5DC42AA4" w:rsidRDefault="208B3714" w:rsidP="6B3B4FD8">
      <w:pPr>
        <w:pStyle w:val="Heading3"/>
        <w:rPr>
          <w:noProof/>
          <w:lang w:val="sr-Latn-RS"/>
        </w:rPr>
      </w:pPr>
      <w:bookmarkStart w:id="11" w:name="_Toc72571735"/>
      <w:r w:rsidRPr="208B3714">
        <w:rPr>
          <w:noProof/>
          <w:lang w:val="sr-Latn-RS"/>
        </w:rPr>
        <w:t>2.4 Procesiranje transakcija</w:t>
      </w:r>
      <w:bookmarkEnd w:id="11"/>
    </w:p>
    <w:p w14:paraId="3AF345A2" w14:textId="2D4797F6" w:rsidR="14936D7A" w:rsidRDefault="14936D7A" w:rsidP="6B3B4FD8">
      <w:pPr>
        <w:rPr>
          <w:rFonts w:eastAsia="Constantia" w:cs="Times New Roman"/>
          <w:noProof/>
          <w:lang w:val="sr-Latn-RS"/>
        </w:rPr>
      </w:pPr>
    </w:p>
    <w:p w14:paraId="247B574F" w14:textId="1448406B" w:rsidR="14936D7A" w:rsidRDefault="62D11B33" w:rsidP="6B3B4FD8">
      <w:pPr>
        <w:ind w:firstLine="720"/>
        <w:rPr>
          <w:rFonts w:eastAsia="Times New Roman" w:cs="Times New Roman"/>
          <w:noProof/>
          <w:lang w:val="sr-Latn-RS"/>
        </w:rPr>
      </w:pPr>
      <w:r w:rsidRPr="62D11B33">
        <w:rPr>
          <w:rFonts w:eastAsia="Times New Roman" w:cs="Times New Roman"/>
          <w:noProof/>
          <w:lang w:val="sr-Latn-RS"/>
        </w:rPr>
        <w:t xml:space="preserve">Pod pojmom transakcije, smatra se program u izvršenju DBMS-a koji je u stvari logička jedinica obrade baze podataka [6]. Transakcija je izvršni program koji uključuje neke operacije baze podataka, kao što su čitanje iz baze podataka, upis, ili dodavanje, brisanje ili ažuriranje baze podataka, modifikovanje ili pribavljanje podataka. Na kraju izvršenja transakcije, baza podataka se mora ostaviti u važećem ili doslednom stanju koje zadovoljava sva ograničenja navedena u šemi baze podataka [1]. S’ obzirom da transakcija predstavlja izvršenje jednog DBMS programa, više različitih korisnika može da pokrene izvršavanje jednog istog programa, pri čemu je svako od tih izvršavanja zasebna transakcija. Primer ovoga bila bi prethodno navedena aplikacija za licitaciju vozila, kod koje korisnici istovremeno šalju svoju ponudu i tim putem se </w:t>
      </w:r>
      <w:r w:rsidRPr="62D11B33">
        <w:rPr>
          <w:rFonts w:eastAsia="Times New Roman" w:cs="Times New Roman"/>
          <w:noProof/>
          <w:lang w:val="sr-Latn-RS"/>
        </w:rPr>
        <w:lastRenderedPageBreak/>
        <w:t>obraćaju bazi, koja za svaki od ovih zahteva pokreće isti program kojim se vrši čitanje prethodne vrednosti automobila, nakon čega se upisuje nova trenutna vrednost.</w:t>
      </w:r>
    </w:p>
    <w:p w14:paraId="6C3F2AD1" w14:textId="3272FB45" w:rsidR="14936D7A" w:rsidRDefault="62D11B33" w:rsidP="6B3B4FD8">
      <w:pPr>
        <w:ind w:firstLine="720"/>
        <w:rPr>
          <w:rFonts w:eastAsia="Times New Roman" w:cs="Times New Roman"/>
          <w:noProof/>
          <w:lang w:val="sr-Latn-RS"/>
        </w:rPr>
      </w:pPr>
      <w:r w:rsidRPr="62D11B33">
        <w:rPr>
          <w:rFonts w:eastAsia="Times New Roman" w:cs="Times New Roman"/>
          <w:noProof/>
          <w:lang w:val="sr-Latn-RS"/>
        </w:rPr>
        <w:t xml:space="preserve">Komande upisa i čitanja predstavljaju gradivne blokove svake transakcije, gde svako </w:t>
      </w:r>
      <w:r w:rsidRPr="62D11B33">
        <w:rPr>
          <w:rFonts w:eastAsia="Times New Roman" w:cs="Times New Roman"/>
          <w:b/>
          <w:bCs/>
          <w:noProof/>
          <w:lang w:val="sr-Latn-RS"/>
        </w:rPr>
        <w:t xml:space="preserve">čitanje </w:t>
      </w:r>
      <w:r w:rsidRPr="62D11B33">
        <w:rPr>
          <w:rFonts w:eastAsia="Times New Roman" w:cs="Times New Roman"/>
          <w:noProof/>
          <w:lang w:val="sr-Latn-RS"/>
        </w:rPr>
        <w:t xml:space="preserve">obuhvata pronalaženje i prebacivanje odgovarajućeg bloka, koji sadrži traženi element, u bafer glavne memorije, iz koga se po potrebi prebacuje traženi element u odgovarajuću programsku promenljivu. Nasuprot tome prilikom </w:t>
      </w:r>
      <w:r w:rsidRPr="62D11B33">
        <w:rPr>
          <w:rFonts w:eastAsia="Times New Roman" w:cs="Times New Roman"/>
          <w:b/>
          <w:bCs/>
          <w:noProof/>
          <w:lang w:val="sr-Latn-RS"/>
        </w:rPr>
        <w:t xml:space="preserve">upisa </w:t>
      </w:r>
      <w:r w:rsidRPr="62D11B33">
        <w:rPr>
          <w:rFonts w:eastAsia="Times New Roman" w:cs="Times New Roman"/>
          <w:noProof/>
          <w:lang w:val="sr-Latn-RS"/>
        </w:rPr>
        <w:t xml:space="preserve">vrši se traženje i prebacivanje traženog bloka u bafer glavne memorije, nakon čega se vrši upis u odgovarajuću lokaciju bafera glavne memorije, a potom, odmah ili kasnije, se modifikovani blok prebacuje na disk. Svaka transakcija kao svoju završnu poslednju operaciju ima </w:t>
      </w:r>
      <w:r w:rsidRPr="62D11B33">
        <w:rPr>
          <w:rFonts w:eastAsia="Times New Roman" w:cs="Times New Roman"/>
          <w:i/>
          <w:iCs/>
          <w:noProof/>
          <w:lang w:val="sr-Latn-RS"/>
        </w:rPr>
        <w:t>commit</w:t>
      </w:r>
      <w:r w:rsidRPr="62D11B33">
        <w:rPr>
          <w:rFonts w:eastAsia="Times New Roman" w:cs="Times New Roman"/>
          <w:noProof/>
          <w:lang w:val="sr-Latn-RS"/>
        </w:rPr>
        <w:t xml:space="preserve">, ukoliko je uspešno izvršena, ili u suprotnom </w:t>
      </w:r>
      <w:r w:rsidRPr="62D11B33">
        <w:rPr>
          <w:rFonts w:eastAsia="Times New Roman" w:cs="Times New Roman"/>
          <w:i/>
          <w:iCs/>
          <w:noProof/>
          <w:lang w:val="sr-Latn-RS"/>
        </w:rPr>
        <w:t>abort</w:t>
      </w:r>
      <w:r w:rsidRPr="62D11B33">
        <w:rPr>
          <w:rFonts w:eastAsia="Times New Roman" w:cs="Times New Roman"/>
          <w:noProof/>
          <w:lang w:val="sr-Latn-RS"/>
        </w:rPr>
        <w:t>, kojom se poništavaju sve operacije te transakcije učinjeni do tada [7].</w:t>
      </w:r>
    </w:p>
    <w:p w14:paraId="28E645DC" w14:textId="1F7398B5" w:rsidR="6BA720DE" w:rsidRDefault="208B3714" w:rsidP="6B3B4FD8">
      <w:pPr>
        <w:pStyle w:val="Heading3"/>
        <w:rPr>
          <w:noProof/>
          <w:lang w:val="sr-Latn-RS"/>
        </w:rPr>
      </w:pPr>
      <w:bookmarkStart w:id="12" w:name="_Toc72571736"/>
      <w:r w:rsidRPr="208B3714">
        <w:rPr>
          <w:noProof/>
          <w:lang w:val="sr-Latn-RS"/>
        </w:rPr>
        <w:t>2.5 ACID svojstva</w:t>
      </w:r>
      <w:bookmarkEnd w:id="12"/>
    </w:p>
    <w:p w14:paraId="3F1068E5" w14:textId="08494473" w:rsidR="773EFA77" w:rsidRDefault="773EFA77" w:rsidP="6B3B4FD8">
      <w:pPr>
        <w:rPr>
          <w:rFonts w:eastAsia="Constantia" w:cs="Times New Roman"/>
          <w:noProof/>
          <w:lang w:val="sr-Latn-RS"/>
        </w:rPr>
      </w:pPr>
    </w:p>
    <w:p w14:paraId="34575609" w14:textId="41404711" w:rsidR="773EFA77" w:rsidRDefault="208B3714" w:rsidP="6B3B4FD8">
      <w:pPr>
        <w:rPr>
          <w:rFonts w:eastAsia="Constantia" w:cs="Times New Roman"/>
          <w:noProof/>
          <w:lang w:val="sr-Latn-RS"/>
        </w:rPr>
      </w:pPr>
      <w:r w:rsidRPr="208B3714">
        <w:rPr>
          <w:rFonts w:eastAsia="Constantia" w:cs="Times New Roman"/>
          <w:noProof/>
          <w:lang w:val="sr-Latn-RS"/>
        </w:rPr>
        <w:t>ACID svojstva predstavljaju:</w:t>
      </w:r>
    </w:p>
    <w:p w14:paraId="3AC85C46" w14:textId="78C2A8EE" w:rsidR="773EFA77" w:rsidRDefault="62D11B33" w:rsidP="62D11B33">
      <w:pPr>
        <w:pStyle w:val="ListParagraph"/>
        <w:numPr>
          <w:ilvl w:val="0"/>
          <w:numId w:val="19"/>
        </w:numPr>
        <w:rPr>
          <w:rFonts w:asciiTheme="minorHAnsi" w:eastAsiaTheme="minorEastAsia" w:hAnsiTheme="minorHAnsi"/>
          <w:i/>
          <w:iCs/>
        </w:rPr>
      </w:pPr>
      <w:r w:rsidRPr="62D11B33">
        <w:rPr>
          <w:rFonts w:eastAsia="Constantia" w:cs="Times New Roman"/>
          <w:noProof/>
          <w:lang w:val="sr-Latn-RS"/>
        </w:rPr>
        <w:t>Atomičnost</w:t>
      </w:r>
      <w:r w:rsidRPr="62D11B33">
        <w:rPr>
          <w:rFonts w:eastAsia="Constantia" w:cs="Times New Roman"/>
          <w:i/>
          <w:iCs/>
          <w:noProof/>
          <w:lang w:val="sr-Latn-RS"/>
        </w:rPr>
        <w:t xml:space="preserve"> </w:t>
      </w:r>
      <w:r w:rsidRPr="62D11B33">
        <w:rPr>
          <w:rFonts w:eastAsia="Constantia" w:cs="Times New Roman"/>
          <w:noProof/>
          <w:lang w:val="sr-Latn-RS"/>
        </w:rPr>
        <w:t>(</w:t>
      </w:r>
      <w:r w:rsidRPr="62D11B33">
        <w:rPr>
          <w:rFonts w:eastAsia="Constantia" w:cs="Times New Roman"/>
          <w:b/>
          <w:bCs/>
          <w:i/>
          <w:iCs/>
          <w:noProof/>
          <w:lang w:val="sr-Latn-RS"/>
        </w:rPr>
        <w:t>Atomicity</w:t>
      </w:r>
      <w:r w:rsidRPr="62D11B33">
        <w:rPr>
          <w:rFonts w:eastAsia="Constantia" w:cs="Times New Roman"/>
          <w:noProof/>
          <w:lang w:val="sr-Latn-RS"/>
        </w:rPr>
        <w:t>)</w:t>
      </w:r>
    </w:p>
    <w:p w14:paraId="113C47B7" w14:textId="61C52BC0" w:rsidR="773EFA77" w:rsidRDefault="62D11B33" w:rsidP="62D11B33">
      <w:pPr>
        <w:pStyle w:val="ListParagraph"/>
        <w:numPr>
          <w:ilvl w:val="0"/>
          <w:numId w:val="19"/>
        </w:numPr>
        <w:rPr>
          <w:rFonts w:asciiTheme="minorHAnsi" w:eastAsiaTheme="minorEastAsia" w:hAnsiTheme="minorHAnsi"/>
          <w:i/>
          <w:iCs/>
        </w:rPr>
      </w:pPr>
      <w:r w:rsidRPr="62D11B33">
        <w:rPr>
          <w:rFonts w:eastAsia="Constantia" w:cs="Times New Roman"/>
          <w:noProof/>
          <w:lang w:val="sr-Latn-RS"/>
        </w:rPr>
        <w:t>Konzistentnost</w:t>
      </w:r>
      <w:r w:rsidRPr="62D11B33">
        <w:rPr>
          <w:rFonts w:eastAsia="Constantia" w:cs="Times New Roman"/>
          <w:i/>
          <w:iCs/>
          <w:noProof/>
          <w:lang w:val="sr-Latn-RS"/>
        </w:rPr>
        <w:t xml:space="preserve"> </w:t>
      </w:r>
      <w:r w:rsidRPr="62D11B33">
        <w:rPr>
          <w:rFonts w:eastAsia="Constantia" w:cs="Times New Roman"/>
          <w:noProof/>
          <w:lang w:val="sr-Latn-RS"/>
        </w:rPr>
        <w:t>(</w:t>
      </w:r>
      <w:r w:rsidRPr="62D11B33">
        <w:rPr>
          <w:rFonts w:eastAsia="Constantia" w:cs="Times New Roman"/>
          <w:b/>
          <w:bCs/>
          <w:i/>
          <w:iCs/>
          <w:noProof/>
          <w:lang w:val="sr-Latn-RS"/>
        </w:rPr>
        <w:t>Consistency</w:t>
      </w:r>
      <w:r w:rsidRPr="62D11B33">
        <w:rPr>
          <w:rFonts w:eastAsia="Constantia" w:cs="Times New Roman"/>
          <w:noProof/>
          <w:lang w:val="sr-Latn-RS"/>
        </w:rPr>
        <w:t>)</w:t>
      </w:r>
    </w:p>
    <w:p w14:paraId="45FD8FC8" w14:textId="5A82D990" w:rsidR="773EFA77" w:rsidRDefault="62D11B33" w:rsidP="62D11B33">
      <w:pPr>
        <w:pStyle w:val="ListParagraph"/>
        <w:numPr>
          <w:ilvl w:val="0"/>
          <w:numId w:val="19"/>
        </w:numPr>
        <w:rPr>
          <w:rFonts w:asciiTheme="minorHAnsi" w:eastAsiaTheme="minorEastAsia" w:hAnsiTheme="minorHAnsi"/>
        </w:rPr>
      </w:pPr>
      <w:r w:rsidRPr="62D11B33">
        <w:rPr>
          <w:rFonts w:eastAsia="Constantia" w:cs="Times New Roman"/>
          <w:noProof/>
          <w:lang w:val="sr-Latn-RS"/>
        </w:rPr>
        <w:t>Izolacija</w:t>
      </w:r>
      <w:r w:rsidRPr="62D11B33">
        <w:rPr>
          <w:rFonts w:eastAsia="Constantia" w:cs="Times New Roman"/>
          <w:i/>
          <w:iCs/>
          <w:noProof/>
          <w:lang w:val="sr-Latn-RS"/>
        </w:rPr>
        <w:t xml:space="preserve"> </w:t>
      </w:r>
      <w:r w:rsidRPr="62D11B33">
        <w:rPr>
          <w:rFonts w:eastAsia="Constantia" w:cs="Times New Roman"/>
          <w:noProof/>
          <w:lang w:val="sr-Latn-RS"/>
        </w:rPr>
        <w:t>(</w:t>
      </w:r>
      <w:r w:rsidRPr="62D11B33">
        <w:rPr>
          <w:rFonts w:eastAsia="Constantia" w:cs="Times New Roman"/>
          <w:b/>
          <w:bCs/>
          <w:i/>
          <w:iCs/>
          <w:noProof/>
          <w:lang w:val="sr-Latn-RS"/>
        </w:rPr>
        <w:t>Isolation</w:t>
      </w:r>
      <w:r w:rsidRPr="62D11B33">
        <w:rPr>
          <w:rFonts w:eastAsia="Constantia" w:cs="Times New Roman"/>
          <w:noProof/>
          <w:lang w:val="sr-Latn-RS"/>
        </w:rPr>
        <w:t>)</w:t>
      </w:r>
    </w:p>
    <w:p w14:paraId="5A6EB0BA" w14:textId="4B0B8623" w:rsidR="773EFA77" w:rsidRDefault="62D11B33" w:rsidP="62D11B33">
      <w:pPr>
        <w:pStyle w:val="ListParagraph"/>
        <w:numPr>
          <w:ilvl w:val="0"/>
          <w:numId w:val="19"/>
        </w:numPr>
        <w:rPr>
          <w:rFonts w:asciiTheme="minorHAnsi" w:eastAsiaTheme="minorEastAsia" w:hAnsiTheme="minorHAnsi"/>
        </w:rPr>
      </w:pPr>
      <w:r w:rsidRPr="62D11B33">
        <w:rPr>
          <w:rFonts w:eastAsia="Constantia" w:cs="Times New Roman"/>
          <w:noProof/>
          <w:lang w:val="sr-Latn-RS"/>
        </w:rPr>
        <w:t>Trajnost (</w:t>
      </w:r>
      <w:r w:rsidRPr="62D11B33">
        <w:rPr>
          <w:b/>
          <w:bCs/>
          <w:i/>
          <w:iCs/>
          <w:noProof/>
          <w:lang w:val="sr-Latn-RS"/>
        </w:rPr>
        <w:t>Durability</w:t>
      </w:r>
      <w:r w:rsidRPr="62D11B33">
        <w:rPr>
          <w:rFonts w:eastAsia="Constantia" w:cs="Times New Roman"/>
          <w:noProof/>
          <w:lang w:val="sr-Latn-RS"/>
        </w:rPr>
        <w:t>)</w:t>
      </w:r>
    </w:p>
    <w:p w14:paraId="2491B38E" w14:textId="00B636EF" w:rsidR="773EFA77" w:rsidRDefault="773EFA77" w:rsidP="6B3B4FD8">
      <w:pPr>
        <w:rPr>
          <w:rFonts w:eastAsia="Constantia" w:cs="Times New Roman"/>
          <w:noProof/>
          <w:lang w:val="sr-Latn-RS"/>
        </w:rPr>
      </w:pPr>
    </w:p>
    <w:p w14:paraId="71454400" w14:textId="10C4B37D" w:rsidR="773EFA77" w:rsidRDefault="208B3714" w:rsidP="6B3B4FD8">
      <w:pPr>
        <w:ind w:firstLine="720"/>
        <w:rPr>
          <w:rFonts w:eastAsia="Constantia" w:cs="Times New Roman"/>
          <w:noProof/>
          <w:lang w:val="sr-Latn-RS"/>
        </w:rPr>
      </w:pPr>
      <w:r w:rsidRPr="208B3714">
        <w:rPr>
          <w:rFonts w:eastAsia="Constantia" w:cs="Times New Roman"/>
          <w:noProof/>
          <w:lang w:val="sr-Latn-RS"/>
        </w:rPr>
        <w:t>Svaka transakcija mora slediti ova četiri svojstva, odnosno ona su implementirana korišćenjem nekih metoda za transakciju [2].</w:t>
      </w:r>
    </w:p>
    <w:p w14:paraId="1358C8ED" w14:textId="38D03A78" w:rsidR="34AD4B1A" w:rsidRDefault="34AD4B1A" w:rsidP="6B3B4FD8">
      <w:pPr>
        <w:ind w:firstLine="720"/>
        <w:rPr>
          <w:rFonts w:eastAsia="Constantia" w:cs="Times New Roman"/>
          <w:noProof/>
          <w:lang w:val="sr-Latn-RS"/>
        </w:rPr>
      </w:pPr>
    </w:p>
    <w:p w14:paraId="2A08C7C1" w14:textId="4B82824E" w:rsidR="773EFA77" w:rsidRDefault="773EFA77" w:rsidP="6B3B4FD8">
      <w:pPr>
        <w:ind w:firstLine="720"/>
      </w:pPr>
      <w:r>
        <w:rPr>
          <w:noProof/>
        </w:rPr>
        <w:drawing>
          <wp:inline distT="0" distB="0" distL="0" distR="0" wp14:anchorId="348AAAE5" wp14:editId="1B4667E3">
            <wp:extent cx="4572000" cy="1924050"/>
            <wp:effectExtent l="0" t="0" r="0" b="0"/>
            <wp:docPr id="389053488" name="Picture 38905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053488"/>
                    <pic:cNvPicPr/>
                  </pic:nvPicPr>
                  <pic:blipFill>
                    <a:blip r:embed="rId12">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79D70227" w14:textId="2EF29668" w:rsidR="027678F7" w:rsidRDefault="027678F7" w:rsidP="027678F7">
      <w:pPr>
        <w:ind w:firstLine="720"/>
        <w:jc w:val="center"/>
        <w:rPr>
          <w:i/>
          <w:iCs/>
          <w:sz w:val="18"/>
          <w:szCs w:val="18"/>
        </w:rPr>
      </w:pPr>
      <w:r w:rsidRPr="027678F7">
        <w:rPr>
          <w:i/>
          <w:iCs/>
          <w:sz w:val="18"/>
          <w:szCs w:val="18"/>
        </w:rPr>
        <w:t>Slika 2</w:t>
      </w:r>
    </w:p>
    <w:p w14:paraId="016FF57F" w14:textId="732EAF53" w:rsidR="6270CB12" w:rsidRDefault="208B3714" w:rsidP="6B3B4FD8">
      <w:pPr>
        <w:pStyle w:val="Heading4"/>
        <w:rPr>
          <w:rFonts w:ascii="Constantia" w:eastAsia="HGMinchoE" w:hAnsi="Constantia" w:cs="Times New Roman"/>
          <w:noProof/>
          <w:lang w:val="sr-Latn-RS"/>
        </w:rPr>
      </w:pPr>
      <w:r w:rsidRPr="208B3714">
        <w:rPr>
          <w:noProof/>
          <w:lang w:val="sr-Latn-RS"/>
        </w:rPr>
        <w:t>2.5.1 Atomicity</w:t>
      </w:r>
    </w:p>
    <w:p w14:paraId="6EED9A70" w14:textId="0FBC39B7" w:rsidR="35FBC569" w:rsidRDefault="62D11B33" w:rsidP="6B3B4FD8">
      <w:pPr>
        <w:ind w:firstLine="720"/>
        <w:rPr>
          <w:rFonts w:eastAsia="Times New Roman" w:cs="Times New Roman"/>
          <w:noProof/>
          <w:lang w:val="sr-Latn-RS"/>
        </w:rPr>
      </w:pPr>
      <w:r w:rsidRPr="62D11B33">
        <w:rPr>
          <w:rFonts w:eastAsia="Times New Roman" w:cs="Times New Roman"/>
          <w:noProof/>
          <w:lang w:val="sr-Latn-RS"/>
        </w:rPr>
        <w:t>Atomičnost (</w:t>
      </w:r>
      <w:r w:rsidRPr="62D11B33">
        <w:rPr>
          <w:rFonts w:eastAsia="Times New Roman" w:cs="Times New Roman"/>
          <w:b/>
          <w:bCs/>
          <w:i/>
          <w:iCs/>
          <w:noProof/>
          <w:lang w:val="sr-Latn-RS"/>
        </w:rPr>
        <w:t>Atomicity</w:t>
      </w:r>
      <w:r w:rsidRPr="62D11B33">
        <w:rPr>
          <w:rFonts w:eastAsia="Times New Roman" w:cs="Times New Roman"/>
          <w:noProof/>
          <w:lang w:val="sr-Latn-RS"/>
        </w:rPr>
        <w:t>) se odnosi na sposobnost DBMS-a da garantuje da će se svi zadaci transakcije izvršiti ili nijedan od njih. Atomična stanja koja modifikacije baze podataka moraju slediti se nazivaju pravilom „sve ili ništa“. Ako neki deo transakcije otkaže, onda zataji cela transakcija i obrnuto [2]. Menadžer za oporavak, kao deo DBMS-a, mora da obezbedi da korisnik ne mora da vodi računa o nepotpunim transakcijama. Transakcija se smatra nepotpunom tj. obustavljenom (</w:t>
      </w:r>
      <w:r w:rsidRPr="62D11B33">
        <w:rPr>
          <w:rFonts w:eastAsia="Times New Roman" w:cs="Times New Roman"/>
          <w:i/>
          <w:iCs/>
          <w:noProof/>
          <w:lang w:val="sr-Latn-RS"/>
        </w:rPr>
        <w:t>aborted</w:t>
      </w:r>
      <w:r w:rsidRPr="62D11B33">
        <w:rPr>
          <w:rFonts w:eastAsia="Times New Roman" w:cs="Times New Roman"/>
          <w:noProof/>
          <w:lang w:val="sr-Latn-RS"/>
        </w:rPr>
        <w:t xml:space="preserve">), ukoliko dođe do neke od sledećih pojava: </w:t>
      </w:r>
    </w:p>
    <w:p w14:paraId="0F4F631D" w14:textId="2915270F" w:rsidR="35FBC569" w:rsidRDefault="208B3714" w:rsidP="208B3714">
      <w:pPr>
        <w:pStyle w:val="ListParagraph"/>
        <w:numPr>
          <w:ilvl w:val="1"/>
          <w:numId w:val="16"/>
        </w:numPr>
        <w:rPr>
          <w:rFonts w:asciiTheme="minorHAnsi" w:eastAsiaTheme="minorEastAsia" w:hAnsiTheme="minorHAnsi"/>
          <w:lang w:val="sr-Latn-RS"/>
        </w:rPr>
      </w:pPr>
      <w:r w:rsidRPr="208B3714">
        <w:rPr>
          <w:rFonts w:eastAsia="Times New Roman" w:cs="Times New Roman"/>
          <w:noProof/>
          <w:lang w:val="sr-Latn-RS"/>
        </w:rPr>
        <w:lastRenderedPageBreak/>
        <w:t>DBMS je obustavio transakciju iz razloga što je došlo do neke anomalije prilikom izvršenja iste</w:t>
      </w:r>
    </w:p>
    <w:p w14:paraId="0FC966F0" w14:textId="11615224" w:rsidR="35FBC569" w:rsidRDefault="208B3714" w:rsidP="1471AE56">
      <w:pPr>
        <w:pStyle w:val="ListParagraph"/>
        <w:numPr>
          <w:ilvl w:val="1"/>
          <w:numId w:val="16"/>
        </w:numPr>
        <w:rPr>
          <w:lang w:val="sr-Latn-RS"/>
        </w:rPr>
      </w:pPr>
      <w:r w:rsidRPr="208B3714">
        <w:rPr>
          <w:rFonts w:eastAsia="Times New Roman" w:cs="Times New Roman"/>
          <w:noProof/>
          <w:lang w:val="sr-Latn-RS"/>
        </w:rPr>
        <w:t>došlo je do pada sistema u toku izvršenja transakcije</w:t>
      </w:r>
    </w:p>
    <w:p w14:paraId="7B9966F0" w14:textId="61DA3E2E" w:rsidR="35FBC569" w:rsidRDefault="208B3714" w:rsidP="1471AE56">
      <w:pPr>
        <w:pStyle w:val="ListParagraph"/>
        <w:numPr>
          <w:ilvl w:val="1"/>
          <w:numId w:val="16"/>
        </w:numPr>
        <w:rPr>
          <w:lang w:val="sr-Latn-RS"/>
        </w:rPr>
      </w:pPr>
      <w:r w:rsidRPr="208B3714">
        <w:rPr>
          <w:rFonts w:eastAsia="Times New Roman" w:cs="Times New Roman"/>
          <w:noProof/>
          <w:lang w:val="sr-Latn-RS"/>
        </w:rPr>
        <w:t>sama transakcija je naišla na neki neočekivani problem i obustavila samu sebe</w:t>
      </w:r>
    </w:p>
    <w:p w14:paraId="31F164EE" w14:textId="5BF1204F" w:rsidR="6270CB12" w:rsidRDefault="208B3714" w:rsidP="1471AE56">
      <w:pPr>
        <w:pStyle w:val="ListParagraph"/>
        <w:numPr>
          <w:ilvl w:val="1"/>
          <w:numId w:val="16"/>
        </w:numPr>
        <w:rPr>
          <w:lang w:val="sr-Latn-RS"/>
        </w:rPr>
      </w:pPr>
      <w:r w:rsidRPr="208B3714">
        <w:rPr>
          <w:rFonts w:eastAsia="Times New Roman" w:cs="Times New Roman"/>
          <w:noProof/>
          <w:lang w:val="sr-Latn-RS"/>
        </w:rPr>
        <w:t>ili je korisnik obustavio transakciju</w:t>
      </w:r>
    </w:p>
    <w:p w14:paraId="7A5DB073" w14:textId="4BA9317C" w:rsidR="6270CB12" w:rsidRDefault="208B3714" w:rsidP="6B3B4FD8">
      <w:pPr>
        <w:pStyle w:val="Heading4"/>
        <w:rPr>
          <w:rFonts w:ascii="Constantia" w:eastAsia="HGMinchoE" w:hAnsi="Constantia" w:cs="Times New Roman"/>
          <w:noProof/>
          <w:lang w:val="sr-Latn-RS"/>
        </w:rPr>
      </w:pPr>
      <w:r w:rsidRPr="208B3714">
        <w:rPr>
          <w:noProof/>
          <w:lang w:val="sr-Latn-RS"/>
        </w:rPr>
        <w:t>2.5.2 Consistency</w:t>
      </w:r>
    </w:p>
    <w:p w14:paraId="37FE6DD6" w14:textId="01A35C53" w:rsidR="6270CB12" w:rsidRDefault="62D11B33" w:rsidP="6B3B4FD8">
      <w:pPr>
        <w:ind w:firstLine="720"/>
        <w:rPr>
          <w:rFonts w:eastAsia="Times New Roman" w:cs="Times New Roman"/>
          <w:noProof/>
          <w:lang w:val="sr-Latn-RS"/>
        </w:rPr>
      </w:pPr>
      <w:r w:rsidRPr="62D11B33">
        <w:rPr>
          <w:rFonts w:eastAsia="Times New Roman" w:cs="Times New Roman"/>
          <w:noProof/>
          <w:lang w:val="sr-Latn-RS"/>
        </w:rPr>
        <w:t>Svojstvo konzistencije (</w:t>
      </w:r>
      <w:r w:rsidRPr="62D11B33">
        <w:rPr>
          <w:rFonts w:eastAsia="Times New Roman" w:cs="Times New Roman"/>
          <w:b/>
          <w:bCs/>
          <w:i/>
          <w:iCs/>
          <w:noProof/>
          <w:lang w:val="sr-Latn-RS"/>
        </w:rPr>
        <w:t>Consistency</w:t>
      </w:r>
      <w:r w:rsidRPr="62D11B33">
        <w:rPr>
          <w:rFonts w:eastAsia="Times New Roman" w:cs="Times New Roman"/>
          <w:noProof/>
          <w:lang w:val="sr-Latn-RS"/>
        </w:rPr>
        <w:t>) osigurava da baza podataka ostane u doslednom stanju, uprkos uspehu ili neuspehu transakcije i pre početka i nakon završetka transakcije [2]. Uspešno izvršena transakcija prevodi bazu iz jednog konzistentnog stanja u drugo. Za očuvanje ovog svojstva je zadužen sam korisnik, iz razloga što DBMS ne zna šta se podrazumeva pod „konzistentnim“ stanjem. Primer ovog svojstva, koji se odnosi na prethodno pomenutu aplikaciju za licitaciju vozila, bi bio da korisnik mora sam da unese vrednost za kupovinu, koja ne sme biti negativna. Ovo bi moglo da se izvede uz pomoć specificiranja jednostavnih ograničenja konzistentnosti nad željenim podacima, koji bi bili sprovedeni od strane DBMS-a.</w:t>
      </w:r>
    </w:p>
    <w:p w14:paraId="7C7C4880" w14:textId="2B0A3449" w:rsidR="6270CB12" w:rsidRDefault="208B3714" w:rsidP="6B3B4FD8">
      <w:pPr>
        <w:pStyle w:val="Heading4"/>
        <w:rPr>
          <w:rFonts w:ascii="Constantia" w:eastAsia="HGMinchoE" w:hAnsi="Constantia" w:cs="Times New Roman"/>
          <w:noProof/>
          <w:lang w:val="sr-Latn-RS"/>
        </w:rPr>
      </w:pPr>
      <w:r w:rsidRPr="208B3714">
        <w:rPr>
          <w:noProof/>
          <w:lang w:val="sr-Latn-RS"/>
        </w:rPr>
        <w:t>2.5.3 Isolation</w:t>
      </w:r>
    </w:p>
    <w:p w14:paraId="1037AFB8" w14:textId="49DCCAD1" w:rsidR="6270CB12" w:rsidRDefault="62D11B33" w:rsidP="6B3B4FD8">
      <w:pPr>
        <w:ind w:firstLine="720"/>
        <w:rPr>
          <w:rFonts w:eastAsia="Times New Roman" w:cs="Times New Roman"/>
          <w:noProof/>
          <w:lang w:val="sr-Latn-RS"/>
        </w:rPr>
      </w:pPr>
      <w:r w:rsidRPr="62D11B33">
        <w:rPr>
          <w:rFonts w:eastAsia="Times New Roman" w:cs="Times New Roman"/>
          <w:noProof/>
          <w:lang w:val="sr-Latn-RS"/>
        </w:rPr>
        <w:t>Izolacija (</w:t>
      </w:r>
      <w:r w:rsidRPr="62D11B33">
        <w:rPr>
          <w:rFonts w:eastAsia="Times New Roman" w:cs="Times New Roman"/>
          <w:b/>
          <w:bCs/>
          <w:i/>
          <w:iCs/>
          <w:noProof/>
          <w:lang w:val="sr-Latn-RS"/>
        </w:rPr>
        <w:t>Isolation</w:t>
      </w:r>
      <w:r w:rsidRPr="62D11B33">
        <w:rPr>
          <w:rFonts w:eastAsia="Times New Roman" w:cs="Times New Roman"/>
          <w:noProof/>
          <w:lang w:val="sr-Latn-RS"/>
        </w:rPr>
        <w:t>) se odnosi na zahtev da druge operacije ne mogu pristupiti ili videti podatke u srednjem stanju tokom transakcije. Svojstvo izolacije može takođe pomoći u primeni istovremenosti baze podataka [2]. Istovremenošću se daje nalik da se svaka transakcija izvršava nezavisno od ostalih, iako se odvija preplitanje operacija iz više transakcija tj. transakcije se konkretno izvršavaju. Primer ovoga bi bio, da ukoliko imamo dve transakcije T i T’ koje se konkurentno izvršavaju, konačni efekat na bazu mora da bude takav kao da su se T i T’ sekvencijalno izvršile u nekom rasporedu (T pa T’, ili T’ pa T) [5]. Za ovo svojstvo su zadužene metode kontrola konkurencije. Ovo svojstvo takođe implicira da jedna transakcija ne može videti nekomitovane promene drugih transakcija.</w:t>
      </w:r>
    </w:p>
    <w:p w14:paraId="667BC6A5" w14:textId="08857DAA" w:rsidR="6270CB12" w:rsidRDefault="208B3714" w:rsidP="6B3B4FD8">
      <w:pPr>
        <w:pStyle w:val="Heading4"/>
        <w:rPr>
          <w:rFonts w:ascii="Constantia" w:eastAsia="HGMinchoE" w:hAnsi="Constantia" w:cs="Times New Roman"/>
          <w:noProof/>
          <w:lang w:val="sr-Latn-RS"/>
        </w:rPr>
      </w:pPr>
      <w:r w:rsidRPr="208B3714">
        <w:rPr>
          <w:noProof/>
          <w:lang w:val="sr-Latn-RS"/>
        </w:rPr>
        <w:t>2.5.4 Durability</w:t>
      </w:r>
    </w:p>
    <w:p w14:paraId="17ECFEF8" w14:textId="03EAB6CA" w:rsidR="14936D7A" w:rsidRDefault="62D11B33" w:rsidP="6B3B4FD8">
      <w:pPr>
        <w:ind w:firstLine="720"/>
        <w:rPr>
          <w:rFonts w:eastAsia="Constantia" w:cs="Times New Roman"/>
          <w:noProof/>
          <w:lang w:val="sr-Latn-RS"/>
        </w:rPr>
      </w:pPr>
      <w:r w:rsidRPr="62D11B33">
        <w:rPr>
          <w:rFonts w:eastAsia="Times New Roman" w:cs="Times New Roman"/>
          <w:noProof/>
          <w:lang w:val="sr-Latn-RS"/>
        </w:rPr>
        <w:t>Trajnost (</w:t>
      </w:r>
      <w:r w:rsidRPr="62D11B33">
        <w:rPr>
          <w:rFonts w:eastAsia="Times New Roman" w:cs="Times New Roman"/>
          <w:b/>
          <w:bCs/>
          <w:i/>
          <w:iCs/>
          <w:noProof/>
          <w:lang w:val="sr-Latn-RS"/>
        </w:rPr>
        <w:t>Durability</w:t>
      </w:r>
      <w:r w:rsidRPr="62D11B33">
        <w:rPr>
          <w:rFonts w:eastAsia="Times New Roman" w:cs="Times New Roman"/>
          <w:noProof/>
          <w:lang w:val="sr-Latn-RS"/>
        </w:rPr>
        <w:t>) ili postojanost (kako se negde prevodi) navodi da kada se transakcija izvrši, zagarantovano je da će se njeni efekti zadržati čak i u slučaju naknadnih neuspeha. To znači da će korisnici biti obavešteni o uspehu, a transakcije će trajati, neće biti poništene i preživeće od pada sistema [2]. Za ovo svojstvo je zadužen menadžer za oporavak.</w:t>
      </w:r>
    </w:p>
    <w:p w14:paraId="4991A2D2" w14:textId="16CAC0CC" w:rsidR="6270CB12" w:rsidRDefault="208B3714" w:rsidP="6B3B4FD8">
      <w:pPr>
        <w:pStyle w:val="Heading4"/>
        <w:rPr>
          <w:rFonts w:ascii="Constantia" w:eastAsia="HGMinchoE" w:hAnsi="Constantia" w:cs="Times New Roman"/>
          <w:noProof/>
          <w:lang w:val="sr-Latn-RS"/>
        </w:rPr>
      </w:pPr>
      <w:r w:rsidRPr="208B3714">
        <w:rPr>
          <w:noProof/>
          <w:lang w:val="sr-Latn-RS"/>
        </w:rPr>
        <w:t>2.5.5 Log</w:t>
      </w:r>
    </w:p>
    <w:p w14:paraId="3BE0B222" w14:textId="4461B5A1" w:rsidR="35FBC569" w:rsidRDefault="40D01C27" w:rsidP="40D01C27">
      <w:pPr>
        <w:ind w:firstLine="720"/>
        <w:rPr>
          <w:rFonts w:eastAsia="Constantia" w:cs="Times New Roman"/>
          <w:noProof/>
          <w:highlight w:val="yellow"/>
          <w:lang w:val="sr-Latn-RS"/>
        </w:rPr>
      </w:pPr>
      <w:r w:rsidRPr="40D01C27">
        <w:rPr>
          <w:rFonts w:eastAsia="Constantia" w:cs="Times New Roman"/>
          <w:noProof/>
          <w:lang w:val="sr-Latn-RS"/>
        </w:rPr>
        <w:t xml:space="preserve">Menadžer transakcija obezbeđuje atomičnost tako što, ukoliko bi došlo do bilo kakvih nepravilnosti u toku izvršenja transakcije, što bi dalje dovelo do obustavljanja iste, poništava efekat te transakcije i vraća bazu u stanje pre njenog izvršenja. Da bi ovo bilo moguće, DBMS mora da poseduje mehanizam kojim će da poništi efekat svih </w:t>
      </w:r>
      <w:r w:rsidRPr="40D01C27">
        <w:rPr>
          <w:rFonts w:eastAsia="Constantia" w:cs="Times New Roman"/>
          <w:noProof/>
          <w:lang w:val="sr-Latn-RS"/>
        </w:rPr>
        <w:lastRenderedPageBreak/>
        <w:t xml:space="preserve">obavljenih operacija neuspešne transakcije. Ovo se obezbeđuje na taj način što sistem održava </w:t>
      </w:r>
      <w:r w:rsidRPr="40D01C27">
        <w:rPr>
          <w:rFonts w:eastAsia="Constantia" w:cs="Times New Roman"/>
          <w:b/>
          <w:bCs/>
          <w:i/>
          <w:iCs/>
          <w:noProof/>
          <w:lang w:val="sr-Latn-RS"/>
        </w:rPr>
        <w:t>log</w:t>
      </w:r>
      <w:r w:rsidRPr="40D01C27">
        <w:rPr>
          <w:rFonts w:eastAsia="Constantia" w:cs="Times New Roman"/>
          <w:b/>
          <w:bCs/>
          <w:noProof/>
          <w:lang w:val="sr-Latn-RS"/>
        </w:rPr>
        <w:t xml:space="preserve"> </w:t>
      </w:r>
      <w:r w:rsidRPr="40D01C27">
        <w:rPr>
          <w:rFonts w:eastAsia="Constantia" w:cs="Times New Roman"/>
          <w:noProof/>
          <w:lang w:val="sr-Latn-RS"/>
        </w:rPr>
        <w:t>u kome se nalaze sve operacije transakcija koje su izvršene [6].</w:t>
      </w:r>
    </w:p>
    <w:p w14:paraId="7F0C62E3" w14:textId="4260D2A4" w:rsidR="35FBC569" w:rsidRDefault="35FBC569" w:rsidP="40D01C27">
      <w:pPr>
        <w:ind w:firstLine="720"/>
        <w:rPr>
          <w:rFonts w:eastAsia="Constantia" w:cs="Times New Roman"/>
          <w:noProof/>
          <w:szCs w:val="24"/>
          <w:lang w:val="sr-Latn-RS"/>
        </w:rPr>
      </w:pPr>
    </w:p>
    <w:p w14:paraId="0EDB79CB" w14:textId="4DF94537" w:rsidR="35FBC569" w:rsidRDefault="62D11B33" w:rsidP="40D01C27">
      <w:pPr>
        <w:jc w:val="center"/>
      </w:pPr>
      <w:r>
        <w:rPr>
          <w:noProof/>
        </w:rPr>
        <w:drawing>
          <wp:inline distT="0" distB="0" distL="0" distR="0" wp14:anchorId="2C10CBA3" wp14:editId="5E0D5B84">
            <wp:extent cx="2012043" cy="1334072"/>
            <wp:effectExtent l="0" t="0" r="0" b="0"/>
            <wp:docPr id="1544196586" name="Picture 51382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824718"/>
                    <pic:cNvPicPr/>
                  </pic:nvPicPr>
                  <pic:blipFill>
                    <a:blip r:embed="rId13">
                      <a:extLst>
                        <a:ext uri="{28A0092B-C50C-407E-A947-70E740481C1C}">
                          <a14:useLocalDpi xmlns:a14="http://schemas.microsoft.com/office/drawing/2010/main" val="0"/>
                        </a:ext>
                      </a:extLst>
                    </a:blip>
                    <a:stretch>
                      <a:fillRect/>
                    </a:stretch>
                  </pic:blipFill>
                  <pic:spPr>
                    <a:xfrm>
                      <a:off x="0" y="0"/>
                      <a:ext cx="2012043" cy="1334072"/>
                    </a:xfrm>
                    <a:prstGeom prst="rect">
                      <a:avLst/>
                    </a:prstGeom>
                  </pic:spPr>
                </pic:pic>
              </a:graphicData>
            </a:graphic>
          </wp:inline>
        </w:drawing>
      </w:r>
    </w:p>
    <w:p w14:paraId="4CD1C9FB" w14:textId="453D8639" w:rsidR="35FBC569" w:rsidRDefault="40D01C27" w:rsidP="40D01C27">
      <w:pPr>
        <w:jc w:val="center"/>
        <w:rPr>
          <w:rFonts w:eastAsia="Constantia" w:cs="Times New Roman"/>
          <w:i/>
          <w:iCs/>
          <w:sz w:val="18"/>
          <w:szCs w:val="18"/>
        </w:rPr>
      </w:pPr>
      <w:r w:rsidRPr="40D01C27">
        <w:rPr>
          <w:rFonts w:eastAsia="Constantia" w:cs="Times New Roman"/>
          <w:i/>
          <w:iCs/>
          <w:sz w:val="18"/>
          <w:szCs w:val="18"/>
        </w:rPr>
        <w:t>Slika 3</w:t>
      </w:r>
    </w:p>
    <w:p w14:paraId="79D9FF1B" w14:textId="15B34815" w:rsidR="35FBC569" w:rsidRDefault="35FBC569" w:rsidP="40D01C27">
      <w:pPr>
        <w:jc w:val="center"/>
        <w:rPr>
          <w:rFonts w:eastAsia="Constantia" w:cs="Times New Roman"/>
          <w:i/>
          <w:iCs/>
          <w:szCs w:val="24"/>
        </w:rPr>
      </w:pPr>
    </w:p>
    <w:p w14:paraId="43B13E76" w14:textId="140B61B8" w:rsidR="35FBC569" w:rsidRDefault="40D01C27" w:rsidP="6B3B4FD8">
      <w:pPr>
        <w:ind w:firstLine="720"/>
        <w:rPr>
          <w:rFonts w:eastAsia="Constantia" w:cs="Times New Roman"/>
          <w:noProof/>
          <w:highlight w:val="yellow"/>
          <w:lang w:val="sr-Latn-RS"/>
        </w:rPr>
      </w:pPr>
      <w:r w:rsidRPr="40D01C27">
        <w:rPr>
          <w:rFonts w:eastAsia="Constantia" w:cs="Times New Roman"/>
          <w:noProof/>
          <w:lang w:val="sr-Latn-RS"/>
        </w:rPr>
        <w:t xml:space="preserve">Ovaj </w:t>
      </w:r>
      <w:r w:rsidRPr="40D01C27">
        <w:rPr>
          <w:rFonts w:eastAsia="Constantia" w:cs="Times New Roman"/>
          <w:i/>
          <w:iCs/>
          <w:noProof/>
          <w:lang w:val="sr-Latn-RS"/>
        </w:rPr>
        <w:t xml:space="preserve">log </w:t>
      </w:r>
      <w:r w:rsidRPr="40D01C27">
        <w:rPr>
          <w:rFonts w:eastAsia="Constantia" w:cs="Times New Roman"/>
          <w:noProof/>
          <w:lang w:val="sr-Latn-RS"/>
        </w:rPr>
        <w:t>se ujedno koristi i kod svojstva trajnosti, tako što prilikom pada sistema, pre nego što su promene od potvrđene (</w:t>
      </w:r>
      <w:r w:rsidRPr="40D01C27">
        <w:rPr>
          <w:rFonts w:eastAsia="Constantia" w:cs="Times New Roman"/>
          <w:i/>
          <w:iCs/>
          <w:noProof/>
          <w:lang w:val="sr-Latn-RS"/>
        </w:rPr>
        <w:t>commited</w:t>
      </w:r>
      <w:r w:rsidRPr="40D01C27">
        <w:rPr>
          <w:rFonts w:eastAsia="Constantia" w:cs="Times New Roman"/>
          <w:noProof/>
          <w:lang w:val="sr-Latn-RS"/>
        </w:rPr>
        <w:t xml:space="preserve">) transakcije bile zapamćene na disk, </w:t>
      </w:r>
      <w:r w:rsidRPr="40D01C27">
        <w:rPr>
          <w:rFonts w:eastAsia="Constantia" w:cs="Times New Roman"/>
          <w:i/>
          <w:iCs/>
          <w:noProof/>
          <w:lang w:val="sr-Latn-RS"/>
        </w:rPr>
        <w:t xml:space="preserve">log </w:t>
      </w:r>
      <w:r w:rsidRPr="40D01C27">
        <w:rPr>
          <w:rFonts w:eastAsia="Constantia" w:cs="Times New Roman"/>
          <w:noProof/>
          <w:lang w:val="sr-Latn-RS"/>
        </w:rPr>
        <w:t>se koristi da bi se promene iste transakcije ponovo primenile i zapamtile u bazi. Za svojstvo izolacije je zadužena kontrola konkurencije, koja predstavlja proces upravljanja konkurentnim operacijama nad bazom, da bi se sprečila njihova međusobna interferencija. Jedan od najbitnijih pojmova kada je reč o kontroli konkurencije jeste raspored izvršenja operacija, o kojima će u nastavku biti više reči.</w:t>
      </w:r>
    </w:p>
    <w:p w14:paraId="4D220BDE" w14:textId="77C71714" w:rsidR="14936D7A" w:rsidRDefault="14936D7A" w:rsidP="6B3B4FD8">
      <w:pPr>
        <w:ind w:firstLine="720"/>
        <w:rPr>
          <w:rFonts w:eastAsia="Constantia" w:cs="Times New Roman"/>
          <w:noProof/>
          <w:lang w:val="sr-Latn-RS"/>
        </w:rPr>
      </w:pPr>
    </w:p>
    <w:p w14:paraId="36898BE4" w14:textId="7A52875E" w:rsidR="14936D7A" w:rsidRDefault="62D11B33" w:rsidP="6B3B4FD8">
      <w:pPr>
        <w:pStyle w:val="Heading3"/>
        <w:rPr>
          <w:noProof/>
          <w:lang w:val="sr-Latn-RS"/>
        </w:rPr>
      </w:pPr>
      <w:bookmarkStart w:id="13" w:name="_Toc72571737"/>
      <w:r w:rsidRPr="62D11B33">
        <w:rPr>
          <w:noProof/>
          <w:lang w:val="sr-Latn-RS"/>
        </w:rPr>
        <w:t>2.6 Rasporedi</w:t>
      </w:r>
      <w:bookmarkEnd w:id="13"/>
    </w:p>
    <w:p w14:paraId="7EF87C78" w14:textId="2B3BA9F2" w:rsidR="14936D7A" w:rsidRDefault="14936D7A" w:rsidP="6B3B4FD8">
      <w:pPr>
        <w:rPr>
          <w:rFonts w:eastAsia="Constantia" w:cs="Times New Roman"/>
          <w:noProof/>
          <w:lang w:val="sr-Latn-RS"/>
        </w:rPr>
      </w:pPr>
    </w:p>
    <w:p w14:paraId="57079111" w14:textId="517EBADA" w:rsidR="14936D7A" w:rsidRDefault="62D11B33" w:rsidP="6B3B4FD8">
      <w:pPr>
        <w:ind w:firstLine="720"/>
        <w:rPr>
          <w:rFonts w:eastAsia="Constantia" w:cs="Times New Roman"/>
          <w:noProof/>
          <w:lang w:val="sr-Latn-RS"/>
        </w:rPr>
      </w:pPr>
      <w:r w:rsidRPr="62D11B33">
        <w:rPr>
          <w:rFonts w:eastAsia="Times New Roman" w:cs="Times New Roman"/>
          <w:noProof/>
          <w:lang w:val="sr-Latn-RS"/>
        </w:rPr>
        <w:t>Rasporedi (</w:t>
      </w:r>
      <w:r w:rsidRPr="62D11B33">
        <w:rPr>
          <w:rFonts w:eastAsia="Times New Roman" w:cs="Times New Roman"/>
          <w:b/>
          <w:bCs/>
          <w:i/>
          <w:iCs/>
          <w:noProof/>
          <w:lang w:val="sr-Latn-RS"/>
        </w:rPr>
        <w:t>Schedules</w:t>
      </w:r>
      <w:r w:rsidRPr="62D11B33">
        <w:rPr>
          <w:rFonts w:eastAsia="Times New Roman" w:cs="Times New Roman"/>
          <w:noProof/>
          <w:lang w:val="sr-Latn-RS"/>
        </w:rPr>
        <w:t xml:space="preserve">), kao što i samo ime govori, predstavljaju postupak postavljanja transakcija izvršavanjem ih jednu po jednu. Kada postoji više transakcija koje se izvršavaju istovremeno, redosled operacija je potrebno podesiti tako da se operacije ne preklapaju [9]. </w:t>
      </w:r>
      <w:r w:rsidRPr="62D11B33">
        <w:rPr>
          <w:rFonts w:eastAsia="Constantia" w:cs="Times New Roman"/>
          <w:noProof/>
          <w:lang w:val="sr-Latn-RS"/>
        </w:rPr>
        <w:t xml:space="preserve">Raspored praktično predstavlja konkretnu, ili potencijalnu sekvencu izvršavanja odnosno </w:t>
      </w:r>
      <w:r w:rsidRPr="62D11B33">
        <w:rPr>
          <w:rFonts w:eastAsia="Times New Roman" w:cs="Times New Roman"/>
          <w:noProof/>
          <w:lang w:val="sr-Latn-RS"/>
        </w:rPr>
        <w:t>listu operacija (</w:t>
      </w:r>
      <w:r w:rsidRPr="62D11B33">
        <w:rPr>
          <w:rFonts w:eastAsia="Times New Roman" w:cs="Times New Roman"/>
          <w:i/>
          <w:iCs/>
          <w:noProof/>
          <w:lang w:val="sr-Latn-RS"/>
        </w:rPr>
        <w:t>read</w:t>
      </w:r>
      <w:r w:rsidRPr="62D11B33">
        <w:rPr>
          <w:rFonts w:eastAsia="Times New Roman" w:cs="Times New Roman"/>
          <w:noProof/>
          <w:lang w:val="sr-Latn-RS"/>
        </w:rPr>
        <w:t xml:space="preserve">, </w:t>
      </w:r>
      <w:r w:rsidRPr="62D11B33">
        <w:rPr>
          <w:rFonts w:eastAsia="Times New Roman" w:cs="Times New Roman"/>
          <w:i/>
          <w:iCs/>
          <w:noProof/>
          <w:lang w:val="sr-Latn-RS"/>
        </w:rPr>
        <w:t>write</w:t>
      </w:r>
      <w:r w:rsidRPr="62D11B33">
        <w:rPr>
          <w:rFonts w:eastAsia="Times New Roman" w:cs="Times New Roman"/>
          <w:noProof/>
          <w:lang w:val="sr-Latn-RS"/>
        </w:rPr>
        <w:t xml:space="preserve">, </w:t>
      </w:r>
      <w:r w:rsidRPr="62D11B33">
        <w:rPr>
          <w:rFonts w:eastAsia="Times New Roman" w:cs="Times New Roman"/>
          <w:i/>
          <w:iCs/>
          <w:noProof/>
          <w:lang w:val="sr-Latn-RS"/>
        </w:rPr>
        <w:t>commit</w:t>
      </w:r>
      <w:r w:rsidRPr="62D11B33">
        <w:rPr>
          <w:rFonts w:eastAsia="Times New Roman" w:cs="Times New Roman"/>
          <w:noProof/>
          <w:lang w:val="sr-Latn-RS"/>
        </w:rPr>
        <w:t xml:space="preserve">, </w:t>
      </w:r>
      <w:r w:rsidRPr="62D11B33">
        <w:rPr>
          <w:rFonts w:eastAsia="Times New Roman" w:cs="Times New Roman"/>
          <w:i/>
          <w:iCs/>
          <w:noProof/>
          <w:lang w:val="sr-Latn-RS"/>
        </w:rPr>
        <w:t>abort</w:t>
      </w:r>
      <w:r w:rsidRPr="62D11B33">
        <w:rPr>
          <w:rFonts w:eastAsia="Times New Roman" w:cs="Times New Roman"/>
          <w:noProof/>
          <w:lang w:val="sr-Latn-RS"/>
        </w:rPr>
        <w:t>)</w:t>
      </w:r>
      <w:r w:rsidRPr="62D11B33">
        <w:rPr>
          <w:rFonts w:eastAsia="Constantia" w:cs="Times New Roman"/>
          <w:noProof/>
          <w:lang w:val="sr-Latn-RS"/>
        </w:rPr>
        <w:t>. Dve operacije unutar rasporeda se smatraju da su u konfliktu, ukoliko obe pristupaju istom elementu, pripadaju različitim transakcijama i ako je bar jedna od te dve operacije upis [1].</w:t>
      </w:r>
      <w:r w:rsidRPr="62D11B33">
        <w:rPr>
          <w:rFonts w:eastAsia="Times New Roman" w:cs="Times New Roman"/>
          <w:noProof/>
          <w:lang w:val="sr-Latn-RS"/>
        </w:rPr>
        <w:t xml:space="preserve"> Primenjuje se raspoređivanje i transakcije se tempiraju u skladu sa tim [9]. U nastavku rada biće više o kontroli paralelnosti, nivoima izolacije transakcija i različitim vrstama rasporeda.</w:t>
      </w:r>
    </w:p>
    <w:p w14:paraId="20AC6FDE" w14:textId="3F562F79" w:rsidR="6270CB12" w:rsidRDefault="208B3714" w:rsidP="6B3B4FD8">
      <w:pPr>
        <w:ind w:firstLine="720"/>
        <w:rPr>
          <w:rFonts w:eastAsia="Constantia" w:cs="Times New Roman"/>
          <w:noProof/>
          <w:lang w:val="sr-Latn-RS"/>
        </w:rPr>
      </w:pPr>
      <w:r w:rsidRPr="208B3714">
        <w:rPr>
          <w:rFonts w:eastAsia="Constantia" w:cs="Times New Roman"/>
          <w:noProof/>
          <w:lang w:val="sr-Latn-RS"/>
        </w:rPr>
        <w:t>Tipovi rasporeda kod DBMS-a su dati na sledećoj slici [9].</w:t>
      </w:r>
    </w:p>
    <w:p w14:paraId="5ECCB67A" w14:textId="38971AFD" w:rsidR="6270CB12" w:rsidRDefault="6270CB12" w:rsidP="6B3B4FD8">
      <w:pPr>
        <w:rPr>
          <w:rFonts w:eastAsia="Constantia" w:cs="Times New Roman"/>
          <w:noProof/>
          <w:lang w:val="sr-Latn-RS"/>
        </w:rPr>
      </w:pPr>
    </w:p>
    <w:p w14:paraId="5B2B7DFE" w14:textId="5A90E14D" w:rsidR="14936D7A" w:rsidRDefault="14936D7A" w:rsidP="6B3B4FD8">
      <w:pPr>
        <w:jc w:val="center"/>
        <w:rPr>
          <w:rFonts w:eastAsia="Constantia" w:cs="Times New Roman"/>
          <w:noProof/>
          <w:lang w:val="sr-Latn-RS"/>
        </w:rPr>
      </w:pPr>
      <w:r>
        <w:rPr>
          <w:noProof/>
        </w:rPr>
        <w:lastRenderedPageBreak/>
        <w:drawing>
          <wp:inline distT="0" distB="0" distL="0" distR="0" wp14:anchorId="4D020A2B" wp14:editId="7D7DE217">
            <wp:extent cx="5364424" cy="3296885"/>
            <wp:effectExtent l="0" t="0" r="0" b="0"/>
            <wp:docPr id="532153984" name="Picture 5321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153984"/>
                    <pic:cNvPicPr/>
                  </pic:nvPicPr>
                  <pic:blipFill>
                    <a:blip r:embed="rId14">
                      <a:extLst>
                        <a:ext uri="{28A0092B-C50C-407E-A947-70E740481C1C}">
                          <a14:useLocalDpi xmlns:a14="http://schemas.microsoft.com/office/drawing/2010/main" val="0"/>
                        </a:ext>
                      </a:extLst>
                    </a:blip>
                    <a:stretch>
                      <a:fillRect/>
                    </a:stretch>
                  </pic:blipFill>
                  <pic:spPr>
                    <a:xfrm>
                      <a:off x="0" y="0"/>
                      <a:ext cx="5364424" cy="3296885"/>
                    </a:xfrm>
                    <a:prstGeom prst="rect">
                      <a:avLst/>
                    </a:prstGeom>
                  </pic:spPr>
                </pic:pic>
              </a:graphicData>
            </a:graphic>
          </wp:inline>
        </w:drawing>
      </w:r>
      <w:r w:rsidR="3B272492" w:rsidRPr="3B272492">
        <w:rPr>
          <w:rFonts w:eastAsia="Constantia" w:cs="Times New Roman"/>
          <w:i/>
          <w:iCs/>
          <w:noProof/>
          <w:sz w:val="18"/>
          <w:szCs w:val="18"/>
          <w:lang w:val="sr-Latn-RS"/>
        </w:rPr>
        <w:t>Slika 4</w:t>
      </w:r>
    </w:p>
    <w:p w14:paraId="39BDAA46" w14:textId="7A4025A7" w:rsidR="14936D7A" w:rsidRDefault="14936D7A" w:rsidP="6B3B4FD8">
      <w:pPr>
        <w:ind w:firstLine="720"/>
        <w:rPr>
          <w:rFonts w:eastAsia="Constantia" w:cs="Times New Roman"/>
          <w:noProof/>
          <w:lang w:val="sr-Latn-RS"/>
        </w:rPr>
      </w:pPr>
    </w:p>
    <w:p w14:paraId="0235FC41" w14:textId="73EB4C53" w:rsidR="14936D7A" w:rsidRDefault="208B3714" w:rsidP="6B3B4FD8">
      <w:pPr>
        <w:pStyle w:val="Heading4"/>
        <w:rPr>
          <w:rFonts w:ascii="Constantia" w:eastAsia="HGMinchoE" w:hAnsi="Constantia" w:cs="Times New Roman"/>
          <w:noProof/>
          <w:lang w:val="sr-Latn-RS"/>
        </w:rPr>
      </w:pPr>
      <w:r w:rsidRPr="208B3714">
        <w:rPr>
          <w:noProof/>
          <w:lang w:val="sr-Latn-RS"/>
        </w:rPr>
        <w:t>2.6.1 Serial Schedules</w:t>
      </w:r>
    </w:p>
    <w:p w14:paraId="3C41EA55" w14:textId="38E20A85" w:rsidR="6B3B4FD8" w:rsidRDefault="6753F41E" w:rsidP="208B3714">
      <w:pPr>
        <w:ind w:firstLine="720"/>
        <w:rPr>
          <w:rFonts w:eastAsia="Constantia" w:cs="Times New Roman"/>
          <w:noProof/>
          <w:lang w:val="sr-Latn-RS"/>
        </w:rPr>
      </w:pPr>
      <w:r w:rsidRPr="6753F41E">
        <w:rPr>
          <w:rFonts w:eastAsia="Constantia" w:cs="Times New Roman"/>
          <w:noProof/>
          <w:lang w:val="sr-Latn-RS"/>
        </w:rPr>
        <w:t xml:space="preserve">Rasporedi se, pored kriterijuma oporavka, mogu klasifikovati i na osnovu toga u kakvom stanju ostavljaju bazu nakon izvršenja. Rasporedi kod kojih se operacije svake transakcije izvršavaju uzastopno, bez preplitanja [1], </w:t>
      </w:r>
      <w:r w:rsidRPr="6753F41E">
        <w:rPr>
          <w:rFonts w:eastAsia="Times New Roman" w:cs="Times New Roman"/>
          <w:noProof/>
          <w:lang w:val="sr-Latn-RS"/>
        </w:rPr>
        <w:t>tj. one u kojima nijedna transakcija ne započinje dok se ne izvrši završena transakcija</w:t>
      </w:r>
      <w:r w:rsidRPr="6753F41E">
        <w:rPr>
          <w:rFonts w:eastAsia="Constantia" w:cs="Times New Roman"/>
          <w:noProof/>
          <w:lang w:val="sr-Latn-RS"/>
        </w:rPr>
        <w:t xml:space="preserve"> nazivaju se serijski rasporedi (</w:t>
      </w:r>
      <w:r w:rsidRPr="6753F41E">
        <w:rPr>
          <w:rFonts w:eastAsia="Constantia" w:cs="Times New Roman"/>
          <w:b/>
          <w:bCs/>
          <w:i/>
          <w:iCs/>
          <w:noProof/>
          <w:lang w:val="sr-Latn-RS"/>
        </w:rPr>
        <w:t>Serial Schedules</w:t>
      </w:r>
      <w:r w:rsidRPr="6753F41E">
        <w:rPr>
          <w:rFonts w:eastAsia="Constantia" w:cs="Times New Roman"/>
          <w:noProof/>
          <w:lang w:val="sr-Latn-RS"/>
        </w:rPr>
        <w:t>) [9]. Kod ovakvih rasporeda, u svakom trenutku je samo jedna transakcija aktivna. Iako ovakav raspored garantuje konzistentan rezultat na kraju izvršenja, nameće veliko ograničenje koje se tiče iskorišćenosti resursa kroz nemogućnost konkurentnog izvršenja. Iz ovog razloga se serijski rasporedi smatraju neprihvatljivim u praksi.</w:t>
      </w:r>
    </w:p>
    <w:p w14:paraId="2CC33D09" w14:textId="42A43083" w:rsidR="2A183310" w:rsidRDefault="2A183310" w:rsidP="6B3B4FD8">
      <w:pPr>
        <w:ind w:firstLine="720"/>
        <w:rPr>
          <w:rFonts w:eastAsia="Constantia" w:cs="Times New Roman"/>
          <w:noProof/>
          <w:lang w:val="sr-Latn-RS"/>
        </w:rPr>
      </w:pPr>
    </w:p>
    <w:p w14:paraId="7035B1EE" w14:textId="25B71303" w:rsidR="14936D7A" w:rsidRDefault="208B3714" w:rsidP="6B3B4FD8">
      <w:pPr>
        <w:pStyle w:val="Caption"/>
        <w:rPr>
          <w:rFonts w:eastAsia="Constantia" w:cs="Times New Roman"/>
          <w:noProof/>
          <w:lang w:val="sr-Latn-RS"/>
        </w:rPr>
      </w:pPr>
      <w:r w:rsidRPr="208B3714">
        <w:rPr>
          <w:noProof/>
          <w:lang w:val="sr-Latn-RS"/>
        </w:rPr>
        <w:t>Primer 2</w:t>
      </w:r>
    </w:p>
    <w:p w14:paraId="774D5708" w14:textId="4E275F9E" w:rsidR="14936D7A" w:rsidRDefault="40D01C27" w:rsidP="40D01C27">
      <w:pPr>
        <w:rPr>
          <w:rFonts w:eastAsia="Constantia" w:cs="Times New Roman"/>
          <w:i/>
          <w:iCs/>
          <w:noProof/>
          <w:lang w:val="sr-Latn-RS"/>
        </w:rPr>
      </w:pPr>
      <w:r w:rsidRPr="40D01C27">
        <w:rPr>
          <w:noProof/>
          <w:lang w:val="sr-Latn-RS"/>
        </w:rPr>
        <w:t>Razmotrite sledeći raspored koji uključuje dve transakcije T1 i T2 [9].</w:t>
      </w:r>
    </w:p>
    <w:p w14:paraId="138A4EF0" w14:textId="1C62E19D" w:rsidR="14936D7A" w:rsidRDefault="14936D7A" w:rsidP="6B3B4FD8">
      <w:pPr>
        <w:rPr>
          <w:rFonts w:eastAsia="Constantia" w:cs="Times New Roman"/>
          <w:noProof/>
          <w:lang w:val="sr-Latn-RS"/>
        </w:rPr>
      </w:pPr>
    </w:p>
    <w:p w14:paraId="48563C79" w14:textId="3FF504FE" w:rsidR="14936D7A" w:rsidRDefault="14936D7A" w:rsidP="6B3B4FD8">
      <w:pPr>
        <w:jc w:val="center"/>
      </w:pPr>
      <w:r>
        <w:rPr>
          <w:noProof/>
        </w:rPr>
        <w:lastRenderedPageBreak/>
        <w:drawing>
          <wp:inline distT="0" distB="0" distL="0" distR="0" wp14:anchorId="5219A26C" wp14:editId="73E3F3EE">
            <wp:extent cx="719348" cy="2229980"/>
            <wp:effectExtent l="0" t="0" r="0" b="0"/>
            <wp:docPr id="1635439872" name="Picture 163543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439872"/>
                    <pic:cNvPicPr/>
                  </pic:nvPicPr>
                  <pic:blipFill>
                    <a:blip r:embed="rId15">
                      <a:extLst>
                        <a:ext uri="{28A0092B-C50C-407E-A947-70E740481C1C}">
                          <a14:useLocalDpi xmlns:a14="http://schemas.microsoft.com/office/drawing/2010/main" val="0"/>
                        </a:ext>
                      </a:extLst>
                    </a:blip>
                    <a:stretch>
                      <a:fillRect/>
                    </a:stretch>
                  </pic:blipFill>
                  <pic:spPr>
                    <a:xfrm>
                      <a:off x="0" y="0"/>
                      <a:ext cx="719348" cy="2229980"/>
                    </a:xfrm>
                    <a:prstGeom prst="rect">
                      <a:avLst/>
                    </a:prstGeom>
                  </pic:spPr>
                </pic:pic>
              </a:graphicData>
            </a:graphic>
          </wp:inline>
        </w:drawing>
      </w:r>
    </w:p>
    <w:p w14:paraId="46451128" w14:textId="2DF6A7D3" w:rsidR="027678F7" w:rsidRDefault="40D01C27" w:rsidP="40D01C27">
      <w:pPr>
        <w:jc w:val="center"/>
        <w:rPr>
          <w:i/>
          <w:iCs/>
          <w:sz w:val="18"/>
          <w:szCs w:val="18"/>
        </w:rPr>
      </w:pPr>
      <w:r w:rsidRPr="40D01C27">
        <w:rPr>
          <w:i/>
          <w:iCs/>
          <w:sz w:val="18"/>
          <w:szCs w:val="18"/>
        </w:rPr>
        <w:t>Slika 5</w:t>
      </w:r>
    </w:p>
    <w:p w14:paraId="2DC6C96F" w14:textId="53460AC4" w:rsidR="1471AE56" w:rsidRDefault="1471AE56" w:rsidP="6B3B4FD8">
      <w:pPr>
        <w:ind w:firstLine="720"/>
        <w:jc w:val="center"/>
        <w:rPr>
          <w:noProof/>
          <w:lang w:val="sr-Latn-RS"/>
        </w:rPr>
      </w:pPr>
    </w:p>
    <w:p w14:paraId="470BCD50" w14:textId="3F23019A" w:rsidR="1471AE56" w:rsidRDefault="40D01C27" w:rsidP="40D01C27">
      <w:pPr>
        <w:ind w:firstLine="720"/>
        <w:jc w:val="left"/>
        <w:rPr>
          <w:rFonts w:eastAsia="Constantia" w:cs="Times New Roman"/>
          <w:noProof/>
          <w:lang w:val="sr-Latn-RS"/>
        </w:rPr>
      </w:pPr>
      <w:r w:rsidRPr="40D01C27">
        <w:rPr>
          <w:rFonts w:eastAsia="Times New Roman" w:cs="Times New Roman"/>
          <w:noProof/>
          <w:lang w:val="sr-Latn-RS"/>
        </w:rPr>
        <w:t>Gde R(A) označava da se vrši operacija čitanja na nekoj stavci podataka „A“, dok W(A) predstavlja upis. Ovo je serijski raspored, jer se transakcije obavljaju serijski po redosledu T1 -&gt; T2.</w:t>
      </w:r>
    </w:p>
    <w:p w14:paraId="2AF7BBCA" w14:textId="3F2DDC2C" w:rsidR="1471AE56" w:rsidRDefault="208B3714" w:rsidP="6B3B4FD8">
      <w:pPr>
        <w:pStyle w:val="Heading4"/>
        <w:rPr>
          <w:noProof/>
          <w:lang w:val="sr-Latn-RS"/>
        </w:rPr>
      </w:pPr>
      <w:r w:rsidRPr="208B3714">
        <w:rPr>
          <w:noProof/>
          <w:lang w:val="sr-Latn-RS"/>
        </w:rPr>
        <w:t>2.6.2 Non-serial Schedules</w:t>
      </w:r>
    </w:p>
    <w:p w14:paraId="72556564" w14:textId="67A752F3" w:rsidR="2A183310" w:rsidRDefault="6753F41E" w:rsidP="6B3B4FD8">
      <w:pPr>
        <w:ind w:firstLine="720"/>
        <w:rPr>
          <w:rFonts w:eastAsia="Constantia" w:cs="Times New Roman"/>
          <w:noProof/>
          <w:lang w:val="sr-Latn-RS"/>
        </w:rPr>
      </w:pPr>
      <w:r w:rsidRPr="6753F41E">
        <w:rPr>
          <w:rFonts w:eastAsia="Times New Roman" w:cs="Times New Roman"/>
          <w:noProof/>
          <w:lang w:val="sr-Latn-RS"/>
        </w:rPr>
        <w:t>Vrsta raspoređivanja gde se operacije više transakcija prepliću naziva se neserijskim raspoređivanjem (</w:t>
      </w:r>
      <w:r w:rsidRPr="6753F41E">
        <w:rPr>
          <w:rFonts w:eastAsia="Times New Roman" w:cs="Times New Roman"/>
          <w:b/>
          <w:bCs/>
          <w:i/>
          <w:iCs/>
          <w:noProof/>
          <w:lang w:val="sr-Latn-RS"/>
        </w:rPr>
        <w:t>Non-Serial Schedules</w:t>
      </w:r>
      <w:r w:rsidRPr="6753F41E">
        <w:rPr>
          <w:rFonts w:eastAsia="Times New Roman" w:cs="Times New Roman"/>
          <w:noProof/>
          <w:lang w:val="sr-Latn-RS"/>
        </w:rPr>
        <w:t>). To bi moglo dovesti do porasta problema sa paralelnošću. Transakcije se izvršavaju na neserijski način, održavajući krajnji rezultat tačnim i u jednakom serijskom rasporedu. Za razliku od serijskog rasporeda gde jedna transakcija mora čekati da druga završi sve svoje operacije, u neserijskom rasporedu druga transakcija se nastavlja ne čekajući da se prethodna transakcija završi. Ovakav raspored ne pruža nikakve koristi od istovremene transakcije. Neserijski raspored se može dalje podeliti na “serijabilan” i “neserijabilan” raspored.  [9].</w:t>
      </w:r>
    </w:p>
    <w:p w14:paraId="08D0066D" w14:textId="6E70FE93" w:rsidR="2A183310" w:rsidRDefault="2A183310" w:rsidP="6B3B4FD8">
      <w:pPr>
        <w:ind w:firstLine="720"/>
        <w:rPr>
          <w:rFonts w:eastAsia="Constantia" w:cs="Times New Roman"/>
          <w:noProof/>
          <w:lang w:val="sr-Latn-RS"/>
        </w:rPr>
      </w:pPr>
    </w:p>
    <w:p w14:paraId="7A2157A1" w14:textId="0914D120" w:rsidR="6B3B4FD8" w:rsidRDefault="208B3714" w:rsidP="208B3714">
      <w:pPr>
        <w:pStyle w:val="Heading5"/>
        <w:rPr>
          <w:noProof/>
          <w:sz w:val="22"/>
          <w:lang w:val="sr-Latn-RS"/>
        </w:rPr>
      </w:pPr>
      <w:r w:rsidRPr="208B3714">
        <w:rPr>
          <w:noProof/>
          <w:sz w:val="22"/>
          <w:lang w:val="sr-Latn-RS"/>
        </w:rPr>
        <w:t>2.6.2.a Serializable Schedules</w:t>
      </w:r>
    </w:p>
    <w:p w14:paraId="7C965466" w14:textId="2370B290" w:rsidR="2A183310" w:rsidRDefault="6753F41E" w:rsidP="6B3B4FD8">
      <w:pPr>
        <w:ind w:firstLine="720"/>
        <w:rPr>
          <w:rFonts w:eastAsia="Times New Roman" w:cs="Times New Roman"/>
          <w:noProof/>
          <w:lang w:val="sr-Latn-RS"/>
        </w:rPr>
      </w:pPr>
      <w:r w:rsidRPr="6753F41E">
        <w:rPr>
          <w:rFonts w:eastAsia="Times New Roman" w:cs="Times New Roman"/>
          <w:noProof/>
          <w:lang w:val="sr-Latn-RS"/>
        </w:rPr>
        <w:t>Serijabilni rasporedi (</w:t>
      </w:r>
      <w:r w:rsidRPr="6753F41E">
        <w:rPr>
          <w:rFonts w:eastAsia="Times New Roman" w:cs="Times New Roman"/>
          <w:b/>
          <w:bCs/>
          <w:i/>
          <w:iCs/>
          <w:noProof/>
          <w:lang w:val="sr-Latn-RS"/>
        </w:rPr>
        <w:t>Serializable Schedules</w:t>
      </w:r>
      <w:r w:rsidRPr="6753F41E">
        <w:rPr>
          <w:rFonts w:eastAsia="Times New Roman" w:cs="Times New Roman"/>
          <w:noProof/>
          <w:lang w:val="sr-Latn-RS"/>
        </w:rPr>
        <w:t>) se koriste za održavanje doslednosti baze podataka i uglavnom se primenjuje kod neserijskog raspoređivanja da bi se verifikovalo da li će raspoređivanje dovesti do bilo kakve nesaglasnosti ili ne. S druge strane, serijskom rasporedu nije potrebna serijalizacija , jer prati transakciju samo kada je prethodna transakcija završena. Kaže se da je neserijski raspored u serijabilnom rasporedu samo kada je ekvivalentan serijskim rasporedima, za n broj transakcija. Pošto je u ovom slučaju istovremeno dozvoljena istovremenost, više transakcija se može izvršavati istovremeno. Raspored koji se može serijalizovati pomaže u poboljšanju korišćenja resursa i protoka CPU-a [9]. Sam pojam serijabilnosti podrazumeva nalaženje neserijskog rasporeda čiji će krajnji efekat na bazu da bude ekvivalentan nekom od serijskih rasporeda, sa istim transakcijama. Pod pojmom ekvivalentnosti između dva rasporeda se može smatrati [1]:</w:t>
      </w:r>
    </w:p>
    <w:p w14:paraId="4ABF26F8" w14:textId="7C38D00A" w:rsidR="2A183310" w:rsidRDefault="6753F41E" w:rsidP="6753F41E">
      <w:pPr>
        <w:pStyle w:val="ListParagraph"/>
        <w:numPr>
          <w:ilvl w:val="1"/>
          <w:numId w:val="9"/>
        </w:numPr>
        <w:rPr>
          <w:rFonts w:asciiTheme="minorHAnsi" w:eastAsiaTheme="minorEastAsia" w:hAnsiTheme="minorHAnsi"/>
          <w:i/>
          <w:iCs/>
          <w:noProof/>
          <w:lang w:val="sr-Latn-RS"/>
        </w:rPr>
      </w:pPr>
      <w:r w:rsidRPr="6753F41E">
        <w:rPr>
          <w:rFonts w:eastAsia="Times New Roman" w:cs="Times New Roman"/>
          <w:b/>
          <w:bCs/>
          <w:i/>
          <w:iCs/>
          <w:noProof/>
          <w:lang w:val="sr-Latn-RS"/>
        </w:rPr>
        <w:t>Conflict equivalence</w:t>
      </w:r>
      <w:r w:rsidRPr="6753F41E">
        <w:rPr>
          <w:rFonts w:eastAsia="Times New Roman" w:cs="Times New Roman"/>
          <w:b/>
          <w:bCs/>
          <w:noProof/>
          <w:lang w:val="sr-Latn-RS"/>
        </w:rPr>
        <w:t xml:space="preserve"> </w:t>
      </w:r>
      <w:r w:rsidRPr="6753F41E">
        <w:rPr>
          <w:rFonts w:eastAsia="Times New Roman" w:cs="Times New Roman"/>
          <w:noProof/>
          <w:lang w:val="sr-Latn-RS"/>
        </w:rPr>
        <w:t xml:space="preserve">- Dva rasporeda se smatraju conflict ekvivalentnim ukoliko je </w:t>
      </w:r>
      <w:r w:rsidRPr="6753F41E">
        <w:rPr>
          <w:noProof/>
          <w:lang w:val="sr-Latn-RS"/>
        </w:rPr>
        <w:t>raspored bilo koje dve konfliktne operacije isti u oba rasporeda</w:t>
      </w:r>
    </w:p>
    <w:p w14:paraId="7061B2E7" w14:textId="2DFE6692" w:rsidR="2A183310" w:rsidRDefault="6753F41E" w:rsidP="6753F41E">
      <w:pPr>
        <w:pStyle w:val="ListParagraph"/>
        <w:numPr>
          <w:ilvl w:val="1"/>
          <w:numId w:val="9"/>
        </w:numPr>
        <w:rPr>
          <w:rFonts w:asciiTheme="minorHAnsi" w:eastAsiaTheme="minorEastAsia" w:hAnsiTheme="minorHAnsi"/>
          <w:i/>
          <w:iCs/>
          <w:noProof/>
          <w:lang w:val="sr-Latn-RS"/>
        </w:rPr>
      </w:pPr>
      <w:r w:rsidRPr="6753F41E">
        <w:rPr>
          <w:rFonts w:eastAsia="Times New Roman" w:cs="Times New Roman"/>
          <w:b/>
          <w:bCs/>
          <w:i/>
          <w:iCs/>
          <w:noProof/>
          <w:lang w:val="sr-Latn-RS"/>
        </w:rPr>
        <w:lastRenderedPageBreak/>
        <w:t xml:space="preserve">View equivalence </w:t>
      </w:r>
      <w:r w:rsidRPr="6753F41E">
        <w:rPr>
          <w:rFonts w:eastAsia="Times New Roman" w:cs="Times New Roman"/>
          <w:i/>
          <w:iCs/>
          <w:noProof/>
          <w:lang w:val="sr-Latn-RS"/>
        </w:rPr>
        <w:t xml:space="preserve">- </w:t>
      </w:r>
      <w:r w:rsidRPr="6753F41E">
        <w:rPr>
          <w:rFonts w:eastAsia="Times New Roman" w:cs="Times New Roman"/>
          <w:noProof/>
          <w:lang w:val="sr-Latn-RS"/>
        </w:rPr>
        <w:t>Dva rasporeda se smatraju view ekvivalentnim ukoliko bilo koja</w:t>
      </w:r>
      <w:r w:rsidRPr="6753F41E">
        <w:rPr>
          <w:rFonts w:eastAsia="Times New Roman" w:cs="Times New Roman"/>
          <w:i/>
          <w:iCs/>
          <w:noProof/>
          <w:lang w:val="sr-Latn-RS"/>
        </w:rPr>
        <w:t xml:space="preserve"> </w:t>
      </w:r>
      <w:r w:rsidRPr="6753F41E">
        <w:rPr>
          <w:noProof/>
          <w:lang w:val="sr-Latn-RS"/>
        </w:rPr>
        <w:t>operacija čitanja kod neke transakcije čita rezultat upisa iste transakcije u oba rasporeda. Takođe, zadnja operacija upisa nekog elementa mora da bude ista (da pripada istoj transakciji) u oba rasporeda</w:t>
      </w:r>
    </w:p>
    <w:p w14:paraId="6A3E4272" w14:textId="62966504" w:rsidR="2A183310" w:rsidRDefault="2A183310" w:rsidP="6B3B4FD8">
      <w:pPr>
        <w:ind w:firstLine="720"/>
        <w:rPr>
          <w:rFonts w:eastAsia="Constantia" w:cs="Times New Roman"/>
          <w:noProof/>
          <w:lang w:val="sr-Latn-RS"/>
        </w:rPr>
      </w:pPr>
    </w:p>
    <w:p w14:paraId="3A6732A2" w14:textId="2C280481" w:rsidR="2A183310" w:rsidRDefault="208B3714" w:rsidP="6B3B4FD8">
      <w:pPr>
        <w:pStyle w:val="Heading6"/>
        <w:rPr>
          <w:rFonts w:ascii="Constantia" w:eastAsia="HGMinchoE" w:hAnsi="Constantia" w:cs="Times New Roman"/>
          <w:noProof/>
          <w:color w:val="004F5B"/>
          <w:sz w:val="20"/>
          <w:szCs w:val="20"/>
          <w:lang w:val="sr-Latn-RS"/>
        </w:rPr>
      </w:pPr>
      <w:r w:rsidRPr="208B3714">
        <w:rPr>
          <w:noProof/>
          <w:sz w:val="20"/>
          <w:szCs w:val="20"/>
          <w:lang w:val="sr-Latn-RS"/>
        </w:rPr>
        <w:t>2.6.2.a.1 Conflict Serializable Schedules</w:t>
      </w:r>
    </w:p>
    <w:p w14:paraId="0E91E866" w14:textId="1556C8C7" w:rsidR="2A183310" w:rsidRDefault="6753F41E" w:rsidP="6B3B4FD8">
      <w:pPr>
        <w:ind w:firstLine="720"/>
        <w:rPr>
          <w:rFonts w:eastAsia="Constantia" w:cs="Times New Roman"/>
          <w:noProof/>
          <w:lang w:val="sr-Latn-RS"/>
        </w:rPr>
      </w:pPr>
      <w:r w:rsidRPr="6753F41E">
        <w:rPr>
          <w:rFonts w:eastAsia="Times New Roman" w:cs="Times New Roman"/>
          <w:noProof/>
          <w:lang w:val="sr-Latn-RS"/>
        </w:rPr>
        <w:t xml:space="preserve">Ukoliko je neki neserisjki raspored </w:t>
      </w:r>
      <w:r w:rsidRPr="6753F41E">
        <w:rPr>
          <w:rFonts w:eastAsia="Times New Roman" w:cs="Times New Roman"/>
          <w:i/>
          <w:iCs/>
          <w:noProof/>
          <w:lang w:val="sr-Latn-RS"/>
        </w:rPr>
        <w:t xml:space="preserve">conflict </w:t>
      </w:r>
      <w:r w:rsidRPr="6753F41E">
        <w:rPr>
          <w:rFonts w:eastAsia="Times New Roman" w:cs="Times New Roman"/>
          <w:noProof/>
          <w:lang w:val="sr-Latn-RS"/>
        </w:rPr>
        <w:t xml:space="preserve">ekvivalentan sa nekom od odgovarajućih serisjkih rasporeda, radi se o </w:t>
      </w:r>
      <w:r w:rsidRPr="6753F41E">
        <w:rPr>
          <w:rFonts w:eastAsia="Times New Roman" w:cs="Times New Roman"/>
          <w:i/>
          <w:iCs/>
          <w:noProof/>
          <w:lang w:val="sr-Latn-RS"/>
        </w:rPr>
        <w:t xml:space="preserve">conflict </w:t>
      </w:r>
      <w:r w:rsidRPr="6753F41E">
        <w:rPr>
          <w:rFonts w:eastAsia="Times New Roman" w:cs="Times New Roman"/>
          <w:noProof/>
          <w:lang w:val="sr-Latn-RS"/>
        </w:rPr>
        <w:t>serijablinom rasporedu (</w:t>
      </w:r>
      <w:r w:rsidRPr="6753F41E">
        <w:rPr>
          <w:rFonts w:eastAsia="Times New Roman" w:cs="Times New Roman"/>
          <w:b/>
          <w:bCs/>
          <w:i/>
          <w:iCs/>
          <w:noProof/>
          <w:lang w:val="sr-Latn-RS"/>
        </w:rPr>
        <w:t>Conflict Serializable Schedules</w:t>
      </w:r>
      <w:r w:rsidRPr="6753F41E">
        <w:rPr>
          <w:rFonts w:eastAsia="Times New Roman" w:cs="Times New Roman"/>
          <w:noProof/>
          <w:lang w:val="sr-Latn-RS"/>
        </w:rPr>
        <w:t>) [1]. Za dve operacije se kaže da su u suprotnosti ako su sledeći uslovi zadovoljeni [9]:</w:t>
      </w:r>
    </w:p>
    <w:p w14:paraId="6CF22328" w14:textId="1322BD6D" w:rsidR="2A183310" w:rsidRDefault="208B3714" w:rsidP="208B3714">
      <w:pPr>
        <w:pStyle w:val="ListParagraph"/>
        <w:numPr>
          <w:ilvl w:val="1"/>
          <w:numId w:val="11"/>
        </w:numPr>
        <w:rPr>
          <w:rFonts w:asciiTheme="minorHAnsi" w:eastAsiaTheme="minorEastAsia" w:hAnsiTheme="minorHAnsi"/>
        </w:rPr>
      </w:pPr>
      <w:r w:rsidRPr="208B3714">
        <w:rPr>
          <w:noProof/>
          <w:lang w:val="sr-Latn-RS"/>
        </w:rPr>
        <w:t>Pripadaju različitim transakcijama</w:t>
      </w:r>
    </w:p>
    <w:p w14:paraId="2559C870" w14:textId="7924CEC9" w:rsidR="2A183310" w:rsidRDefault="208B3714" w:rsidP="6B3B4FD8">
      <w:pPr>
        <w:pStyle w:val="ListParagraph"/>
        <w:numPr>
          <w:ilvl w:val="1"/>
          <w:numId w:val="11"/>
        </w:numPr>
        <w:rPr>
          <w:noProof/>
          <w:lang w:val="sr-Latn-RS"/>
        </w:rPr>
      </w:pPr>
      <w:r w:rsidRPr="208B3714">
        <w:rPr>
          <w:noProof/>
          <w:lang w:val="sr-Latn-RS"/>
        </w:rPr>
        <w:t>Rade na istoj stavci podataka</w:t>
      </w:r>
    </w:p>
    <w:p w14:paraId="7E4A6B8A" w14:textId="20D0528D" w:rsidR="2A183310" w:rsidRDefault="208B3714" w:rsidP="6B3B4FD8">
      <w:pPr>
        <w:pStyle w:val="ListParagraph"/>
        <w:numPr>
          <w:ilvl w:val="1"/>
          <w:numId w:val="11"/>
        </w:numPr>
        <w:rPr>
          <w:noProof/>
          <w:lang w:val="sr-Latn-RS"/>
        </w:rPr>
      </w:pPr>
      <w:r w:rsidRPr="208B3714">
        <w:rPr>
          <w:noProof/>
          <w:lang w:val="sr-Latn-RS"/>
        </w:rPr>
        <w:t>Najmanje jedna od njih je operacija pisanja</w:t>
      </w:r>
    </w:p>
    <w:p w14:paraId="31CAA2E1" w14:textId="3C5B008A" w:rsidR="2A183310" w:rsidRDefault="2A183310" w:rsidP="6B3B4FD8">
      <w:pPr>
        <w:rPr>
          <w:rFonts w:eastAsia="Constantia" w:cs="Times New Roman"/>
          <w:noProof/>
          <w:lang w:val="sr-Latn-RS"/>
        </w:rPr>
      </w:pPr>
    </w:p>
    <w:p w14:paraId="44B6903C" w14:textId="39285FCD" w:rsidR="2A183310" w:rsidRDefault="208B3714" w:rsidP="6B3B4FD8">
      <w:pPr>
        <w:pStyle w:val="Heading6"/>
        <w:rPr>
          <w:rFonts w:ascii="Constantia" w:eastAsia="HGMinchoE" w:hAnsi="Constantia" w:cs="Times New Roman"/>
          <w:noProof/>
          <w:color w:val="004F5B"/>
          <w:sz w:val="20"/>
          <w:szCs w:val="20"/>
          <w:lang w:val="sr-Latn-RS"/>
        </w:rPr>
      </w:pPr>
      <w:r w:rsidRPr="208B3714">
        <w:rPr>
          <w:noProof/>
          <w:sz w:val="20"/>
          <w:szCs w:val="20"/>
          <w:lang w:val="sr-Latn-RS"/>
        </w:rPr>
        <w:t>2.6.2.a.1 View Serializable Schedules</w:t>
      </w:r>
    </w:p>
    <w:p w14:paraId="142949AE" w14:textId="5B6CC4DB" w:rsidR="2A183310" w:rsidRDefault="6753F41E" w:rsidP="6B3B4FD8">
      <w:pPr>
        <w:ind w:firstLine="720"/>
        <w:rPr>
          <w:rFonts w:eastAsia="Constantia" w:cs="Times New Roman"/>
          <w:noProof/>
          <w:lang w:val="sr-Latn-RS"/>
        </w:rPr>
      </w:pPr>
      <w:r w:rsidRPr="6753F41E">
        <w:rPr>
          <w:rFonts w:eastAsia="Times New Roman" w:cs="Times New Roman"/>
          <w:noProof/>
          <w:lang w:val="sr-Latn-RS"/>
        </w:rPr>
        <w:t xml:space="preserve">U koliko se radi o </w:t>
      </w:r>
      <w:r w:rsidRPr="6753F41E">
        <w:rPr>
          <w:rFonts w:eastAsia="Times New Roman" w:cs="Times New Roman"/>
          <w:i/>
          <w:iCs/>
          <w:noProof/>
          <w:lang w:val="sr-Latn-RS"/>
        </w:rPr>
        <w:t xml:space="preserve">view </w:t>
      </w:r>
      <w:r w:rsidRPr="6753F41E">
        <w:rPr>
          <w:rFonts w:eastAsia="Times New Roman" w:cs="Times New Roman"/>
          <w:noProof/>
          <w:lang w:val="sr-Latn-RS"/>
        </w:rPr>
        <w:t xml:space="preserve">ekvivalenciji, pod istim uslovima, onda je reč o </w:t>
      </w:r>
      <w:r w:rsidRPr="6753F41E">
        <w:rPr>
          <w:rFonts w:eastAsia="Times New Roman" w:cs="Times New Roman"/>
          <w:i/>
          <w:iCs/>
          <w:noProof/>
          <w:lang w:val="sr-Latn-RS"/>
        </w:rPr>
        <w:t xml:space="preserve">view </w:t>
      </w:r>
      <w:r w:rsidRPr="6753F41E">
        <w:rPr>
          <w:rFonts w:eastAsia="Times New Roman" w:cs="Times New Roman"/>
          <w:noProof/>
          <w:lang w:val="sr-Latn-RS"/>
        </w:rPr>
        <w:t>serijabilnom (</w:t>
      </w:r>
      <w:r w:rsidRPr="6753F41E">
        <w:rPr>
          <w:rFonts w:eastAsia="Times New Roman" w:cs="Times New Roman"/>
          <w:b/>
          <w:bCs/>
          <w:i/>
          <w:iCs/>
          <w:noProof/>
          <w:lang w:val="sr-Latn-RS"/>
        </w:rPr>
        <w:t>View Serializable Schedules</w:t>
      </w:r>
      <w:r w:rsidRPr="6753F41E">
        <w:rPr>
          <w:rFonts w:eastAsia="Times New Roman" w:cs="Times New Roman"/>
          <w:noProof/>
          <w:lang w:val="sr-Latn-RS"/>
        </w:rPr>
        <w:t>) rasporedu. Raspored se naziva “pogledom koji se može serijalizovati” ako je prikaz jednak serijskom rasporedu (bez preklapanja transakcija). Raspored sukoba je pogled koji je moguće serijalizovati, ali ako serijabilnost sadrži slepe (</w:t>
      </w:r>
      <w:r w:rsidRPr="6753F41E">
        <w:rPr>
          <w:rFonts w:eastAsia="Times New Roman" w:cs="Times New Roman"/>
          <w:b/>
          <w:bCs/>
          <w:i/>
          <w:iCs/>
          <w:noProof/>
          <w:lang w:val="sr-Latn-RS"/>
        </w:rPr>
        <w:t>blind</w:t>
      </w:r>
      <w:r w:rsidRPr="6753F41E">
        <w:rPr>
          <w:rFonts w:eastAsia="Times New Roman" w:cs="Times New Roman"/>
          <w:noProof/>
          <w:lang w:val="sr-Latn-RS"/>
        </w:rPr>
        <w:t>) upise, tada se serijabilni pogled ne može serijalizovati [9].</w:t>
      </w:r>
    </w:p>
    <w:p w14:paraId="1F757CB9" w14:textId="358D43D2" w:rsidR="6B3B4FD8" w:rsidRDefault="208B3714" w:rsidP="208B3714">
      <w:pPr>
        <w:ind w:firstLine="720"/>
        <w:rPr>
          <w:rFonts w:eastAsia="Constantia" w:cs="Times New Roman"/>
          <w:noProof/>
          <w:lang w:val="sr-Latn-RS"/>
        </w:rPr>
      </w:pPr>
      <w:r w:rsidRPr="208B3714">
        <w:rPr>
          <w:rFonts w:eastAsia="Constantia" w:cs="Times New Roman"/>
          <w:noProof/>
          <w:lang w:val="sr-Latn-RS"/>
        </w:rPr>
        <w:t xml:space="preserve">Definicija </w:t>
      </w:r>
      <w:r w:rsidRPr="208B3714">
        <w:rPr>
          <w:rFonts w:eastAsia="Constantia" w:cs="Times New Roman"/>
          <w:i/>
          <w:iCs/>
          <w:noProof/>
          <w:lang w:val="sr-Latn-RS"/>
        </w:rPr>
        <w:t xml:space="preserve">view </w:t>
      </w:r>
      <w:r w:rsidRPr="208B3714">
        <w:rPr>
          <w:rFonts w:eastAsia="Constantia" w:cs="Times New Roman"/>
          <w:noProof/>
          <w:lang w:val="sr-Latn-RS"/>
        </w:rPr>
        <w:t xml:space="preserve">i </w:t>
      </w:r>
      <w:r w:rsidRPr="208B3714">
        <w:rPr>
          <w:rFonts w:eastAsia="Constantia" w:cs="Times New Roman"/>
          <w:i/>
          <w:iCs/>
          <w:noProof/>
          <w:lang w:val="sr-Latn-RS"/>
        </w:rPr>
        <w:t xml:space="preserve">conflict </w:t>
      </w:r>
      <w:r w:rsidRPr="208B3714">
        <w:rPr>
          <w:rFonts w:eastAsia="Constantia" w:cs="Times New Roman"/>
          <w:noProof/>
          <w:lang w:val="sr-Latn-RS"/>
        </w:rPr>
        <w:t xml:space="preserve">serijabilnih rasporeda je ista ukoliko se nametne ograničenje da u transakcijama nema tzv. </w:t>
      </w:r>
      <w:r w:rsidRPr="208B3714">
        <w:rPr>
          <w:rFonts w:eastAsia="Constantia" w:cs="Times New Roman"/>
          <w:i/>
          <w:iCs/>
          <w:noProof/>
          <w:lang w:val="sr-Latn-RS"/>
        </w:rPr>
        <w:t xml:space="preserve">blind </w:t>
      </w:r>
      <w:r w:rsidRPr="208B3714">
        <w:rPr>
          <w:rFonts w:eastAsia="Constantia" w:cs="Times New Roman"/>
          <w:noProof/>
          <w:lang w:val="sr-Latn-RS"/>
        </w:rPr>
        <w:t xml:space="preserve">upisa, tj. da svakom upisu, u okviru neke transakcije, mora da prethodi njeno čitanje (u okviru iste transakcije) i da taj upis direktno zavisi od te prethodno pročitane vrednosti. U koliko ne postoji prethodno navedeni preduslov, odnosno mogući su </w:t>
      </w:r>
      <w:r w:rsidRPr="208B3714">
        <w:rPr>
          <w:rFonts w:eastAsia="Constantia" w:cs="Times New Roman"/>
          <w:i/>
          <w:iCs/>
          <w:noProof/>
          <w:lang w:val="sr-Latn-RS"/>
        </w:rPr>
        <w:t xml:space="preserve">blind </w:t>
      </w:r>
      <w:r w:rsidRPr="208B3714">
        <w:rPr>
          <w:rFonts w:eastAsia="Constantia" w:cs="Times New Roman"/>
          <w:noProof/>
          <w:lang w:val="sr-Latn-RS"/>
        </w:rPr>
        <w:t xml:space="preserve">upisi, </w:t>
      </w:r>
      <w:r w:rsidRPr="208B3714">
        <w:rPr>
          <w:rFonts w:eastAsia="Constantia" w:cs="Times New Roman"/>
          <w:i/>
          <w:iCs/>
          <w:noProof/>
          <w:lang w:val="sr-Latn-RS"/>
        </w:rPr>
        <w:t>view</w:t>
      </w:r>
      <w:r w:rsidRPr="208B3714">
        <w:rPr>
          <w:rFonts w:eastAsia="Constantia" w:cs="Times New Roman"/>
          <w:noProof/>
          <w:lang w:val="sr-Latn-RS"/>
        </w:rPr>
        <w:t xml:space="preserve"> serijabilnost je manje restriktivna od </w:t>
      </w:r>
      <w:r w:rsidRPr="208B3714">
        <w:rPr>
          <w:rFonts w:eastAsia="Constantia" w:cs="Times New Roman"/>
          <w:i/>
          <w:iCs/>
          <w:noProof/>
          <w:lang w:val="sr-Latn-RS"/>
        </w:rPr>
        <w:t xml:space="preserve">conflict </w:t>
      </w:r>
      <w:r w:rsidRPr="208B3714">
        <w:rPr>
          <w:rFonts w:eastAsia="Constantia" w:cs="Times New Roman"/>
          <w:noProof/>
          <w:lang w:val="sr-Latn-RS"/>
        </w:rPr>
        <w:t>serijabilnosti. Generalno, svaki konflikt serijabilni raspored je ujedno i pogled serijabilan, dok obrnuta tvrdnja ne važi [1].</w:t>
      </w:r>
    </w:p>
    <w:p w14:paraId="57E88FC2" w14:textId="04AAEE51" w:rsidR="2A183310" w:rsidRDefault="2A183310" w:rsidP="6B3B4FD8">
      <w:pPr>
        <w:rPr>
          <w:rFonts w:eastAsia="Constantia" w:cs="Times New Roman"/>
          <w:noProof/>
          <w:lang w:val="sr-Latn-RS"/>
        </w:rPr>
      </w:pPr>
    </w:p>
    <w:p w14:paraId="08D29D4A" w14:textId="765BE896" w:rsidR="1471AE56" w:rsidRDefault="208B3714" w:rsidP="208B3714">
      <w:pPr>
        <w:pStyle w:val="Heading5"/>
        <w:rPr>
          <w:noProof/>
          <w:sz w:val="22"/>
          <w:lang w:val="sr-Latn-RS"/>
        </w:rPr>
      </w:pPr>
      <w:r w:rsidRPr="208B3714">
        <w:rPr>
          <w:noProof/>
          <w:sz w:val="22"/>
          <w:lang w:val="sr-Latn-RS"/>
        </w:rPr>
        <w:t>2.6.2.b Non-Serializable Schedules</w:t>
      </w:r>
    </w:p>
    <w:p w14:paraId="79F1BB7D" w14:textId="56A77621" w:rsidR="2A183310" w:rsidRDefault="6753F41E" w:rsidP="6B3B4FD8">
      <w:pPr>
        <w:ind w:firstLine="720"/>
        <w:rPr>
          <w:rFonts w:eastAsia="Constantia" w:cs="Times New Roman"/>
          <w:noProof/>
          <w:lang w:val="sr-Latn-RS"/>
        </w:rPr>
      </w:pPr>
      <w:r w:rsidRPr="6753F41E">
        <w:rPr>
          <w:rFonts w:eastAsia="Times New Roman" w:cs="Times New Roman"/>
          <w:noProof/>
          <w:lang w:val="sr-Latn-RS"/>
        </w:rPr>
        <w:t>Rasporedi koji se ne mogu serijalizovati (</w:t>
      </w:r>
      <w:r w:rsidRPr="6753F41E">
        <w:rPr>
          <w:rFonts w:eastAsia="Times New Roman" w:cs="Times New Roman"/>
          <w:b/>
          <w:bCs/>
          <w:i/>
          <w:iCs/>
          <w:noProof/>
          <w:lang w:val="sr-Latn-RS"/>
        </w:rPr>
        <w:t>Non-Serializable Schedules</w:t>
      </w:r>
      <w:r w:rsidRPr="6753F41E">
        <w:rPr>
          <w:rFonts w:eastAsia="Times New Roman" w:cs="Times New Roman"/>
          <w:noProof/>
          <w:lang w:val="sr-Latn-RS"/>
        </w:rPr>
        <w:t xml:space="preserve">) sa aspekta oporavka podeljeni su na dve vrste, na one kod kojih je oporavak moguć </w:t>
      </w:r>
      <w:r w:rsidRPr="6753F41E">
        <w:rPr>
          <w:rFonts w:eastAsia="Times New Roman" w:cs="Times New Roman"/>
          <w:b/>
          <w:bCs/>
          <w:i/>
          <w:iCs/>
          <w:noProof/>
          <w:lang w:val="sr-Latn-RS"/>
        </w:rPr>
        <w:t xml:space="preserve">Recoverable </w:t>
      </w:r>
      <w:r w:rsidRPr="6753F41E">
        <w:rPr>
          <w:rFonts w:eastAsia="Times New Roman" w:cs="Times New Roman"/>
          <w:noProof/>
          <w:lang w:val="sr-Latn-RS"/>
        </w:rPr>
        <w:t xml:space="preserve">“obnovljivi” - kad se jednom transakcija komituje nema potrebe za njenim </w:t>
      </w:r>
      <w:r w:rsidRPr="6753F41E">
        <w:rPr>
          <w:rFonts w:eastAsia="Times New Roman" w:cs="Times New Roman"/>
          <w:i/>
          <w:iCs/>
          <w:noProof/>
          <w:lang w:val="sr-Latn-RS"/>
        </w:rPr>
        <w:t>rollback</w:t>
      </w:r>
      <w:r w:rsidRPr="6753F41E">
        <w:rPr>
          <w:rFonts w:eastAsia="Times New Roman" w:cs="Times New Roman"/>
          <w:noProof/>
          <w:lang w:val="sr-Latn-RS"/>
        </w:rPr>
        <w:t xml:space="preserve">-om i </w:t>
      </w:r>
      <w:r w:rsidRPr="6753F41E">
        <w:rPr>
          <w:rFonts w:eastAsia="Times New Roman" w:cs="Times New Roman"/>
          <w:b/>
          <w:bCs/>
          <w:i/>
          <w:iCs/>
          <w:noProof/>
          <w:lang w:val="sr-Latn-RS"/>
        </w:rPr>
        <w:t>Non-Recoverable</w:t>
      </w:r>
      <w:r w:rsidRPr="6753F41E">
        <w:rPr>
          <w:rFonts w:eastAsia="Times New Roman" w:cs="Times New Roman"/>
          <w:noProof/>
          <w:lang w:val="sr-Latn-RS"/>
        </w:rPr>
        <w:t xml:space="preserve"> “nepovratni” rasporedi kod kojih je oporavak nemoguć [1, 9].</w:t>
      </w:r>
    </w:p>
    <w:p w14:paraId="5E4B9619" w14:textId="35098C2D" w:rsidR="2A183310" w:rsidRDefault="2A183310" w:rsidP="6B3B4FD8">
      <w:pPr>
        <w:ind w:firstLine="720"/>
        <w:rPr>
          <w:rFonts w:eastAsia="Constantia" w:cs="Times New Roman"/>
          <w:noProof/>
          <w:lang w:val="sr-Latn-RS"/>
        </w:rPr>
      </w:pPr>
    </w:p>
    <w:p w14:paraId="3DF3EB8F" w14:textId="48030195" w:rsidR="1471AE56" w:rsidRDefault="208B3714" w:rsidP="6B3B4FD8">
      <w:pPr>
        <w:pStyle w:val="Heading6"/>
        <w:rPr>
          <w:noProof/>
          <w:sz w:val="20"/>
          <w:szCs w:val="20"/>
          <w:lang w:val="sr-Latn-RS"/>
        </w:rPr>
      </w:pPr>
      <w:r w:rsidRPr="208B3714">
        <w:rPr>
          <w:noProof/>
          <w:sz w:val="20"/>
          <w:szCs w:val="20"/>
          <w:lang w:val="sr-Latn-RS"/>
        </w:rPr>
        <w:t>2.6.2.b.1 Recoverable Schedules</w:t>
      </w:r>
    </w:p>
    <w:p w14:paraId="017B80B8" w14:textId="154D94D4" w:rsidR="2A183310" w:rsidRDefault="6753F41E" w:rsidP="6B3B4FD8">
      <w:pPr>
        <w:ind w:firstLine="720"/>
        <w:rPr>
          <w:rFonts w:eastAsia="Constantia" w:cs="Times New Roman"/>
          <w:noProof/>
          <w:lang w:val="sr-Latn-RS"/>
        </w:rPr>
      </w:pPr>
      <w:r w:rsidRPr="6753F41E">
        <w:rPr>
          <w:rFonts w:eastAsia="Times New Roman" w:cs="Times New Roman"/>
          <w:noProof/>
          <w:lang w:val="sr-Latn-RS"/>
        </w:rPr>
        <w:t>Rasporedi u kojima se transakcije potvrđuju (</w:t>
      </w:r>
      <w:r w:rsidRPr="6753F41E">
        <w:rPr>
          <w:rFonts w:eastAsia="Times New Roman" w:cs="Times New Roman"/>
          <w:i/>
          <w:iCs/>
          <w:noProof/>
          <w:lang w:val="sr-Latn-RS"/>
        </w:rPr>
        <w:t>commit-</w:t>
      </w:r>
      <w:r w:rsidRPr="6753F41E">
        <w:rPr>
          <w:rFonts w:eastAsia="Times New Roman" w:cs="Times New Roman"/>
          <w:noProof/>
          <w:lang w:val="sr-Latn-RS"/>
        </w:rPr>
        <w:t>uju) tek nakon što se sve transakcije čije se promene pročitaju, nazivaju se obnovljivim rasporedima (</w:t>
      </w:r>
      <w:r w:rsidRPr="6753F41E">
        <w:rPr>
          <w:rFonts w:eastAsia="Times New Roman" w:cs="Times New Roman"/>
          <w:b/>
          <w:bCs/>
          <w:i/>
          <w:iCs/>
          <w:noProof/>
          <w:lang w:val="sr-Latn-RS"/>
        </w:rPr>
        <w:t>Recoverable Schedules</w:t>
      </w:r>
      <w:r w:rsidRPr="6753F41E">
        <w:rPr>
          <w:rFonts w:eastAsia="Times New Roman" w:cs="Times New Roman"/>
          <w:noProof/>
          <w:lang w:val="sr-Latn-RS"/>
        </w:rPr>
        <w:t>). Drugim rečima, ako neka transakcija Tj očitava vrednost koju je ažurirala ili napisala neka druga transakcija Ti, tada se i Tj mora dogoditi nakon potvrđivanja Ti [9].</w:t>
      </w:r>
    </w:p>
    <w:p w14:paraId="7D46E2DC" w14:textId="5C5AC2E6" w:rsidR="2A183310" w:rsidRDefault="2A183310" w:rsidP="6B3B4FD8">
      <w:pPr>
        <w:ind w:firstLine="720"/>
        <w:rPr>
          <w:rFonts w:eastAsia="Constantia" w:cs="Times New Roman"/>
          <w:noProof/>
          <w:lang w:val="sr-Latn-RS"/>
        </w:rPr>
      </w:pPr>
    </w:p>
    <w:p w14:paraId="700ECD16" w14:textId="463A6C65" w:rsidR="2A183310" w:rsidRDefault="208B3714" w:rsidP="6B3B4FD8">
      <w:pPr>
        <w:pStyle w:val="Caption"/>
        <w:rPr>
          <w:rFonts w:eastAsia="Constantia" w:cs="Times New Roman"/>
          <w:noProof/>
          <w:lang w:val="sr-Latn-RS"/>
        </w:rPr>
      </w:pPr>
      <w:r w:rsidRPr="208B3714">
        <w:rPr>
          <w:noProof/>
          <w:lang w:val="sr-Latn-RS"/>
        </w:rPr>
        <w:lastRenderedPageBreak/>
        <w:t>Primer 3</w:t>
      </w:r>
    </w:p>
    <w:p w14:paraId="13F1215B" w14:textId="63F95013" w:rsidR="2A183310" w:rsidRDefault="208B3714" w:rsidP="6B3B4FD8">
      <w:pPr>
        <w:rPr>
          <w:rFonts w:eastAsia="Constantia" w:cs="Times New Roman"/>
          <w:noProof/>
          <w:lang w:val="sr-Latn-RS"/>
        </w:rPr>
      </w:pPr>
      <w:r w:rsidRPr="208B3714">
        <w:rPr>
          <w:rFonts w:eastAsia="Constantia" w:cs="Times New Roman"/>
          <w:noProof/>
          <w:lang w:val="sr-Latn-RS"/>
        </w:rPr>
        <w:t>Razmotrite sledeći raspored koji uključuje dve transakcije T1 i T2 [9].</w:t>
      </w:r>
    </w:p>
    <w:p w14:paraId="682FF3C3" w14:textId="76CB01F0" w:rsidR="2A183310" w:rsidRDefault="2A183310" w:rsidP="6B3B4FD8">
      <w:pPr>
        <w:jc w:val="center"/>
      </w:pPr>
      <w:r>
        <w:rPr>
          <w:noProof/>
        </w:rPr>
        <w:drawing>
          <wp:inline distT="0" distB="0" distL="0" distR="0" wp14:anchorId="491B62ED" wp14:editId="7B1E3E36">
            <wp:extent cx="954056" cy="2369344"/>
            <wp:effectExtent l="0" t="0" r="0" b="0"/>
            <wp:docPr id="369193752" name="Picture 36919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93752"/>
                    <pic:cNvPicPr/>
                  </pic:nvPicPr>
                  <pic:blipFill>
                    <a:blip r:embed="rId16">
                      <a:extLst>
                        <a:ext uri="{28A0092B-C50C-407E-A947-70E740481C1C}">
                          <a14:useLocalDpi xmlns:a14="http://schemas.microsoft.com/office/drawing/2010/main" val="0"/>
                        </a:ext>
                      </a:extLst>
                    </a:blip>
                    <a:stretch>
                      <a:fillRect/>
                    </a:stretch>
                  </pic:blipFill>
                  <pic:spPr>
                    <a:xfrm>
                      <a:off x="0" y="0"/>
                      <a:ext cx="954056" cy="2369344"/>
                    </a:xfrm>
                    <a:prstGeom prst="rect">
                      <a:avLst/>
                    </a:prstGeom>
                  </pic:spPr>
                </pic:pic>
              </a:graphicData>
            </a:graphic>
          </wp:inline>
        </w:drawing>
      </w:r>
    </w:p>
    <w:p w14:paraId="51DA0D68" w14:textId="0FFC2CA7" w:rsidR="027678F7" w:rsidRDefault="40D01C27" w:rsidP="40D01C27">
      <w:pPr>
        <w:jc w:val="center"/>
        <w:rPr>
          <w:i/>
          <w:iCs/>
          <w:sz w:val="18"/>
          <w:szCs w:val="18"/>
        </w:rPr>
      </w:pPr>
      <w:r w:rsidRPr="40D01C27">
        <w:rPr>
          <w:i/>
          <w:iCs/>
          <w:sz w:val="18"/>
          <w:szCs w:val="18"/>
        </w:rPr>
        <w:t>Slika 6</w:t>
      </w:r>
    </w:p>
    <w:p w14:paraId="0A7D8834" w14:textId="080C122D" w:rsidR="2A183310" w:rsidRDefault="2A183310" w:rsidP="6B3B4FD8">
      <w:pPr>
        <w:jc w:val="left"/>
        <w:rPr>
          <w:noProof/>
          <w:lang w:val="sr-Latn-RS"/>
        </w:rPr>
      </w:pPr>
    </w:p>
    <w:p w14:paraId="4C5CC5EE" w14:textId="6EDE7F96" w:rsidR="2A183310" w:rsidRDefault="40D01C27" w:rsidP="40D01C27">
      <w:pPr>
        <w:ind w:firstLine="720"/>
        <w:jc w:val="left"/>
        <w:rPr>
          <w:rFonts w:eastAsia="Constantia" w:cs="Times New Roman"/>
          <w:noProof/>
          <w:lang w:val="sr-Latn-RS"/>
        </w:rPr>
      </w:pPr>
      <w:r w:rsidRPr="40D01C27">
        <w:rPr>
          <w:rFonts w:eastAsia="Times New Roman" w:cs="Times New Roman"/>
          <w:noProof/>
          <w:lang w:val="sr-Latn-RS"/>
        </w:rPr>
        <w:t>Ovo je raspored koji se može oporaviti, jer se T1 potvrđuje pre T2, što čini vrednost koju čita T2 tačnom.</w:t>
      </w:r>
    </w:p>
    <w:p w14:paraId="783AF911" w14:textId="76D7031E" w:rsidR="6B3B4FD8" w:rsidRDefault="6B3B4FD8" w:rsidP="208B3714">
      <w:pPr>
        <w:rPr>
          <w:rFonts w:eastAsia="Constantia" w:cs="Times New Roman"/>
          <w:noProof/>
          <w:lang w:val="sr-Latn-RS"/>
        </w:rPr>
      </w:pPr>
    </w:p>
    <w:p w14:paraId="6583997C" w14:textId="4783A6B4" w:rsidR="6B3B4FD8" w:rsidRDefault="6753F41E" w:rsidP="208B3714">
      <w:pPr>
        <w:ind w:firstLine="720"/>
        <w:rPr>
          <w:rFonts w:eastAsia="Constantia" w:cs="Times New Roman"/>
          <w:noProof/>
          <w:lang w:val="sr-Latn-RS"/>
        </w:rPr>
      </w:pPr>
      <w:r w:rsidRPr="6753F41E">
        <w:rPr>
          <w:rFonts w:eastAsia="Constantia" w:cs="Times New Roman"/>
          <w:noProof/>
          <w:lang w:val="sr-Latn-RS"/>
        </w:rPr>
        <w:t xml:space="preserve">Kod nekih </w:t>
      </w:r>
      <w:r w:rsidRPr="6753F41E">
        <w:rPr>
          <w:rFonts w:eastAsia="Constantia" w:cs="Times New Roman"/>
          <w:i/>
          <w:iCs/>
          <w:noProof/>
          <w:lang w:val="sr-Latn-RS"/>
        </w:rPr>
        <w:t xml:space="preserve">recoverable </w:t>
      </w:r>
      <w:r w:rsidRPr="6753F41E">
        <w:rPr>
          <w:rFonts w:eastAsia="Constantia" w:cs="Times New Roman"/>
          <w:noProof/>
          <w:lang w:val="sr-Latn-RS"/>
        </w:rPr>
        <w:t xml:space="preserve">rasporeda može doći do pojave kao što je </w:t>
      </w:r>
      <w:r w:rsidRPr="6753F41E">
        <w:rPr>
          <w:rFonts w:eastAsia="Constantia" w:cs="Times New Roman"/>
          <w:b/>
          <w:bCs/>
          <w:i/>
          <w:iCs/>
          <w:noProof/>
          <w:lang w:val="sr-Latn-RS"/>
        </w:rPr>
        <w:t>cascading rollback</w:t>
      </w:r>
      <w:r w:rsidRPr="6753F41E">
        <w:rPr>
          <w:rFonts w:eastAsia="Constantia" w:cs="Times New Roman"/>
          <w:noProof/>
          <w:lang w:val="sr-Latn-RS"/>
        </w:rPr>
        <w:t xml:space="preserve">, kada nekomitovana transakcija mora da obavi </w:t>
      </w:r>
      <w:r w:rsidRPr="6753F41E">
        <w:rPr>
          <w:rFonts w:eastAsia="Constantia" w:cs="Times New Roman"/>
          <w:i/>
          <w:iCs/>
          <w:noProof/>
          <w:lang w:val="sr-Latn-RS"/>
        </w:rPr>
        <w:t xml:space="preserve">rollback </w:t>
      </w:r>
      <w:r w:rsidRPr="6753F41E">
        <w:rPr>
          <w:rFonts w:eastAsia="Constantia" w:cs="Times New Roman"/>
          <w:noProof/>
          <w:lang w:val="sr-Latn-RS"/>
        </w:rPr>
        <w:t xml:space="preserve">zato što je obavila čitanje elementa koji je upisala transakcija koja je u međuvremenu obustavljena [1][2]. </w:t>
      </w:r>
      <w:r w:rsidRPr="6753F41E">
        <w:rPr>
          <w:rFonts w:eastAsia="Constantia" w:cs="Times New Roman"/>
          <w:i/>
          <w:iCs/>
          <w:noProof/>
          <w:lang w:val="sr-Latn-RS"/>
        </w:rPr>
        <w:t xml:space="preserve">Cascading rollback </w:t>
      </w:r>
      <w:r w:rsidRPr="6753F41E">
        <w:rPr>
          <w:rFonts w:eastAsia="Constantia" w:cs="Times New Roman"/>
          <w:noProof/>
          <w:lang w:val="sr-Latn-RS"/>
        </w:rPr>
        <w:t xml:space="preserve">može da bude veoma vremenski zahtevan proces, zato što se može desti da je potrebno poništiti veliki broj transakcija. Da bi se ovaj problem prevazišao potrebno je uvesti još neka ograničenja nad </w:t>
      </w:r>
      <w:r w:rsidRPr="6753F41E">
        <w:rPr>
          <w:rFonts w:eastAsia="Constantia" w:cs="Times New Roman"/>
          <w:i/>
          <w:iCs/>
          <w:noProof/>
          <w:lang w:val="sr-Latn-RS"/>
        </w:rPr>
        <w:t xml:space="preserve">recovarable </w:t>
      </w:r>
      <w:r w:rsidRPr="6753F41E">
        <w:rPr>
          <w:rFonts w:eastAsia="Constantia" w:cs="Times New Roman"/>
          <w:noProof/>
          <w:lang w:val="sr-Latn-RS"/>
        </w:rPr>
        <w:t>rasporedima. Raspored se smatra otpornim na</w:t>
      </w:r>
      <w:r w:rsidRPr="6753F41E">
        <w:rPr>
          <w:rFonts w:eastAsia="Constantia" w:cs="Times New Roman"/>
          <w:i/>
          <w:iCs/>
          <w:noProof/>
          <w:lang w:val="sr-Latn-RS"/>
        </w:rPr>
        <w:t xml:space="preserve"> cascading rollback </w:t>
      </w:r>
      <w:r w:rsidRPr="6753F41E">
        <w:rPr>
          <w:rFonts w:eastAsia="Constantia" w:cs="Times New Roman"/>
          <w:noProof/>
          <w:lang w:val="sr-Latn-RS"/>
        </w:rPr>
        <w:t xml:space="preserve">tj. </w:t>
      </w:r>
      <w:r w:rsidRPr="6753F41E">
        <w:rPr>
          <w:rFonts w:eastAsia="Constantia" w:cs="Times New Roman"/>
          <w:b/>
          <w:bCs/>
          <w:i/>
          <w:iCs/>
          <w:noProof/>
          <w:lang w:val="sr-Latn-RS"/>
        </w:rPr>
        <w:t>cascadeless</w:t>
      </w:r>
      <w:r w:rsidRPr="6753F41E">
        <w:rPr>
          <w:rFonts w:eastAsia="Constantia" w:cs="Times New Roman"/>
          <w:noProof/>
          <w:lang w:val="sr-Latn-RS"/>
        </w:rPr>
        <w:t>, ukoliko svaka transakcija čita elemente koji su upisivani od strane već komitovanih transakcija.</w:t>
      </w:r>
    </w:p>
    <w:p w14:paraId="347CA336" w14:textId="3390656A" w:rsidR="2A183310" w:rsidRDefault="6753F41E" w:rsidP="6B3B4FD8">
      <w:pPr>
        <w:ind w:firstLine="720"/>
        <w:rPr>
          <w:rFonts w:eastAsia="Constantia" w:cs="Times New Roman"/>
          <w:noProof/>
          <w:lang w:val="sr-Latn-RS"/>
        </w:rPr>
      </w:pPr>
      <w:r w:rsidRPr="6753F41E">
        <w:rPr>
          <w:rFonts w:eastAsia="Constantia" w:cs="Times New Roman"/>
          <w:noProof/>
          <w:lang w:val="sr-Latn-RS"/>
        </w:rPr>
        <w:t xml:space="preserve">Rasporedi koji su najjednostavniji za opravak su tzv. </w:t>
      </w:r>
      <w:r w:rsidRPr="6753F41E">
        <w:rPr>
          <w:rFonts w:eastAsia="Constantia" w:cs="Times New Roman"/>
          <w:b/>
          <w:bCs/>
          <w:i/>
          <w:iCs/>
          <w:noProof/>
          <w:lang w:val="sr-Latn-RS"/>
        </w:rPr>
        <w:t>strict</w:t>
      </w:r>
      <w:r w:rsidRPr="6753F41E">
        <w:rPr>
          <w:rFonts w:eastAsia="Constantia" w:cs="Times New Roman"/>
          <w:noProof/>
          <w:lang w:val="sr-Latn-RS"/>
        </w:rPr>
        <w:t xml:space="preserve"> rasporedi kod kojih transakcija ne obavlja ni čitanje niti uspis nekog elementa, sve dok poslednja transakcija koja je izvršila upis u taj element ne komituje [1]. Važno je naglasiti da su striktni rasporedi podskup </w:t>
      </w:r>
      <w:r w:rsidRPr="6753F41E">
        <w:rPr>
          <w:rFonts w:eastAsia="Constantia" w:cs="Times New Roman"/>
          <w:i/>
          <w:iCs/>
          <w:noProof/>
          <w:lang w:val="sr-Latn-RS"/>
        </w:rPr>
        <w:t xml:space="preserve">cascadeless </w:t>
      </w:r>
      <w:r w:rsidRPr="6753F41E">
        <w:rPr>
          <w:rFonts w:eastAsia="Constantia" w:cs="Times New Roman"/>
          <w:noProof/>
          <w:lang w:val="sr-Latn-RS"/>
        </w:rPr>
        <w:t>rasporeda, koji su pak podskup recoverable rasporeda.</w:t>
      </w:r>
    </w:p>
    <w:p w14:paraId="54398E47" w14:textId="3CF3E703" w:rsidR="6B3B4FD8" w:rsidRDefault="6B3B4FD8" w:rsidP="208B3714">
      <w:pPr>
        <w:ind w:firstLine="720"/>
        <w:rPr>
          <w:rFonts w:eastAsia="Constantia" w:cs="Times New Roman"/>
          <w:noProof/>
          <w:lang w:val="sr-Latn-RS"/>
        </w:rPr>
      </w:pPr>
    </w:p>
    <w:p w14:paraId="66846C79" w14:textId="79B345BA" w:rsidR="1471AE56" w:rsidRDefault="208B3714" w:rsidP="6B3B4FD8">
      <w:pPr>
        <w:pStyle w:val="Heading7"/>
        <w:rPr>
          <w:rFonts w:ascii="Constantia" w:eastAsia="HGMinchoE" w:hAnsi="Constantia" w:cs="Times New Roman"/>
          <w:noProof/>
          <w:color w:val="004F5B"/>
          <w:sz w:val="18"/>
          <w:szCs w:val="18"/>
          <w:lang w:val="sr-Latn-RS"/>
        </w:rPr>
      </w:pPr>
      <w:r w:rsidRPr="208B3714">
        <w:rPr>
          <w:noProof/>
          <w:sz w:val="18"/>
          <w:szCs w:val="18"/>
          <w:lang w:val="sr-Latn-RS"/>
        </w:rPr>
        <w:t>2.6.2.b.1.1 Cascading Schedules</w:t>
      </w:r>
    </w:p>
    <w:p w14:paraId="4947189C" w14:textId="09C899E0" w:rsidR="2A183310" w:rsidRDefault="6753F41E" w:rsidP="6B3B4FD8">
      <w:pPr>
        <w:ind w:firstLine="720"/>
        <w:rPr>
          <w:rFonts w:eastAsia="Constantia" w:cs="Times New Roman"/>
          <w:noProof/>
          <w:lang w:val="sr-Latn-RS"/>
        </w:rPr>
      </w:pPr>
      <w:r w:rsidRPr="6753F41E">
        <w:rPr>
          <w:rFonts w:eastAsia="Times New Roman" w:cs="Times New Roman"/>
          <w:noProof/>
          <w:lang w:val="sr-Latn-RS"/>
        </w:rPr>
        <w:t>Kaskadni raspored (</w:t>
      </w:r>
      <w:r w:rsidRPr="6753F41E">
        <w:rPr>
          <w:rFonts w:eastAsia="Times New Roman" w:cs="Times New Roman"/>
          <w:b/>
          <w:bCs/>
          <w:i/>
          <w:iCs/>
          <w:noProof/>
          <w:lang w:val="sr-Latn-RS"/>
        </w:rPr>
        <w:t>Cascading Schedules</w:t>
      </w:r>
      <w:r w:rsidRPr="6753F41E">
        <w:rPr>
          <w:rFonts w:eastAsia="Times New Roman" w:cs="Times New Roman"/>
          <w:noProof/>
          <w:lang w:val="sr-Latn-RS"/>
        </w:rPr>
        <w:t>) se takođe naziva i izbegavanje kaskadnog prekidanja / vraćanja (</w:t>
      </w:r>
      <w:r w:rsidRPr="6753F41E">
        <w:rPr>
          <w:rFonts w:eastAsia="Times New Roman" w:cs="Times New Roman"/>
          <w:b/>
          <w:bCs/>
          <w:i/>
          <w:iCs/>
          <w:noProof/>
          <w:lang w:val="sr-Latn-RS"/>
        </w:rPr>
        <w:t>Avoids Cascading Aborts/Rollbacks</w:t>
      </w:r>
      <w:r w:rsidRPr="6753F41E">
        <w:rPr>
          <w:rFonts w:eastAsia="Times New Roman" w:cs="Times New Roman"/>
          <w:i/>
          <w:iCs/>
          <w:noProof/>
          <w:lang w:val="sr-Latn-RS"/>
        </w:rPr>
        <w:t xml:space="preserve"> - </w:t>
      </w:r>
      <w:r w:rsidRPr="6753F41E">
        <w:rPr>
          <w:rFonts w:eastAsia="Times New Roman" w:cs="Times New Roman"/>
          <w:b/>
          <w:bCs/>
          <w:i/>
          <w:iCs/>
          <w:noProof/>
          <w:lang w:val="sr-Latn-RS"/>
        </w:rPr>
        <w:t>ACA</w:t>
      </w:r>
      <w:r w:rsidRPr="6753F41E">
        <w:rPr>
          <w:rFonts w:eastAsia="Times New Roman" w:cs="Times New Roman"/>
          <w:noProof/>
          <w:lang w:val="sr-Latn-RS"/>
        </w:rPr>
        <w:t>). Kada dođe do greške u jednoj transakciji i to dovodi do vraćanja unazad ili prekida drugih zavisnih transakcija, tada se takvo raspoređivanje naziva kaskadno vraćanje (</w:t>
      </w:r>
      <w:r w:rsidRPr="6753F41E">
        <w:rPr>
          <w:rFonts w:eastAsia="Times New Roman" w:cs="Times New Roman"/>
          <w:i/>
          <w:iCs/>
          <w:noProof/>
          <w:lang w:val="sr-Latn-RS"/>
        </w:rPr>
        <w:t>rolling</w:t>
      </w:r>
      <w:r w:rsidRPr="6753F41E">
        <w:rPr>
          <w:rFonts w:eastAsia="Times New Roman" w:cs="Times New Roman"/>
          <w:noProof/>
          <w:lang w:val="sr-Latn-RS"/>
        </w:rPr>
        <w:t>) ili kaskadno prekidanje (</w:t>
      </w:r>
      <w:r w:rsidRPr="6753F41E">
        <w:rPr>
          <w:rFonts w:eastAsia="Times New Roman" w:cs="Times New Roman"/>
          <w:i/>
          <w:iCs/>
          <w:noProof/>
          <w:lang w:val="sr-Latn-RS"/>
        </w:rPr>
        <w:t>abort</w:t>
      </w:r>
      <w:r w:rsidRPr="6753F41E">
        <w:rPr>
          <w:rFonts w:eastAsia="Times New Roman" w:cs="Times New Roman"/>
          <w:noProof/>
          <w:lang w:val="sr-Latn-RS"/>
        </w:rPr>
        <w:t>) [9].</w:t>
      </w:r>
    </w:p>
    <w:p w14:paraId="2D4316F1" w14:textId="4363CA54" w:rsidR="2A183310" w:rsidRDefault="2A183310" w:rsidP="6B3B4FD8">
      <w:pPr>
        <w:ind w:firstLine="720"/>
        <w:rPr>
          <w:rFonts w:eastAsia="Constantia" w:cs="Times New Roman"/>
          <w:noProof/>
          <w:lang w:val="sr-Latn-RS"/>
        </w:rPr>
      </w:pPr>
    </w:p>
    <w:p w14:paraId="0A70A873" w14:textId="1D751C99" w:rsidR="2A183310" w:rsidRDefault="2A183310" w:rsidP="6B3B4FD8">
      <w:pPr>
        <w:ind w:firstLine="720"/>
        <w:jc w:val="center"/>
      </w:pPr>
      <w:r>
        <w:rPr>
          <w:noProof/>
        </w:rPr>
        <w:lastRenderedPageBreak/>
        <w:drawing>
          <wp:inline distT="0" distB="0" distL="0" distR="0" wp14:anchorId="082FEB7F" wp14:editId="472A2B61">
            <wp:extent cx="3571875" cy="2812852"/>
            <wp:effectExtent l="0" t="0" r="0" b="0"/>
            <wp:docPr id="2006035242" name="Picture 200603524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6035242"/>
                    <pic:cNvPicPr/>
                  </pic:nvPicPr>
                  <pic:blipFill>
                    <a:blip r:embed="rId17">
                      <a:extLst>
                        <a:ext uri="{28A0092B-C50C-407E-A947-70E740481C1C}">
                          <a14:useLocalDpi xmlns:a14="http://schemas.microsoft.com/office/drawing/2010/main" val="0"/>
                        </a:ext>
                      </a:extLst>
                    </a:blip>
                    <a:stretch>
                      <a:fillRect/>
                    </a:stretch>
                  </pic:blipFill>
                  <pic:spPr>
                    <a:xfrm>
                      <a:off x="0" y="0"/>
                      <a:ext cx="3571875" cy="2812852"/>
                    </a:xfrm>
                    <a:prstGeom prst="rect">
                      <a:avLst/>
                    </a:prstGeom>
                  </pic:spPr>
                </pic:pic>
              </a:graphicData>
            </a:graphic>
          </wp:inline>
        </w:drawing>
      </w:r>
    </w:p>
    <w:p w14:paraId="71C3CAC7" w14:textId="5C072E18" w:rsidR="027678F7" w:rsidRDefault="40D01C27" w:rsidP="40D01C27">
      <w:pPr>
        <w:ind w:firstLine="720"/>
        <w:jc w:val="center"/>
        <w:rPr>
          <w:i/>
          <w:iCs/>
          <w:sz w:val="18"/>
          <w:szCs w:val="18"/>
        </w:rPr>
      </w:pPr>
      <w:r w:rsidRPr="40D01C27">
        <w:rPr>
          <w:i/>
          <w:iCs/>
          <w:sz w:val="18"/>
          <w:szCs w:val="18"/>
        </w:rPr>
        <w:t>Slika 7</w:t>
      </w:r>
    </w:p>
    <w:p w14:paraId="34265632" w14:textId="3EFECEB1" w:rsidR="2A183310" w:rsidRDefault="2A183310" w:rsidP="6B3B4FD8">
      <w:pPr>
        <w:ind w:firstLine="720"/>
        <w:jc w:val="center"/>
        <w:rPr>
          <w:noProof/>
          <w:lang w:val="sr-Latn-RS"/>
        </w:rPr>
      </w:pPr>
    </w:p>
    <w:p w14:paraId="59126C9E" w14:textId="14DE627F" w:rsidR="1471AE56" w:rsidRDefault="208B3714" w:rsidP="6B3B4FD8">
      <w:pPr>
        <w:pStyle w:val="Heading7"/>
        <w:rPr>
          <w:rFonts w:ascii="Constantia" w:eastAsia="HGMinchoE" w:hAnsi="Constantia" w:cs="Times New Roman"/>
          <w:noProof/>
          <w:color w:val="004F5B"/>
          <w:sz w:val="18"/>
          <w:szCs w:val="18"/>
          <w:lang w:val="sr-Latn-RS"/>
        </w:rPr>
      </w:pPr>
      <w:r w:rsidRPr="208B3714">
        <w:rPr>
          <w:noProof/>
          <w:sz w:val="18"/>
          <w:szCs w:val="18"/>
          <w:lang w:val="sr-Latn-RS"/>
        </w:rPr>
        <w:t>2.6.2.b.1.2 Cascadless Schedules</w:t>
      </w:r>
    </w:p>
    <w:p w14:paraId="6E389987" w14:textId="0F73E40D" w:rsidR="2A183310" w:rsidRDefault="6753F41E" w:rsidP="6B3B4FD8">
      <w:pPr>
        <w:ind w:firstLine="720"/>
        <w:rPr>
          <w:rFonts w:eastAsia="Constantia" w:cs="Times New Roman"/>
          <w:noProof/>
          <w:lang w:val="sr-Latn-RS"/>
        </w:rPr>
      </w:pPr>
      <w:r w:rsidRPr="6753F41E">
        <w:rPr>
          <w:rFonts w:eastAsia="Times New Roman" w:cs="Times New Roman"/>
          <w:noProof/>
          <w:lang w:val="sr-Latn-RS"/>
        </w:rPr>
        <w:t>Rasporedi u kojima transakcije čitaju vrednosti samo nakon svih transakcija čije će promene pročitati, nazivaju se bezkaskadni rasporedi (</w:t>
      </w:r>
      <w:r w:rsidRPr="6753F41E">
        <w:rPr>
          <w:rFonts w:eastAsia="Times New Roman" w:cs="Times New Roman"/>
          <w:b/>
          <w:bCs/>
          <w:i/>
          <w:iCs/>
          <w:noProof/>
          <w:lang w:val="sr-Latn-RS"/>
        </w:rPr>
        <w:t>Cascadeless Schedules</w:t>
      </w:r>
      <w:r w:rsidRPr="6753F41E">
        <w:rPr>
          <w:rFonts w:eastAsia="Times New Roman" w:cs="Times New Roman"/>
          <w:noProof/>
          <w:lang w:val="sr-Latn-RS"/>
        </w:rPr>
        <w:t>). Izbegavanje da prekid jedne transakcije dovodi do niza vraćanja transakcija. Strategija za sprečavanje kaskadnog prekida je zabraniti transakciji čitanje neizvezenih promena iz druge transakcije u istom rasporedu. Drugim rečima, ako neka transakcija Tj želi da pročita vrednost koju je ažurirala ili napisala neka druga transakcija Ti, tada se Tj potvrđivanje mora pročitati nakon potvrđivanja Ti [9].</w:t>
      </w:r>
    </w:p>
    <w:p w14:paraId="0511E585" w14:textId="74F7DDAB" w:rsidR="2A183310" w:rsidRDefault="2A183310" w:rsidP="6B3B4FD8">
      <w:pPr>
        <w:ind w:firstLine="720"/>
        <w:rPr>
          <w:rFonts w:eastAsia="Constantia" w:cs="Times New Roman"/>
          <w:noProof/>
          <w:lang w:val="sr-Latn-RS"/>
        </w:rPr>
      </w:pPr>
    </w:p>
    <w:p w14:paraId="13F8F9C2" w14:textId="04329334" w:rsidR="2A183310" w:rsidRDefault="208B3714" w:rsidP="6B3B4FD8">
      <w:pPr>
        <w:pStyle w:val="Caption"/>
        <w:rPr>
          <w:rFonts w:eastAsia="Constantia" w:cs="Times New Roman"/>
          <w:noProof/>
          <w:lang w:val="sr-Latn-RS"/>
        </w:rPr>
      </w:pPr>
      <w:r w:rsidRPr="208B3714">
        <w:rPr>
          <w:noProof/>
          <w:lang w:val="sr-Latn-RS"/>
        </w:rPr>
        <w:t>Primer 4</w:t>
      </w:r>
    </w:p>
    <w:p w14:paraId="65DCE9EA" w14:textId="15DD838F" w:rsidR="2A183310" w:rsidRDefault="208B3714" w:rsidP="6B3B4FD8">
      <w:pPr>
        <w:rPr>
          <w:rFonts w:eastAsia="Constantia" w:cs="Times New Roman"/>
          <w:noProof/>
          <w:lang w:val="sr-Latn-RS"/>
        </w:rPr>
      </w:pPr>
      <w:r w:rsidRPr="208B3714">
        <w:rPr>
          <w:rFonts w:eastAsia="Times New Roman" w:cs="Times New Roman"/>
          <w:noProof/>
          <w:lang w:val="sr-Latn-RS"/>
        </w:rPr>
        <w:t>Razmotrite sledeći raspored koji uključuje dve transakcije T1 i T2 [9].</w:t>
      </w:r>
    </w:p>
    <w:p w14:paraId="4C8E0E58" w14:textId="2A542FE4" w:rsidR="2A183310" w:rsidRDefault="2A183310" w:rsidP="6B3B4FD8">
      <w:pPr>
        <w:rPr>
          <w:rFonts w:eastAsia="Constantia" w:cs="Times New Roman"/>
          <w:noProof/>
          <w:lang w:val="sr-Latn-RS"/>
        </w:rPr>
      </w:pPr>
    </w:p>
    <w:p w14:paraId="2E7FB408" w14:textId="1C36A2BF" w:rsidR="2A183310" w:rsidRDefault="2A183310" w:rsidP="6B3B4FD8">
      <w:pPr>
        <w:jc w:val="center"/>
      </w:pPr>
      <w:r>
        <w:rPr>
          <w:noProof/>
        </w:rPr>
        <w:drawing>
          <wp:inline distT="0" distB="0" distL="0" distR="0" wp14:anchorId="26F779BA" wp14:editId="4D33C9AD">
            <wp:extent cx="941315" cy="2200477"/>
            <wp:effectExtent l="0" t="0" r="0" b="0"/>
            <wp:docPr id="834714119" name="Picture 83471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714119"/>
                    <pic:cNvPicPr/>
                  </pic:nvPicPr>
                  <pic:blipFill>
                    <a:blip r:embed="rId18">
                      <a:extLst>
                        <a:ext uri="{28A0092B-C50C-407E-A947-70E740481C1C}">
                          <a14:useLocalDpi xmlns:a14="http://schemas.microsoft.com/office/drawing/2010/main" val="0"/>
                        </a:ext>
                      </a:extLst>
                    </a:blip>
                    <a:stretch>
                      <a:fillRect/>
                    </a:stretch>
                  </pic:blipFill>
                  <pic:spPr>
                    <a:xfrm>
                      <a:off x="0" y="0"/>
                      <a:ext cx="941315" cy="2200477"/>
                    </a:xfrm>
                    <a:prstGeom prst="rect">
                      <a:avLst/>
                    </a:prstGeom>
                  </pic:spPr>
                </pic:pic>
              </a:graphicData>
            </a:graphic>
          </wp:inline>
        </w:drawing>
      </w:r>
    </w:p>
    <w:p w14:paraId="3DB20996" w14:textId="024FCA26" w:rsidR="027678F7" w:rsidRDefault="40D01C27" w:rsidP="40D01C27">
      <w:pPr>
        <w:jc w:val="center"/>
        <w:rPr>
          <w:i/>
          <w:iCs/>
          <w:sz w:val="18"/>
          <w:szCs w:val="18"/>
        </w:rPr>
      </w:pPr>
      <w:r w:rsidRPr="40D01C27">
        <w:rPr>
          <w:i/>
          <w:iCs/>
          <w:sz w:val="18"/>
          <w:szCs w:val="18"/>
        </w:rPr>
        <w:t>Slika 8</w:t>
      </w:r>
    </w:p>
    <w:p w14:paraId="3D723960" w14:textId="2B4B2170" w:rsidR="2A183310" w:rsidRDefault="2A183310" w:rsidP="6B3B4FD8">
      <w:pPr>
        <w:jc w:val="center"/>
        <w:rPr>
          <w:noProof/>
          <w:lang w:val="sr-Latn-RS"/>
        </w:rPr>
      </w:pPr>
    </w:p>
    <w:p w14:paraId="49512A81" w14:textId="04B636A2" w:rsidR="2A183310" w:rsidRDefault="40D01C27" w:rsidP="40D01C27">
      <w:pPr>
        <w:ind w:firstLine="720"/>
        <w:rPr>
          <w:rFonts w:eastAsia="Constantia" w:cs="Times New Roman"/>
          <w:noProof/>
          <w:lang w:val="sr-Latn-RS"/>
        </w:rPr>
      </w:pPr>
      <w:r w:rsidRPr="40D01C27">
        <w:rPr>
          <w:rFonts w:eastAsia="Times New Roman" w:cs="Times New Roman"/>
          <w:noProof/>
          <w:lang w:val="sr-Latn-RS"/>
        </w:rPr>
        <w:t>Ovaj raspored je bez kaskada. Pošto T2 čita ažuriranu vrednost A tek nakon transakcije ažuriranja, tj. T1 potvrđivanja.</w:t>
      </w:r>
    </w:p>
    <w:p w14:paraId="455781AD" w14:textId="2013B6C2" w:rsidR="2A183310" w:rsidRDefault="2A183310" w:rsidP="6B3B4FD8">
      <w:pPr>
        <w:rPr>
          <w:rFonts w:eastAsia="Constantia" w:cs="Times New Roman"/>
          <w:noProof/>
          <w:lang w:val="sr-Latn-RS"/>
        </w:rPr>
      </w:pPr>
    </w:p>
    <w:p w14:paraId="54B7F922" w14:textId="542469F1" w:rsidR="2A183310" w:rsidRDefault="208B3714" w:rsidP="6B3B4FD8">
      <w:pPr>
        <w:pStyle w:val="Caption"/>
        <w:rPr>
          <w:rFonts w:eastAsia="Constantia" w:cs="Times New Roman"/>
          <w:noProof/>
          <w:lang w:val="sr-Latn-RS"/>
        </w:rPr>
      </w:pPr>
      <w:r w:rsidRPr="208B3714">
        <w:rPr>
          <w:noProof/>
          <w:lang w:val="sr-Latn-RS"/>
        </w:rPr>
        <w:lastRenderedPageBreak/>
        <w:t>Primer 5</w:t>
      </w:r>
    </w:p>
    <w:p w14:paraId="6A6F8977" w14:textId="65FCABFB" w:rsidR="2A183310" w:rsidRDefault="208B3714" w:rsidP="6B3B4FD8">
      <w:pPr>
        <w:rPr>
          <w:rFonts w:eastAsia="Constantia" w:cs="Times New Roman"/>
          <w:noProof/>
          <w:lang w:val="sr-Latn-RS"/>
        </w:rPr>
      </w:pPr>
      <w:r w:rsidRPr="208B3714">
        <w:rPr>
          <w:rFonts w:eastAsia="Times New Roman" w:cs="Times New Roman"/>
          <w:noProof/>
          <w:lang w:val="sr-Latn-RS"/>
        </w:rPr>
        <w:t>Razmotrite sledeći raspored koji uključuje dve transakcije T1 i T2 [9].</w:t>
      </w:r>
    </w:p>
    <w:p w14:paraId="711DC547" w14:textId="5FFD800F" w:rsidR="2A183310" w:rsidRDefault="2A183310" w:rsidP="6B3B4FD8">
      <w:pPr>
        <w:rPr>
          <w:rFonts w:eastAsia="Constantia" w:cs="Times New Roman"/>
          <w:noProof/>
          <w:lang w:val="sr-Latn-RS"/>
        </w:rPr>
      </w:pPr>
    </w:p>
    <w:p w14:paraId="564EE166" w14:textId="7D8BF547" w:rsidR="2A183310" w:rsidRDefault="2A183310" w:rsidP="6B3B4FD8">
      <w:pPr>
        <w:jc w:val="center"/>
      </w:pPr>
      <w:r>
        <w:rPr>
          <w:noProof/>
        </w:rPr>
        <w:drawing>
          <wp:inline distT="0" distB="0" distL="0" distR="0" wp14:anchorId="271E7332" wp14:editId="291CEE51">
            <wp:extent cx="832944" cy="2602951"/>
            <wp:effectExtent l="0" t="0" r="0" b="0"/>
            <wp:docPr id="987113099" name="Picture 98711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113099"/>
                    <pic:cNvPicPr/>
                  </pic:nvPicPr>
                  <pic:blipFill>
                    <a:blip r:embed="rId19">
                      <a:extLst>
                        <a:ext uri="{28A0092B-C50C-407E-A947-70E740481C1C}">
                          <a14:useLocalDpi xmlns:a14="http://schemas.microsoft.com/office/drawing/2010/main" val="0"/>
                        </a:ext>
                      </a:extLst>
                    </a:blip>
                    <a:stretch>
                      <a:fillRect/>
                    </a:stretch>
                  </pic:blipFill>
                  <pic:spPr>
                    <a:xfrm>
                      <a:off x="0" y="0"/>
                      <a:ext cx="832944" cy="2602951"/>
                    </a:xfrm>
                    <a:prstGeom prst="rect">
                      <a:avLst/>
                    </a:prstGeom>
                  </pic:spPr>
                </pic:pic>
              </a:graphicData>
            </a:graphic>
          </wp:inline>
        </w:drawing>
      </w:r>
    </w:p>
    <w:p w14:paraId="035E23DE" w14:textId="2CBC446E" w:rsidR="027678F7" w:rsidRDefault="40D01C27" w:rsidP="40D01C27">
      <w:pPr>
        <w:jc w:val="center"/>
        <w:rPr>
          <w:i/>
          <w:iCs/>
          <w:sz w:val="18"/>
          <w:szCs w:val="18"/>
        </w:rPr>
      </w:pPr>
      <w:r w:rsidRPr="40D01C27">
        <w:rPr>
          <w:i/>
          <w:iCs/>
          <w:sz w:val="18"/>
          <w:szCs w:val="18"/>
        </w:rPr>
        <w:t>Slika 9</w:t>
      </w:r>
    </w:p>
    <w:p w14:paraId="41DB6CDE" w14:textId="1FD381AB" w:rsidR="2A183310" w:rsidRDefault="2A183310" w:rsidP="6B3B4FD8">
      <w:pPr>
        <w:jc w:val="center"/>
        <w:rPr>
          <w:noProof/>
          <w:lang w:val="sr-Latn-RS"/>
        </w:rPr>
      </w:pPr>
    </w:p>
    <w:p w14:paraId="7069ECDE" w14:textId="1F7CBD17" w:rsidR="2A183310" w:rsidRDefault="40D01C27" w:rsidP="40D01C27">
      <w:pPr>
        <w:ind w:firstLine="720"/>
        <w:rPr>
          <w:rFonts w:eastAsia="Constantia" w:cs="Times New Roman"/>
          <w:noProof/>
          <w:lang w:val="sr-Latn-RS"/>
        </w:rPr>
      </w:pPr>
      <w:r w:rsidRPr="40D01C27">
        <w:rPr>
          <w:rFonts w:eastAsia="Times New Roman" w:cs="Times New Roman"/>
          <w:noProof/>
          <w:lang w:val="sr-Latn-RS"/>
        </w:rPr>
        <w:t>To je raspored koji se može oporaviti, ali ne izbegava kaskadni prekid. Može se videti da ako se T1 prekine, i T2 će morati da se prekine da bi se održala ispravnost rasporeda jer je T2 već pročitao nepotvrđenu vrednost koju je napisao T1 [9].</w:t>
      </w:r>
    </w:p>
    <w:p w14:paraId="5F8397F4" w14:textId="2B53DCA2" w:rsidR="2A183310" w:rsidRDefault="2A183310" w:rsidP="6B3B4FD8">
      <w:pPr>
        <w:rPr>
          <w:rFonts w:eastAsia="Constantia" w:cs="Times New Roman"/>
          <w:noProof/>
          <w:lang w:val="sr-Latn-RS"/>
        </w:rPr>
      </w:pPr>
    </w:p>
    <w:p w14:paraId="6CA5941D" w14:textId="7620AD99" w:rsidR="1471AE56" w:rsidRDefault="208B3714" w:rsidP="6B3B4FD8">
      <w:pPr>
        <w:pStyle w:val="Heading7"/>
        <w:rPr>
          <w:rFonts w:ascii="Constantia" w:eastAsia="HGMinchoE" w:hAnsi="Constantia" w:cs="Times New Roman"/>
          <w:noProof/>
          <w:color w:val="004F5B"/>
          <w:sz w:val="18"/>
          <w:szCs w:val="18"/>
          <w:lang w:val="sr-Latn-RS"/>
        </w:rPr>
      </w:pPr>
      <w:r w:rsidRPr="208B3714">
        <w:rPr>
          <w:noProof/>
          <w:sz w:val="18"/>
          <w:szCs w:val="18"/>
          <w:lang w:val="sr-Latn-RS"/>
        </w:rPr>
        <w:t>2.6.2.b.1.3 Strict Schedules</w:t>
      </w:r>
    </w:p>
    <w:p w14:paraId="2ACE7954" w14:textId="3751AA16" w:rsidR="2A183310" w:rsidRDefault="6753F41E" w:rsidP="6B3B4FD8">
      <w:pPr>
        <w:ind w:firstLine="720"/>
        <w:rPr>
          <w:rFonts w:eastAsia="Constantia" w:cs="Times New Roman"/>
          <w:noProof/>
          <w:lang w:val="sr-Latn-RS"/>
        </w:rPr>
      </w:pPr>
      <w:r w:rsidRPr="6753F41E">
        <w:rPr>
          <w:rFonts w:eastAsia="Times New Roman" w:cs="Times New Roman"/>
          <w:noProof/>
          <w:lang w:val="sr-Latn-RS"/>
        </w:rPr>
        <w:t>Raspored je strog (</w:t>
      </w:r>
      <w:r w:rsidRPr="6753F41E">
        <w:rPr>
          <w:rFonts w:eastAsia="Times New Roman" w:cs="Times New Roman"/>
          <w:b/>
          <w:bCs/>
          <w:i/>
          <w:iCs/>
          <w:noProof/>
          <w:lang w:val="sr-Latn-RS"/>
        </w:rPr>
        <w:t>Strict Schedules</w:t>
      </w:r>
      <w:r w:rsidRPr="6753F41E">
        <w:rPr>
          <w:rFonts w:eastAsia="Times New Roman" w:cs="Times New Roman"/>
          <w:noProof/>
          <w:lang w:val="sr-Latn-RS"/>
        </w:rPr>
        <w:t>) ako za bilo koje dve transakcije Ti, Tj, operacija pisanja Ti prethodi sukobljenoj operaciji Tj (bilo čitanje ili pisanje), onda je događaj potvrđivanja ili prekida Ti takođe takođe prethodi toj sukobljenoj operaciji Tj [9].</w:t>
      </w:r>
    </w:p>
    <w:p w14:paraId="48C3F537" w14:textId="562AF95F" w:rsidR="2A183310" w:rsidRDefault="2A183310" w:rsidP="6B3B4FD8">
      <w:pPr>
        <w:ind w:firstLine="720"/>
        <w:rPr>
          <w:rFonts w:eastAsia="Constantia" w:cs="Times New Roman"/>
          <w:noProof/>
          <w:lang w:val="sr-Latn-RS"/>
        </w:rPr>
      </w:pPr>
    </w:p>
    <w:p w14:paraId="19D71E8C" w14:textId="31566999" w:rsidR="2A183310" w:rsidRDefault="208B3714" w:rsidP="6B3B4FD8">
      <w:pPr>
        <w:pStyle w:val="Caption"/>
        <w:rPr>
          <w:rFonts w:eastAsia="Constantia" w:cs="Times New Roman"/>
          <w:noProof/>
          <w:lang w:val="sr-Latn-RS"/>
        </w:rPr>
      </w:pPr>
      <w:r w:rsidRPr="208B3714">
        <w:rPr>
          <w:noProof/>
          <w:lang w:val="sr-Latn-RS"/>
        </w:rPr>
        <w:t>Primer 6</w:t>
      </w:r>
    </w:p>
    <w:p w14:paraId="1F6EA9DC" w14:textId="06D174BE" w:rsidR="2A183310" w:rsidRDefault="208B3714" w:rsidP="6B3B4FD8">
      <w:pPr>
        <w:rPr>
          <w:rFonts w:eastAsia="Constantia" w:cs="Times New Roman"/>
          <w:noProof/>
          <w:lang w:val="sr-Latn-RS"/>
        </w:rPr>
      </w:pPr>
      <w:r w:rsidRPr="208B3714">
        <w:rPr>
          <w:rFonts w:eastAsia="Times New Roman" w:cs="Times New Roman"/>
          <w:noProof/>
          <w:lang w:val="sr-Latn-RS"/>
        </w:rPr>
        <w:t>Razmotrite sledeći raspored koji uključuje dve transakcije T1 i T2 [9].</w:t>
      </w:r>
    </w:p>
    <w:p w14:paraId="0154AE25" w14:textId="1AC60418" w:rsidR="2A183310" w:rsidRDefault="2A183310" w:rsidP="6B3B4FD8">
      <w:pPr>
        <w:rPr>
          <w:rFonts w:eastAsia="Constantia" w:cs="Times New Roman"/>
          <w:noProof/>
          <w:lang w:val="sr-Latn-RS"/>
        </w:rPr>
      </w:pPr>
    </w:p>
    <w:p w14:paraId="50D8F231" w14:textId="6D5F2D3E" w:rsidR="2A183310" w:rsidRDefault="2A183310" w:rsidP="6B3B4FD8">
      <w:pPr>
        <w:jc w:val="center"/>
      </w:pPr>
      <w:r>
        <w:rPr>
          <w:noProof/>
        </w:rPr>
        <w:lastRenderedPageBreak/>
        <w:drawing>
          <wp:inline distT="0" distB="0" distL="0" distR="0" wp14:anchorId="04CA8832" wp14:editId="156F1EEC">
            <wp:extent cx="948426" cy="2688255"/>
            <wp:effectExtent l="0" t="0" r="0" b="0"/>
            <wp:docPr id="2038183909" name="Picture 20381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183909"/>
                    <pic:cNvPicPr/>
                  </pic:nvPicPr>
                  <pic:blipFill>
                    <a:blip r:embed="rId20">
                      <a:extLst>
                        <a:ext uri="{28A0092B-C50C-407E-A947-70E740481C1C}">
                          <a14:useLocalDpi xmlns:a14="http://schemas.microsoft.com/office/drawing/2010/main" val="0"/>
                        </a:ext>
                      </a:extLst>
                    </a:blip>
                    <a:stretch>
                      <a:fillRect/>
                    </a:stretch>
                  </pic:blipFill>
                  <pic:spPr>
                    <a:xfrm>
                      <a:off x="0" y="0"/>
                      <a:ext cx="948426" cy="2688255"/>
                    </a:xfrm>
                    <a:prstGeom prst="rect">
                      <a:avLst/>
                    </a:prstGeom>
                  </pic:spPr>
                </pic:pic>
              </a:graphicData>
            </a:graphic>
          </wp:inline>
        </w:drawing>
      </w:r>
    </w:p>
    <w:p w14:paraId="5F1A2CD7" w14:textId="7803D145" w:rsidR="027678F7" w:rsidRDefault="40D01C27" w:rsidP="40D01C27">
      <w:pPr>
        <w:jc w:val="center"/>
        <w:rPr>
          <w:i/>
          <w:iCs/>
          <w:sz w:val="18"/>
          <w:szCs w:val="18"/>
        </w:rPr>
      </w:pPr>
      <w:r w:rsidRPr="40D01C27">
        <w:rPr>
          <w:i/>
          <w:iCs/>
          <w:sz w:val="18"/>
          <w:szCs w:val="18"/>
        </w:rPr>
        <w:t>Slika 10</w:t>
      </w:r>
    </w:p>
    <w:p w14:paraId="4A6EF28A" w14:textId="289038DB" w:rsidR="2A183310" w:rsidRDefault="2A183310" w:rsidP="6B3B4FD8">
      <w:pPr>
        <w:jc w:val="center"/>
        <w:rPr>
          <w:noProof/>
          <w:lang w:val="sr-Latn-RS"/>
        </w:rPr>
      </w:pPr>
    </w:p>
    <w:p w14:paraId="41A7846C" w14:textId="32C96EAB" w:rsidR="2A183310" w:rsidRDefault="40D01C27" w:rsidP="40D01C27">
      <w:pPr>
        <w:ind w:firstLine="720"/>
        <w:jc w:val="left"/>
        <w:rPr>
          <w:rFonts w:eastAsia="Constantia" w:cs="Times New Roman"/>
          <w:noProof/>
          <w:lang w:val="sr-Latn-RS"/>
        </w:rPr>
      </w:pPr>
      <w:r w:rsidRPr="40D01C27">
        <w:rPr>
          <w:rFonts w:eastAsia="Times New Roman" w:cs="Times New Roman"/>
          <w:noProof/>
          <w:lang w:val="sr-Latn-RS"/>
        </w:rPr>
        <w:t>Ovo je strog raspored jer T2 čita i piše A koji je upisan od strane T1 tek nakon potvrđivanja T1.</w:t>
      </w:r>
    </w:p>
    <w:p w14:paraId="42EFB9B4" w14:textId="1F464B91" w:rsidR="2A183310" w:rsidRDefault="2A183310" w:rsidP="6B3B4FD8">
      <w:pPr>
        <w:rPr>
          <w:rFonts w:eastAsia="Constantia" w:cs="Times New Roman"/>
          <w:noProof/>
          <w:lang w:val="sr-Latn-RS"/>
        </w:rPr>
      </w:pPr>
    </w:p>
    <w:p w14:paraId="061F0CF1" w14:textId="3940A8C2" w:rsidR="1471AE56" w:rsidRDefault="208B3714" w:rsidP="6B3B4FD8">
      <w:pPr>
        <w:pStyle w:val="Heading6"/>
        <w:rPr>
          <w:rFonts w:ascii="Constantia" w:eastAsia="HGMinchoE" w:hAnsi="Constantia" w:cs="Times New Roman"/>
          <w:noProof/>
          <w:color w:val="004F5B"/>
          <w:sz w:val="20"/>
          <w:szCs w:val="20"/>
          <w:lang w:val="sr-Latn-RS"/>
        </w:rPr>
      </w:pPr>
      <w:r w:rsidRPr="208B3714">
        <w:rPr>
          <w:noProof/>
          <w:sz w:val="20"/>
          <w:szCs w:val="20"/>
          <w:lang w:val="sr-Latn-RS"/>
        </w:rPr>
        <w:t>2.6.2.b.2 Non-Recoverable Schedules</w:t>
      </w:r>
    </w:p>
    <w:p w14:paraId="382255DE" w14:textId="3C22DD42" w:rsidR="1471AE56" w:rsidRDefault="1471AE56" w:rsidP="6B3B4FD8">
      <w:pPr>
        <w:rPr>
          <w:rFonts w:eastAsia="Constantia" w:cs="Times New Roman"/>
          <w:noProof/>
          <w:lang w:val="sr-Latn-RS"/>
        </w:rPr>
      </w:pPr>
    </w:p>
    <w:p w14:paraId="09FD2128" w14:textId="5D7DE2FE" w:rsidR="1471AE56" w:rsidRDefault="208B3714" w:rsidP="6B3B4FD8">
      <w:pPr>
        <w:pStyle w:val="Caption"/>
        <w:rPr>
          <w:rFonts w:eastAsia="Constantia" w:cs="Times New Roman"/>
          <w:noProof/>
          <w:lang w:val="sr-Latn-RS"/>
        </w:rPr>
      </w:pPr>
      <w:r w:rsidRPr="208B3714">
        <w:rPr>
          <w:noProof/>
          <w:lang w:val="sr-Latn-RS"/>
        </w:rPr>
        <w:t>Primer 7</w:t>
      </w:r>
    </w:p>
    <w:p w14:paraId="32E111FC" w14:textId="5CC6DC0D" w:rsidR="2A183310" w:rsidRDefault="208B3714" w:rsidP="6B3B4FD8">
      <w:pPr>
        <w:rPr>
          <w:rFonts w:eastAsia="Constantia" w:cs="Times New Roman"/>
          <w:noProof/>
          <w:lang w:val="sr-Latn-RS"/>
        </w:rPr>
      </w:pPr>
      <w:r w:rsidRPr="208B3714">
        <w:rPr>
          <w:rFonts w:eastAsia="Times New Roman" w:cs="Times New Roman"/>
          <w:noProof/>
          <w:lang w:val="sr-Latn-RS"/>
        </w:rPr>
        <w:t>Razmotrite sledeći raspored koji uključuje dve transakcije T1 i T2 [9].</w:t>
      </w:r>
    </w:p>
    <w:p w14:paraId="7E3D7C2E" w14:textId="272F08EB" w:rsidR="1471AE56" w:rsidRDefault="1471AE56" w:rsidP="6B3B4FD8">
      <w:pPr>
        <w:rPr>
          <w:rFonts w:eastAsia="Constantia" w:cs="Times New Roman"/>
          <w:noProof/>
          <w:lang w:val="sr-Latn-RS"/>
        </w:rPr>
      </w:pPr>
    </w:p>
    <w:p w14:paraId="5C040563" w14:textId="4422D683" w:rsidR="14936D7A" w:rsidRDefault="14936D7A" w:rsidP="6B3B4FD8">
      <w:pPr>
        <w:ind w:firstLine="720"/>
        <w:jc w:val="center"/>
      </w:pPr>
      <w:r>
        <w:rPr>
          <w:noProof/>
        </w:rPr>
        <w:drawing>
          <wp:inline distT="0" distB="0" distL="0" distR="0" wp14:anchorId="1F19AA23" wp14:editId="5E0F06C1">
            <wp:extent cx="970310" cy="2547938"/>
            <wp:effectExtent l="0" t="0" r="0" b="0"/>
            <wp:docPr id="1560037387" name="Picture 156003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037387"/>
                    <pic:cNvPicPr/>
                  </pic:nvPicPr>
                  <pic:blipFill>
                    <a:blip r:embed="rId21">
                      <a:extLst>
                        <a:ext uri="{28A0092B-C50C-407E-A947-70E740481C1C}">
                          <a14:useLocalDpi xmlns:a14="http://schemas.microsoft.com/office/drawing/2010/main" val="0"/>
                        </a:ext>
                      </a:extLst>
                    </a:blip>
                    <a:stretch>
                      <a:fillRect/>
                    </a:stretch>
                  </pic:blipFill>
                  <pic:spPr>
                    <a:xfrm>
                      <a:off x="0" y="0"/>
                      <a:ext cx="970310" cy="2547938"/>
                    </a:xfrm>
                    <a:prstGeom prst="rect">
                      <a:avLst/>
                    </a:prstGeom>
                  </pic:spPr>
                </pic:pic>
              </a:graphicData>
            </a:graphic>
          </wp:inline>
        </w:drawing>
      </w:r>
    </w:p>
    <w:p w14:paraId="16E074EA" w14:textId="1DEB39BC" w:rsidR="027678F7" w:rsidRDefault="40D01C27" w:rsidP="40D01C27">
      <w:pPr>
        <w:ind w:firstLine="720"/>
        <w:jc w:val="center"/>
        <w:rPr>
          <w:i/>
          <w:iCs/>
          <w:sz w:val="18"/>
          <w:szCs w:val="18"/>
        </w:rPr>
      </w:pPr>
      <w:r w:rsidRPr="40D01C27">
        <w:rPr>
          <w:i/>
          <w:iCs/>
          <w:sz w:val="18"/>
          <w:szCs w:val="18"/>
        </w:rPr>
        <w:t>Slika 11</w:t>
      </w:r>
    </w:p>
    <w:p w14:paraId="41F22027" w14:textId="1342FE91" w:rsidR="2A183310" w:rsidRDefault="2A183310" w:rsidP="6B3B4FD8">
      <w:pPr>
        <w:ind w:firstLine="720"/>
        <w:jc w:val="center"/>
        <w:rPr>
          <w:noProof/>
          <w:lang w:val="sr-Latn-RS"/>
        </w:rPr>
      </w:pPr>
    </w:p>
    <w:p w14:paraId="386DBF50" w14:textId="055BD89D" w:rsidR="2A183310" w:rsidRDefault="6753F41E" w:rsidP="40D01C27">
      <w:pPr>
        <w:ind w:firstLine="720"/>
        <w:rPr>
          <w:rFonts w:eastAsia="Times New Roman" w:cs="Times New Roman"/>
          <w:noProof/>
          <w:lang w:val="sr-Latn-RS"/>
        </w:rPr>
      </w:pPr>
      <w:r w:rsidRPr="6753F41E">
        <w:rPr>
          <w:rFonts w:eastAsia="Times New Roman" w:cs="Times New Roman"/>
          <w:noProof/>
          <w:lang w:val="sr-Latn-RS"/>
        </w:rPr>
        <w:t>T2 je pročitala vrednost A koju je napisala T1 i T2 potvrđuje. T1 je kasnije prekinuta, stoga je vrednost koju je pročitala T2 pogrešna, ali pošto je T2 potvrđena, ovaj raspored se ne može povratiti (</w:t>
      </w:r>
      <w:r w:rsidRPr="6753F41E">
        <w:rPr>
          <w:rFonts w:eastAsia="Times New Roman" w:cs="Times New Roman"/>
          <w:b/>
          <w:bCs/>
          <w:i/>
          <w:iCs/>
          <w:noProof/>
          <w:lang w:val="sr-Latn-RS"/>
        </w:rPr>
        <w:t>Non-Recoverable Schedules</w:t>
      </w:r>
      <w:r w:rsidRPr="6753F41E">
        <w:rPr>
          <w:rFonts w:eastAsia="Times New Roman" w:cs="Times New Roman"/>
          <w:noProof/>
          <w:lang w:val="sr-Latn-RS"/>
        </w:rPr>
        <w:t>).</w:t>
      </w:r>
    </w:p>
    <w:p w14:paraId="69F36CDE" w14:textId="45EE0A6C" w:rsidR="2A183310" w:rsidRDefault="2A183310" w:rsidP="6B3B4FD8">
      <w:pPr>
        <w:rPr>
          <w:rFonts w:eastAsia="Constantia" w:cs="Times New Roman"/>
          <w:noProof/>
          <w:lang w:val="sr-Latn-RS"/>
        </w:rPr>
      </w:pPr>
    </w:p>
    <w:p w14:paraId="46CE8644" w14:textId="566DC8A5" w:rsidR="2A183310" w:rsidRDefault="208B3714" w:rsidP="6B3B4FD8">
      <w:pPr>
        <w:pStyle w:val="Caption"/>
        <w:rPr>
          <w:noProof/>
          <w:lang w:val="sr-Latn-RS"/>
        </w:rPr>
      </w:pPr>
      <w:r w:rsidRPr="208B3714">
        <w:rPr>
          <w:noProof/>
          <w:lang w:val="sr-Latn-RS"/>
        </w:rPr>
        <w:t>Sumirano</w:t>
      </w:r>
    </w:p>
    <w:p w14:paraId="0500D555" w14:textId="2D41592B" w:rsidR="2A183310" w:rsidRDefault="208B3714" w:rsidP="6B3B4FD8">
      <w:pPr>
        <w:ind w:firstLine="720"/>
        <w:rPr>
          <w:rFonts w:eastAsia="Constantia" w:cs="Times New Roman"/>
          <w:noProof/>
          <w:lang w:val="sr-Latn-RS"/>
        </w:rPr>
      </w:pPr>
      <w:r w:rsidRPr="208B3714">
        <w:rPr>
          <w:rFonts w:eastAsia="Constantia" w:cs="Times New Roman"/>
          <w:noProof/>
          <w:lang w:val="sr-Latn-RS"/>
        </w:rPr>
        <w:t>Možemo zaključiti da:</w:t>
      </w:r>
    </w:p>
    <w:p w14:paraId="11AB540D" w14:textId="3AEFF97B" w:rsidR="2A183310" w:rsidRDefault="208B3714" w:rsidP="208B3714">
      <w:pPr>
        <w:pStyle w:val="ListParagraph"/>
        <w:numPr>
          <w:ilvl w:val="0"/>
          <w:numId w:val="10"/>
        </w:numPr>
        <w:rPr>
          <w:rFonts w:asciiTheme="minorHAnsi" w:eastAsiaTheme="minorEastAsia" w:hAnsiTheme="minorHAnsi"/>
          <w:lang w:val="sr-Latn-RS"/>
        </w:rPr>
      </w:pPr>
      <w:r w:rsidRPr="208B3714">
        <w:rPr>
          <w:noProof/>
          <w:lang w:val="sr-Latn-RS"/>
        </w:rPr>
        <w:lastRenderedPageBreak/>
        <w:t>Kaskadni rasporedi su stroži od rasporeda koji se mogu obnoviti ili su podskup rasporeda koji se mogu obnoviti</w:t>
      </w:r>
    </w:p>
    <w:p w14:paraId="13BF2D10" w14:textId="0A3C2AD6" w:rsidR="2A183310" w:rsidRDefault="208B3714" w:rsidP="7A182452">
      <w:pPr>
        <w:pStyle w:val="ListParagraph"/>
        <w:numPr>
          <w:ilvl w:val="0"/>
          <w:numId w:val="10"/>
        </w:numPr>
        <w:rPr>
          <w:lang w:val="sr-Latn-RS"/>
        </w:rPr>
      </w:pPr>
      <w:r w:rsidRPr="208B3714">
        <w:rPr>
          <w:noProof/>
          <w:lang w:val="sr-Latn-RS"/>
        </w:rPr>
        <w:t>Strogi rasporedi su stroži od kaskadnih rasporeda ili su podskup kaskadnih rasporeda</w:t>
      </w:r>
    </w:p>
    <w:p w14:paraId="7B24CAD5" w14:textId="5B66D8E9" w:rsidR="2A183310" w:rsidRDefault="208B3714" w:rsidP="7A182452">
      <w:pPr>
        <w:pStyle w:val="ListParagraph"/>
        <w:numPr>
          <w:ilvl w:val="0"/>
          <w:numId w:val="10"/>
        </w:numPr>
        <w:rPr>
          <w:lang w:val="sr-Latn-RS"/>
        </w:rPr>
      </w:pPr>
      <w:r w:rsidRPr="208B3714">
        <w:rPr>
          <w:noProof/>
          <w:lang w:val="sr-Latn-RS"/>
        </w:rPr>
        <w:t>Serijski rasporedi zadovoljavaju ograničenja svih nadoknadivih, kaskadnih i strogih rasporeda, pa su stoga podskup strogih rasporeda</w:t>
      </w:r>
    </w:p>
    <w:p w14:paraId="346E2982" w14:textId="67385E52" w:rsidR="2A183310" w:rsidRDefault="2A183310" w:rsidP="6B3B4FD8">
      <w:pPr>
        <w:rPr>
          <w:rFonts w:eastAsia="Times New Roman" w:cs="Times New Roman"/>
          <w:noProof/>
          <w:lang w:val="sr-Latn-RS"/>
        </w:rPr>
      </w:pPr>
    </w:p>
    <w:p w14:paraId="689A921B" w14:textId="5901D61B" w:rsidR="2A183310" w:rsidRDefault="208B3714" w:rsidP="6B3B4FD8">
      <w:pPr>
        <w:rPr>
          <w:rFonts w:eastAsia="Constantia" w:cs="Times New Roman"/>
          <w:noProof/>
          <w:lang w:val="sr-Latn-RS"/>
        </w:rPr>
      </w:pPr>
      <w:r w:rsidRPr="208B3714">
        <w:rPr>
          <w:rFonts w:eastAsia="Times New Roman" w:cs="Times New Roman"/>
          <w:noProof/>
          <w:lang w:val="sr-Latn-RS"/>
        </w:rPr>
        <w:t>Veza između različitih vrsta rasporeda može se prikazati kao [9]:</w:t>
      </w:r>
    </w:p>
    <w:p w14:paraId="24451EE9" w14:textId="095647CA" w:rsidR="2A183310" w:rsidRDefault="2A183310" w:rsidP="6B3B4FD8">
      <w:pPr>
        <w:rPr>
          <w:rFonts w:eastAsia="Constantia" w:cs="Times New Roman"/>
          <w:noProof/>
          <w:lang w:val="sr-Latn-RS"/>
        </w:rPr>
      </w:pPr>
    </w:p>
    <w:p w14:paraId="198D2BC3" w14:textId="79B1C01B" w:rsidR="2A183310" w:rsidRDefault="2A183310" w:rsidP="6B3B4FD8">
      <w:pPr>
        <w:jc w:val="center"/>
      </w:pPr>
      <w:r>
        <w:rPr>
          <w:noProof/>
        </w:rPr>
        <w:drawing>
          <wp:inline distT="0" distB="0" distL="0" distR="0" wp14:anchorId="3A7AD700" wp14:editId="4999C984">
            <wp:extent cx="4079875" cy="2056937"/>
            <wp:effectExtent l="0" t="0" r="0" b="0"/>
            <wp:docPr id="279361093" name="Picture 27936109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361093"/>
                    <pic:cNvPicPr/>
                  </pic:nvPicPr>
                  <pic:blipFill>
                    <a:blip r:embed="rId22">
                      <a:extLst>
                        <a:ext uri="{28A0092B-C50C-407E-A947-70E740481C1C}">
                          <a14:useLocalDpi xmlns:a14="http://schemas.microsoft.com/office/drawing/2010/main" val="0"/>
                        </a:ext>
                      </a:extLst>
                    </a:blip>
                    <a:stretch>
                      <a:fillRect/>
                    </a:stretch>
                  </pic:blipFill>
                  <pic:spPr>
                    <a:xfrm>
                      <a:off x="0" y="0"/>
                      <a:ext cx="4079875" cy="2056937"/>
                    </a:xfrm>
                    <a:prstGeom prst="rect">
                      <a:avLst/>
                    </a:prstGeom>
                  </pic:spPr>
                </pic:pic>
              </a:graphicData>
            </a:graphic>
          </wp:inline>
        </w:drawing>
      </w:r>
    </w:p>
    <w:p w14:paraId="6345B904" w14:textId="5C4CAEC1" w:rsidR="027678F7" w:rsidRDefault="40D01C27" w:rsidP="40D01C27">
      <w:pPr>
        <w:jc w:val="center"/>
        <w:rPr>
          <w:i/>
          <w:iCs/>
          <w:sz w:val="18"/>
          <w:szCs w:val="18"/>
        </w:rPr>
      </w:pPr>
      <w:r w:rsidRPr="40D01C27">
        <w:rPr>
          <w:i/>
          <w:iCs/>
          <w:sz w:val="18"/>
          <w:szCs w:val="18"/>
        </w:rPr>
        <w:t>Slika 12</w:t>
      </w:r>
    </w:p>
    <w:p w14:paraId="5AF3A1A7" w14:textId="0D2C90B9" w:rsidR="2A183310" w:rsidRDefault="2A183310" w:rsidP="6B3B4FD8">
      <w:pPr>
        <w:jc w:val="center"/>
        <w:rPr>
          <w:noProof/>
          <w:lang w:val="sr-Latn-RS"/>
        </w:rPr>
      </w:pPr>
    </w:p>
    <w:p w14:paraId="0F540FC9" w14:textId="3556D3B3" w:rsidR="2A183310" w:rsidRDefault="027678F7" w:rsidP="027678F7">
      <w:pPr>
        <w:ind w:firstLine="720"/>
        <w:jc w:val="left"/>
        <w:rPr>
          <w:noProof/>
          <w:lang w:val="sr-Latn-RS"/>
        </w:rPr>
      </w:pPr>
      <w:r w:rsidRPr="027678F7">
        <w:rPr>
          <w:noProof/>
          <w:lang w:val="sr-Latn-RS"/>
        </w:rPr>
        <w:t xml:space="preserve">Cilj DBMS-a je da putem metoda i protokola (odnosno skupa pravila), osigura serijabilnost bez testiranja rasporeda na isti, što bi bilo nepraktično. Ukoliko se svaka transakcija pridržava protokola svaki raspored u kome učestvuju takve transakcije biće serijabilan. Neki od protokola kontrole konkurentnosti koji obezbeđuju ovakav efekat su </w:t>
      </w:r>
      <w:r w:rsidRPr="027678F7">
        <w:rPr>
          <w:i/>
          <w:iCs/>
          <w:noProof/>
          <w:lang w:val="sr-Latn-RS"/>
        </w:rPr>
        <w:t xml:space="preserve">two-phase </w:t>
      </w:r>
      <w:r w:rsidRPr="027678F7">
        <w:rPr>
          <w:noProof/>
          <w:lang w:val="sr-Latn-RS"/>
        </w:rPr>
        <w:t xml:space="preserve">zaključavanje, uređivanje na osnovu </w:t>
      </w:r>
      <w:r w:rsidRPr="027678F7">
        <w:rPr>
          <w:i/>
          <w:iCs/>
          <w:noProof/>
          <w:lang w:val="sr-Latn-RS"/>
        </w:rPr>
        <w:t>timestamp</w:t>
      </w:r>
      <w:r w:rsidRPr="027678F7">
        <w:rPr>
          <w:noProof/>
          <w:lang w:val="sr-Latn-RS"/>
        </w:rPr>
        <w:t xml:space="preserve">-a, kao i </w:t>
      </w:r>
      <w:r w:rsidRPr="027678F7">
        <w:rPr>
          <w:i/>
          <w:iCs/>
          <w:noProof/>
          <w:lang w:val="sr-Latn-RS"/>
        </w:rPr>
        <w:t xml:space="preserve">multiversion </w:t>
      </w:r>
      <w:r w:rsidRPr="027678F7">
        <w:rPr>
          <w:noProof/>
          <w:lang w:val="sr-Latn-RS"/>
        </w:rPr>
        <w:t>protokoli. Pre nego što će biti detaljno objašnjenje ove metode, važno je navesti kakve su posledice i nepravilnosti moguće ukoliko se koristi raspored koji nije serijabilan.</w:t>
      </w:r>
    </w:p>
    <w:p w14:paraId="53D4800A" w14:textId="32C06F4D" w:rsidR="228F8117" w:rsidRDefault="228F8117" w:rsidP="208B3714">
      <w:pPr>
        <w:jc w:val="left"/>
        <w:rPr>
          <w:rFonts w:eastAsia="Constantia" w:cs="Times New Roman"/>
          <w:noProof/>
          <w:color w:val="000000" w:themeColor="text1"/>
          <w:szCs w:val="24"/>
          <w:lang w:val="sr-Latn-RS"/>
        </w:rPr>
      </w:pPr>
    </w:p>
    <w:p w14:paraId="355B4B3C" w14:textId="37C61E69" w:rsidR="228F8117" w:rsidRDefault="208B3714" w:rsidP="228F8117">
      <w:pPr>
        <w:pStyle w:val="Heading3"/>
        <w:rPr>
          <w:rFonts w:ascii="Constantia" w:eastAsia="HGMinchoE" w:hAnsi="Constantia" w:cs="Times New Roman"/>
          <w:noProof/>
          <w:color w:val="004F5B"/>
          <w:szCs w:val="26"/>
          <w:lang w:val="sr-Latn-RS"/>
        </w:rPr>
      </w:pPr>
      <w:bookmarkStart w:id="14" w:name="_Toc72571738"/>
      <w:r w:rsidRPr="208B3714">
        <w:rPr>
          <w:noProof/>
          <w:lang w:val="sr-Latn-RS"/>
        </w:rPr>
        <w:t>2.7 Nepravilnosti prilikom konkurentnog izvršavanja</w:t>
      </w:r>
      <w:bookmarkEnd w:id="14"/>
    </w:p>
    <w:p w14:paraId="1B1EC192" w14:textId="738B145E" w:rsidR="228F8117" w:rsidRDefault="228F8117" w:rsidP="208B3714">
      <w:pPr>
        <w:rPr>
          <w:rFonts w:eastAsia="Constantia" w:cs="Times New Roman"/>
          <w:noProof/>
          <w:color w:val="000000" w:themeColor="text1"/>
          <w:szCs w:val="24"/>
          <w:lang w:val="sr-Latn-RS"/>
        </w:rPr>
      </w:pPr>
    </w:p>
    <w:p w14:paraId="37576128" w14:textId="6B2EEAF7" w:rsidR="228F8117" w:rsidRDefault="208B3714" w:rsidP="208B3714">
      <w:pPr>
        <w:ind w:firstLine="720"/>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Iako pojedinačno transakcije prevode bazu iz jednog konzistentnog stanja u drugo, neserijabilni raspored može da dovede do toga da se, nakon izvršenja, baza</w:t>
      </w:r>
    </w:p>
    <w:p w14:paraId="39840B05" w14:textId="11231648" w:rsidR="228F8117" w:rsidRDefault="208B3714" w:rsidP="208B3714">
      <w:pPr>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nađe u nekonzistentnom stanju. Kada se više transakcija izvršava istovremeno na nekontrolisan ili neograničen način, tada to može dovesti do nekoliko problema. Ovi problemi se obično nazivaju konkurentnim problemima u okruženju baza podataka.</w:t>
      </w:r>
    </w:p>
    <w:p w14:paraId="64BA749A" w14:textId="0618C943" w:rsidR="228F8117" w:rsidRDefault="228F8117" w:rsidP="208B3714">
      <w:pPr>
        <w:rPr>
          <w:rFonts w:eastAsia="Constantia" w:cs="Times New Roman"/>
          <w:noProof/>
          <w:color w:val="000000" w:themeColor="text1"/>
          <w:szCs w:val="24"/>
          <w:lang w:val="sr-Latn-RS"/>
        </w:rPr>
      </w:pPr>
    </w:p>
    <w:p w14:paraId="2BFD3185" w14:textId="28B6E69A" w:rsidR="228F8117" w:rsidRDefault="208B3714" w:rsidP="208B3714">
      <w:pPr>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Postoje pet problema sa konkurentnošću koji se mogu javiti [10]:</w:t>
      </w:r>
    </w:p>
    <w:p w14:paraId="407C467D" w14:textId="655BC7D0" w:rsidR="228F8117" w:rsidRDefault="208B3714" w:rsidP="208B3714">
      <w:pPr>
        <w:pStyle w:val="ListParagraph"/>
        <w:numPr>
          <w:ilvl w:val="0"/>
          <w:numId w:val="8"/>
        </w:numPr>
        <w:rPr>
          <w:rFonts w:asciiTheme="minorHAnsi" w:eastAsiaTheme="minorEastAsia" w:hAnsiTheme="minorHAnsi"/>
          <w:noProof/>
          <w:color w:val="000000" w:themeColor="text1"/>
          <w:szCs w:val="24"/>
          <w:lang w:val="sr-Latn-RS"/>
        </w:rPr>
      </w:pPr>
      <w:r w:rsidRPr="208B3714">
        <w:rPr>
          <w:rFonts w:eastAsia="Constantia" w:cs="Times New Roman"/>
          <w:b/>
          <w:bCs/>
          <w:i/>
          <w:iCs/>
          <w:noProof/>
          <w:color w:val="000000" w:themeColor="text1"/>
          <w:szCs w:val="24"/>
          <w:lang w:val="sr-Latn-RS"/>
        </w:rPr>
        <w:t>Temporary Update Problem</w:t>
      </w:r>
      <w:r w:rsidRPr="208B3714">
        <w:rPr>
          <w:rFonts w:eastAsia="Constantia" w:cs="Times New Roman"/>
          <w:noProof/>
          <w:color w:val="000000" w:themeColor="text1"/>
          <w:szCs w:val="24"/>
          <w:lang w:val="sr-Latn-RS"/>
        </w:rPr>
        <w:t xml:space="preserve"> / </w:t>
      </w:r>
      <w:r w:rsidRPr="208B3714">
        <w:rPr>
          <w:rFonts w:eastAsia="Constantia" w:cs="Times New Roman"/>
          <w:b/>
          <w:bCs/>
          <w:i/>
          <w:iCs/>
          <w:noProof/>
          <w:color w:val="000000" w:themeColor="text1"/>
          <w:szCs w:val="24"/>
          <w:lang w:val="sr-Latn-RS"/>
        </w:rPr>
        <w:t>Dirty Read Problem</w:t>
      </w:r>
      <w:r w:rsidRPr="208B3714">
        <w:rPr>
          <w:rFonts w:eastAsia="Constantia" w:cs="Times New Roman"/>
          <w:noProof/>
          <w:color w:val="000000" w:themeColor="text1"/>
          <w:szCs w:val="24"/>
          <w:lang w:val="sr-Latn-RS"/>
        </w:rPr>
        <w:t xml:space="preserve"> (problem privremenog ažuriranja / problem prljavog čitanja)</w:t>
      </w:r>
    </w:p>
    <w:p w14:paraId="4A94BE7E" w14:textId="16505371" w:rsidR="228F8117" w:rsidRDefault="208B3714" w:rsidP="208B3714">
      <w:pPr>
        <w:pStyle w:val="ListParagraph"/>
        <w:numPr>
          <w:ilvl w:val="0"/>
          <w:numId w:val="8"/>
        </w:numPr>
        <w:rPr>
          <w:rFonts w:asciiTheme="minorHAnsi" w:eastAsiaTheme="minorEastAsia" w:hAnsiTheme="minorHAnsi"/>
          <w:b/>
          <w:bCs/>
          <w:i/>
          <w:iCs/>
          <w:noProof/>
          <w:color w:val="000000" w:themeColor="text1"/>
          <w:szCs w:val="24"/>
          <w:lang w:val="sr-Latn-RS"/>
        </w:rPr>
      </w:pPr>
      <w:r w:rsidRPr="208B3714">
        <w:rPr>
          <w:rFonts w:eastAsia="Constantia" w:cs="Times New Roman"/>
          <w:b/>
          <w:bCs/>
          <w:i/>
          <w:iCs/>
          <w:noProof/>
          <w:color w:val="000000" w:themeColor="text1"/>
          <w:szCs w:val="24"/>
          <w:lang w:val="sr-Latn-RS"/>
        </w:rPr>
        <w:t xml:space="preserve">Incorrect Summary Problem </w:t>
      </w:r>
      <w:r w:rsidRPr="208B3714">
        <w:rPr>
          <w:rFonts w:eastAsia="Constantia" w:cs="Times New Roman"/>
          <w:noProof/>
          <w:color w:val="000000" w:themeColor="text1"/>
          <w:szCs w:val="24"/>
          <w:lang w:val="sr-Latn-RS"/>
        </w:rPr>
        <w:t>(netačan rezime problem)</w:t>
      </w:r>
    </w:p>
    <w:p w14:paraId="22582F4C" w14:textId="69941F1B" w:rsidR="228F8117" w:rsidRDefault="208B3714" w:rsidP="208B3714">
      <w:pPr>
        <w:pStyle w:val="ListParagraph"/>
        <w:numPr>
          <w:ilvl w:val="0"/>
          <w:numId w:val="8"/>
        </w:numPr>
        <w:rPr>
          <w:rFonts w:asciiTheme="minorHAnsi" w:eastAsiaTheme="minorEastAsia" w:hAnsiTheme="minorHAnsi"/>
          <w:b/>
          <w:bCs/>
          <w:i/>
          <w:iCs/>
          <w:noProof/>
          <w:color w:val="000000" w:themeColor="text1"/>
          <w:szCs w:val="24"/>
          <w:lang w:val="sr-Latn-RS"/>
        </w:rPr>
      </w:pPr>
      <w:r w:rsidRPr="208B3714">
        <w:rPr>
          <w:rFonts w:eastAsia="Constantia" w:cs="Times New Roman"/>
          <w:b/>
          <w:bCs/>
          <w:i/>
          <w:iCs/>
          <w:noProof/>
          <w:color w:val="000000" w:themeColor="text1"/>
          <w:szCs w:val="24"/>
          <w:lang w:val="sr-Latn-RS"/>
        </w:rPr>
        <w:t xml:space="preserve">Lost Update Problem </w:t>
      </w:r>
      <w:r w:rsidRPr="208B3714">
        <w:rPr>
          <w:rFonts w:eastAsia="Constantia" w:cs="Times New Roman"/>
          <w:noProof/>
          <w:color w:val="000000" w:themeColor="text1"/>
          <w:szCs w:val="24"/>
          <w:lang w:val="sr-Latn-RS"/>
        </w:rPr>
        <w:t>(problem izgubljenog ažuriranja)</w:t>
      </w:r>
    </w:p>
    <w:p w14:paraId="35BC9EA8" w14:textId="27C07F63" w:rsidR="228F8117" w:rsidRDefault="208B3714" w:rsidP="208B3714">
      <w:pPr>
        <w:pStyle w:val="ListParagraph"/>
        <w:numPr>
          <w:ilvl w:val="0"/>
          <w:numId w:val="8"/>
        </w:numPr>
        <w:rPr>
          <w:rFonts w:asciiTheme="minorHAnsi" w:eastAsiaTheme="minorEastAsia" w:hAnsiTheme="minorHAnsi"/>
          <w:b/>
          <w:bCs/>
          <w:i/>
          <w:iCs/>
          <w:noProof/>
          <w:color w:val="000000" w:themeColor="text1"/>
          <w:szCs w:val="24"/>
          <w:lang w:val="sr-Latn-RS"/>
        </w:rPr>
      </w:pPr>
      <w:r w:rsidRPr="208B3714">
        <w:rPr>
          <w:rFonts w:eastAsia="Constantia" w:cs="Times New Roman"/>
          <w:b/>
          <w:bCs/>
          <w:i/>
          <w:iCs/>
          <w:noProof/>
          <w:color w:val="000000" w:themeColor="text1"/>
          <w:szCs w:val="24"/>
          <w:lang w:val="sr-Latn-RS"/>
        </w:rPr>
        <w:lastRenderedPageBreak/>
        <w:t xml:space="preserve">Unrepeatable Read Problem </w:t>
      </w:r>
      <w:r w:rsidRPr="208B3714">
        <w:rPr>
          <w:rFonts w:eastAsia="Constantia" w:cs="Times New Roman"/>
          <w:noProof/>
          <w:color w:val="000000" w:themeColor="text1"/>
          <w:szCs w:val="24"/>
          <w:lang w:val="sr-Latn-RS"/>
        </w:rPr>
        <w:t>(neponovljiv problem čitanja)</w:t>
      </w:r>
    </w:p>
    <w:p w14:paraId="1EBC1698" w14:textId="720ED64B" w:rsidR="228F8117" w:rsidRDefault="208B3714" w:rsidP="208B3714">
      <w:pPr>
        <w:pStyle w:val="ListParagraph"/>
        <w:numPr>
          <w:ilvl w:val="0"/>
          <w:numId w:val="8"/>
        </w:numPr>
        <w:rPr>
          <w:rFonts w:asciiTheme="minorHAnsi" w:eastAsiaTheme="minorEastAsia" w:hAnsiTheme="minorHAnsi"/>
          <w:b/>
          <w:bCs/>
          <w:i/>
          <w:iCs/>
          <w:noProof/>
          <w:color w:val="000000" w:themeColor="text1"/>
          <w:szCs w:val="24"/>
          <w:lang w:val="sr-Latn-RS"/>
        </w:rPr>
      </w:pPr>
      <w:r w:rsidRPr="208B3714">
        <w:rPr>
          <w:rFonts w:eastAsia="Constantia" w:cs="Times New Roman"/>
          <w:b/>
          <w:bCs/>
          <w:i/>
          <w:iCs/>
          <w:noProof/>
          <w:color w:val="000000" w:themeColor="text1"/>
          <w:szCs w:val="24"/>
          <w:lang w:val="sr-Latn-RS"/>
        </w:rPr>
        <w:t xml:space="preserve">Phantom Read Problem </w:t>
      </w:r>
      <w:r w:rsidRPr="208B3714">
        <w:rPr>
          <w:rFonts w:eastAsia="Constantia" w:cs="Times New Roman"/>
          <w:noProof/>
          <w:color w:val="000000" w:themeColor="text1"/>
          <w:szCs w:val="24"/>
          <w:lang w:val="sr-Latn-RS"/>
        </w:rPr>
        <w:t>(fantomski problem čitanja)</w:t>
      </w:r>
    </w:p>
    <w:p w14:paraId="6660B0F2" w14:textId="43253B5D" w:rsidR="228F8117" w:rsidRDefault="228F8117" w:rsidP="208B3714">
      <w:pPr>
        <w:rPr>
          <w:rFonts w:eastAsia="Constantia" w:cs="Times New Roman"/>
          <w:noProof/>
          <w:color w:val="000000" w:themeColor="text1"/>
          <w:szCs w:val="24"/>
          <w:lang w:val="sr-Latn-RS"/>
        </w:rPr>
      </w:pPr>
    </w:p>
    <w:p w14:paraId="10646554" w14:textId="19085F88" w:rsidR="228F8117" w:rsidRDefault="208B3714" w:rsidP="208B3714">
      <w:pPr>
        <w:pStyle w:val="Heading4"/>
        <w:rPr>
          <w:rFonts w:ascii="Constantia" w:eastAsia="HGMinchoE" w:hAnsi="Constantia" w:cs="Times New Roman"/>
          <w:noProof/>
          <w:szCs w:val="24"/>
          <w:lang w:val="sr-Latn-RS"/>
        </w:rPr>
      </w:pPr>
      <w:r w:rsidRPr="208B3714">
        <w:rPr>
          <w:noProof/>
          <w:lang w:val="sr-Latn-RS"/>
        </w:rPr>
        <w:t>2.7.1 Temporary Update Problem / Dirty Read</w:t>
      </w:r>
    </w:p>
    <w:p w14:paraId="67ABCE46" w14:textId="7F713E41" w:rsidR="228F8117" w:rsidRDefault="208B3714" w:rsidP="228F8117">
      <w:pPr>
        <w:ind w:firstLine="720"/>
        <w:rPr>
          <w:rFonts w:eastAsia="Times New Roman" w:cs="Times New Roman"/>
          <w:noProof/>
          <w:szCs w:val="24"/>
          <w:lang w:val="sr-Latn-RS"/>
        </w:rPr>
      </w:pPr>
      <w:r w:rsidRPr="208B3714">
        <w:rPr>
          <w:rFonts w:eastAsia="Times New Roman" w:cs="Times New Roman"/>
          <w:noProof/>
          <w:szCs w:val="24"/>
          <w:lang w:val="sr-Latn-RS"/>
        </w:rPr>
        <w:t>Problem privremenog ažuriranja ili prljavog čitanja (</w:t>
      </w:r>
      <w:r w:rsidRPr="208B3714">
        <w:rPr>
          <w:rFonts w:eastAsia="Times New Roman" w:cs="Times New Roman"/>
          <w:b/>
          <w:bCs/>
          <w:i/>
          <w:iCs/>
          <w:noProof/>
          <w:szCs w:val="24"/>
          <w:lang w:val="sr-Latn-RS"/>
        </w:rPr>
        <w:t>Temporary Update / Dirty Read Problem</w:t>
      </w:r>
      <w:r w:rsidRPr="208B3714">
        <w:rPr>
          <w:rFonts w:eastAsia="Times New Roman" w:cs="Times New Roman"/>
          <w:noProof/>
          <w:szCs w:val="24"/>
          <w:lang w:val="sr-Latn-RS"/>
        </w:rPr>
        <w:t>) javlja se kada jedna transakcija ažurira stavku i ne uspe. Ali ažuriranu stavku koristi druga transakcija pre nego što je stavka promeni ili vrati na zadnju vrednost [10] odnosno ovaj problem se javlja kada jedna transakcija čita vrednost upisanu od strane druge transakcije koja se još uvek izvršava tj. nije komitovana.</w:t>
      </w:r>
    </w:p>
    <w:p w14:paraId="278216E3" w14:textId="20C283F1" w:rsidR="228F8117" w:rsidRDefault="208B3714" w:rsidP="208B3714">
      <w:pPr>
        <w:pStyle w:val="Caption"/>
        <w:rPr>
          <w:rFonts w:eastAsia="Constantia" w:cs="Times New Roman"/>
          <w:noProof/>
          <w:szCs w:val="24"/>
          <w:lang w:val="sr-Latn-RS"/>
        </w:rPr>
      </w:pPr>
      <w:r w:rsidRPr="208B3714">
        <w:rPr>
          <w:noProof/>
          <w:lang w:val="sr-Latn-RS"/>
        </w:rPr>
        <w:t>Primer</w:t>
      </w:r>
    </w:p>
    <w:p w14:paraId="3C8923B5" w14:textId="3933F088" w:rsidR="228F8117" w:rsidRDefault="228F8117" w:rsidP="208B3714">
      <w:pPr>
        <w:jc w:val="center"/>
      </w:pPr>
      <w:r>
        <w:rPr>
          <w:noProof/>
        </w:rPr>
        <w:drawing>
          <wp:inline distT="0" distB="0" distL="0" distR="0" wp14:anchorId="5C289132" wp14:editId="2C8407B7">
            <wp:extent cx="1762165" cy="2013902"/>
            <wp:effectExtent l="0" t="0" r="0" b="0"/>
            <wp:docPr id="548420750" name="Picture 54842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420750"/>
                    <pic:cNvPicPr/>
                  </pic:nvPicPr>
                  <pic:blipFill>
                    <a:blip r:embed="rId23">
                      <a:extLst>
                        <a:ext uri="{28A0092B-C50C-407E-A947-70E740481C1C}">
                          <a14:useLocalDpi xmlns:a14="http://schemas.microsoft.com/office/drawing/2010/main" val="0"/>
                        </a:ext>
                      </a:extLst>
                    </a:blip>
                    <a:stretch>
                      <a:fillRect/>
                    </a:stretch>
                  </pic:blipFill>
                  <pic:spPr>
                    <a:xfrm>
                      <a:off x="0" y="0"/>
                      <a:ext cx="1762165" cy="2013902"/>
                    </a:xfrm>
                    <a:prstGeom prst="rect">
                      <a:avLst/>
                    </a:prstGeom>
                  </pic:spPr>
                </pic:pic>
              </a:graphicData>
            </a:graphic>
          </wp:inline>
        </w:drawing>
      </w:r>
    </w:p>
    <w:p w14:paraId="6816AA74" w14:textId="1ECC6727" w:rsidR="027678F7" w:rsidRDefault="40D01C27" w:rsidP="40D01C27">
      <w:pPr>
        <w:jc w:val="center"/>
        <w:rPr>
          <w:i/>
          <w:iCs/>
          <w:sz w:val="18"/>
          <w:szCs w:val="18"/>
        </w:rPr>
      </w:pPr>
      <w:r w:rsidRPr="40D01C27">
        <w:rPr>
          <w:i/>
          <w:iCs/>
          <w:sz w:val="18"/>
          <w:szCs w:val="18"/>
        </w:rPr>
        <w:t>Slika 13</w:t>
      </w:r>
    </w:p>
    <w:p w14:paraId="7366AD5C" w14:textId="3A333AD6" w:rsidR="40D01C27" w:rsidRDefault="40D01C27" w:rsidP="40D01C27">
      <w:pPr>
        <w:jc w:val="center"/>
        <w:rPr>
          <w:rFonts w:eastAsia="Constantia" w:cs="Times New Roman"/>
          <w:i/>
          <w:iCs/>
          <w:szCs w:val="24"/>
        </w:rPr>
      </w:pPr>
    </w:p>
    <w:p w14:paraId="6FFF1B12" w14:textId="14C12097" w:rsidR="228F8117" w:rsidRDefault="027678F7" w:rsidP="027678F7">
      <w:pPr>
        <w:ind w:firstLine="720"/>
        <w:rPr>
          <w:rFonts w:eastAsia="Constantia" w:cs="Times New Roman"/>
          <w:noProof/>
          <w:color w:val="000000" w:themeColor="text1"/>
          <w:lang w:val="sr-Latn-RS"/>
        </w:rPr>
      </w:pPr>
      <w:r w:rsidRPr="027678F7">
        <w:rPr>
          <w:rFonts w:eastAsia="Times New Roman" w:cs="Times New Roman"/>
          <w:noProof/>
          <w:lang w:val="sr-Latn-RS"/>
        </w:rPr>
        <w:t>U gornjem primeru, ako transakcija 1 iz nekog razloga ne uspe, X će se vratiti na svoju prethodnu vrednost. Ali transakcija 2 je već pročitala netačnu vrednost X-a.</w:t>
      </w:r>
    </w:p>
    <w:p w14:paraId="7D3C24C4" w14:textId="4638DC1B" w:rsidR="228F8117" w:rsidRDefault="208B3714" w:rsidP="208B3714">
      <w:pPr>
        <w:pStyle w:val="Heading4"/>
        <w:rPr>
          <w:rFonts w:ascii="Constantia" w:eastAsia="HGMinchoE" w:hAnsi="Constantia" w:cs="Times New Roman"/>
          <w:noProof/>
          <w:szCs w:val="24"/>
          <w:lang w:val="sr-Latn-RS"/>
        </w:rPr>
      </w:pPr>
      <w:r w:rsidRPr="208B3714">
        <w:rPr>
          <w:noProof/>
          <w:lang w:val="sr-Latn-RS"/>
        </w:rPr>
        <w:t>2.7.2 Incorrect Summary Problem</w:t>
      </w:r>
    </w:p>
    <w:p w14:paraId="55E677D8" w14:textId="6CAF82B5" w:rsidR="228F8117" w:rsidRDefault="208B3714" w:rsidP="228F8117">
      <w:pPr>
        <w:ind w:firstLine="720"/>
        <w:rPr>
          <w:rFonts w:eastAsia="Times New Roman" w:cs="Times New Roman"/>
          <w:noProof/>
          <w:szCs w:val="24"/>
          <w:lang w:val="sr-Latn-RS"/>
        </w:rPr>
      </w:pPr>
      <w:r w:rsidRPr="208B3714">
        <w:rPr>
          <w:rFonts w:eastAsia="Times New Roman" w:cs="Times New Roman"/>
          <w:noProof/>
          <w:szCs w:val="24"/>
          <w:lang w:val="sr-Latn-RS"/>
        </w:rPr>
        <w:t>Ukoliko imamo raspored kod koga jedna transakcija računa neku sumarnu funkciju nad nekim brojem elemenata baze, dok neke druge transakcije vrše update nad nekim od tih elemenata, radi se o problemu nekorektnog sabiranja (</w:t>
      </w:r>
      <w:r w:rsidRPr="208B3714">
        <w:rPr>
          <w:rFonts w:eastAsia="Times New Roman" w:cs="Times New Roman"/>
          <w:b/>
          <w:bCs/>
          <w:i/>
          <w:iCs/>
          <w:noProof/>
          <w:szCs w:val="24"/>
          <w:lang w:val="sr-Latn-RS"/>
        </w:rPr>
        <w:t>Incorrect Summary Problem</w:t>
      </w:r>
      <w:r w:rsidRPr="208B3714">
        <w:rPr>
          <w:rFonts w:eastAsia="Times New Roman" w:cs="Times New Roman"/>
          <w:noProof/>
          <w:szCs w:val="24"/>
          <w:lang w:val="sr-Latn-RS"/>
        </w:rPr>
        <w:t>). Razmotrimo situaciju u kojoj jedna transakcija primenjuje agregatnu funkciju na neke zapise, dok druga transakcija ažurira te zapise. Agregatna funkcija može izračunati neke vrednosti pre nego što su vrednosti ažurirane, a druge nakon što su ažurirane [10].</w:t>
      </w:r>
    </w:p>
    <w:p w14:paraId="2B639F41" w14:textId="08C2E36E" w:rsidR="228F8117" w:rsidRDefault="208B3714" w:rsidP="208B3714">
      <w:pPr>
        <w:pStyle w:val="Caption"/>
        <w:rPr>
          <w:rFonts w:eastAsia="Constantia" w:cs="Times New Roman"/>
          <w:noProof/>
          <w:szCs w:val="24"/>
          <w:lang w:val="sr-Latn-RS"/>
        </w:rPr>
      </w:pPr>
      <w:r w:rsidRPr="208B3714">
        <w:rPr>
          <w:noProof/>
          <w:lang w:val="sr-Latn-RS"/>
        </w:rPr>
        <w:t>Primer</w:t>
      </w:r>
    </w:p>
    <w:p w14:paraId="1F24BCE7" w14:textId="2109ADD1" w:rsidR="228F8117" w:rsidRDefault="228F8117" w:rsidP="208B3714">
      <w:pPr>
        <w:jc w:val="center"/>
      </w:pPr>
      <w:r>
        <w:rPr>
          <w:noProof/>
        </w:rPr>
        <w:lastRenderedPageBreak/>
        <w:drawing>
          <wp:inline distT="0" distB="0" distL="0" distR="0" wp14:anchorId="36AEB88F" wp14:editId="3F47E4D6">
            <wp:extent cx="1782058" cy="2036638"/>
            <wp:effectExtent l="0" t="0" r="0" b="0"/>
            <wp:docPr id="1519779421" name="Picture 151977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779421"/>
                    <pic:cNvPicPr/>
                  </pic:nvPicPr>
                  <pic:blipFill>
                    <a:blip r:embed="rId24">
                      <a:extLst>
                        <a:ext uri="{28A0092B-C50C-407E-A947-70E740481C1C}">
                          <a14:useLocalDpi xmlns:a14="http://schemas.microsoft.com/office/drawing/2010/main" val="0"/>
                        </a:ext>
                      </a:extLst>
                    </a:blip>
                    <a:stretch>
                      <a:fillRect/>
                    </a:stretch>
                  </pic:blipFill>
                  <pic:spPr>
                    <a:xfrm>
                      <a:off x="0" y="0"/>
                      <a:ext cx="1782058" cy="2036638"/>
                    </a:xfrm>
                    <a:prstGeom prst="rect">
                      <a:avLst/>
                    </a:prstGeom>
                  </pic:spPr>
                </pic:pic>
              </a:graphicData>
            </a:graphic>
          </wp:inline>
        </w:drawing>
      </w:r>
    </w:p>
    <w:p w14:paraId="36A7F8C9" w14:textId="11511328" w:rsidR="027678F7" w:rsidRDefault="40D01C27" w:rsidP="40D01C27">
      <w:pPr>
        <w:jc w:val="center"/>
        <w:rPr>
          <w:i/>
          <w:iCs/>
          <w:sz w:val="18"/>
          <w:szCs w:val="18"/>
        </w:rPr>
      </w:pPr>
      <w:r w:rsidRPr="40D01C27">
        <w:rPr>
          <w:i/>
          <w:iCs/>
          <w:sz w:val="18"/>
          <w:szCs w:val="18"/>
        </w:rPr>
        <w:t>Slika 14</w:t>
      </w:r>
    </w:p>
    <w:p w14:paraId="7901C79F" w14:textId="3F18937D" w:rsidR="40D01C27" w:rsidRDefault="40D01C27" w:rsidP="40D01C27">
      <w:pPr>
        <w:jc w:val="center"/>
        <w:rPr>
          <w:rFonts w:eastAsia="Constantia" w:cs="Times New Roman"/>
          <w:i/>
          <w:iCs/>
          <w:szCs w:val="24"/>
        </w:rPr>
      </w:pPr>
    </w:p>
    <w:p w14:paraId="006CDC80" w14:textId="5C9AC8CE" w:rsidR="228F8117" w:rsidRDefault="027678F7" w:rsidP="027678F7">
      <w:pPr>
        <w:ind w:firstLine="720"/>
        <w:rPr>
          <w:rFonts w:eastAsia="Constantia" w:cs="Times New Roman"/>
          <w:noProof/>
          <w:color w:val="000000" w:themeColor="text1"/>
          <w:lang w:val="sr-Latn-RS"/>
        </w:rPr>
      </w:pPr>
      <w:r w:rsidRPr="027678F7">
        <w:rPr>
          <w:rFonts w:eastAsia="Times New Roman" w:cs="Times New Roman"/>
          <w:noProof/>
          <w:lang w:val="sr-Latn-RS"/>
        </w:rPr>
        <w:t>U gornjem primeru, transakcija 2 izračunava sumu nekih zapisa dok ih transakcija 1 ažurira. Stoga agregatna funkcija može izračunati neke vrednosti pre nego što su ažurirane, a druge nakon što su ažurirane.</w:t>
      </w:r>
    </w:p>
    <w:p w14:paraId="7AA5922D" w14:textId="76D79803" w:rsidR="228F8117" w:rsidRDefault="208B3714" w:rsidP="208B3714">
      <w:pPr>
        <w:pStyle w:val="Heading4"/>
        <w:rPr>
          <w:rFonts w:ascii="Constantia" w:eastAsia="HGMinchoE" w:hAnsi="Constantia" w:cs="Times New Roman"/>
          <w:noProof/>
          <w:szCs w:val="24"/>
          <w:lang w:val="sr-Latn-RS"/>
        </w:rPr>
      </w:pPr>
      <w:r w:rsidRPr="208B3714">
        <w:rPr>
          <w:noProof/>
          <w:lang w:val="sr-Latn-RS"/>
        </w:rPr>
        <w:t>2.7.3 Lost Update Problem</w:t>
      </w:r>
    </w:p>
    <w:p w14:paraId="61EA365B" w14:textId="59C1CB78" w:rsidR="228F8117" w:rsidRDefault="208B3714" w:rsidP="228F8117">
      <w:pPr>
        <w:ind w:firstLine="720"/>
        <w:rPr>
          <w:rFonts w:eastAsia="Times New Roman" w:cs="Times New Roman"/>
          <w:noProof/>
          <w:szCs w:val="24"/>
          <w:lang w:val="sr-Latn-RS"/>
        </w:rPr>
      </w:pPr>
      <w:r w:rsidRPr="208B3714">
        <w:rPr>
          <w:rFonts w:eastAsia="Times New Roman" w:cs="Times New Roman"/>
          <w:noProof/>
          <w:szCs w:val="24"/>
          <w:lang w:val="sr-Latn-RS"/>
        </w:rPr>
        <w:t>Kod problema gubitka pri ažuriranju (</w:t>
      </w:r>
      <w:r w:rsidRPr="208B3714">
        <w:rPr>
          <w:rFonts w:eastAsia="Times New Roman" w:cs="Times New Roman"/>
          <w:b/>
          <w:bCs/>
          <w:i/>
          <w:iCs/>
          <w:noProof/>
          <w:szCs w:val="24"/>
          <w:lang w:val="sr-Latn-RS"/>
        </w:rPr>
        <w:t>Lost Update Problem</w:t>
      </w:r>
      <w:r w:rsidRPr="208B3714">
        <w:rPr>
          <w:rFonts w:eastAsia="Times New Roman" w:cs="Times New Roman"/>
          <w:noProof/>
          <w:szCs w:val="24"/>
          <w:lang w:val="sr-Latn-RS"/>
        </w:rPr>
        <w:t xml:space="preserve">), ažuriranje izvršeno za neku stavku podataka transakcijom se gubi jer je prepisuje ažuriranje izvršeno drugom transakcijom [10]. Kod ove vrste problema jedna transakcija vrši </w:t>
      </w:r>
      <w:r w:rsidRPr="208B3714">
        <w:rPr>
          <w:rFonts w:eastAsia="Times New Roman" w:cs="Times New Roman"/>
          <w:i/>
          <w:iCs/>
          <w:noProof/>
          <w:szCs w:val="24"/>
          <w:lang w:val="sr-Latn-RS"/>
        </w:rPr>
        <w:t>update</w:t>
      </w:r>
      <w:r w:rsidRPr="208B3714">
        <w:rPr>
          <w:rFonts w:eastAsia="Times New Roman" w:cs="Times New Roman"/>
          <w:noProof/>
          <w:szCs w:val="24"/>
          <w:lang w:val="sr-Latn-RS"/>
        </w:rPr>
        <w:t xml:space="preserve"> (</w:t>
      </w:r>
      <w:r w:rsidRPr="208B3714">
        <w:rPr>
          <w:rFonts w:eastAsia="Times New Roman" w:cs="Times New Roman"/>
          <w:i/>
          <w:iCs/>
          <w:noProof/>
          <w:szCs w:val="24"/>
          <w:lang w:val="sr-Latn-RS"/>
        </w:rPr>
        <w:t>write</w:t>
      </w:r>
      <w:r w:rsidRPr="208B3714">
        <w:rPr>
          <w:rFonts w:eastAsia="Times New Roman" w:cs="Times New Roman"/>
          <w:noProof/>
          <w:szCs w:val="24"/>
          <w:lang w:val="sr-Latn-RS"/>
        </w:rPr>
        <w:t xml:space="preserve">) nad nekim elementom, nakon čega druga transakcija takođe vrši neki </w:t>
      </w:r>
      <w:r w:rsidRPr="208B3714">
        <w:rPr>
          <w:rFonts w:eastAsia="Times New Roman" w:cs="Times New Roman"/>
          <w:i/>
          <w:iCs/>
          <w:noProof/>
          <w:szCs w:val="24"/>
          <w:lang w:val="sr-Latn-RS"/>
        </w:rPr>
        <w:t xml:space="preserve">update </w:t>
      </w:r>
      <w:r w:rsidRPr="208B3714">
        <w:rPr>
          <w:rFonts w:eastAsia="Times New Roman" w:cs="Times New Roman"/>
          <w:noProof/>
          <w:szCs w:val="24"/>
          <w:lang w:val="sr-Latn-RS"/>
        </w:rPr>
        <w:t xml:space="preserve">nad istim elementom, iako je prethodna transakcija još uvek u toku, što dovodi do toga da </w:t>
      </w:r>
      <w:r w:rsidRPr="208B3714">
        <w:rPr>
          <w:rFonts w:eastAsia="Times New Roman" w:cs="Times New Roman"/>
          <w:i/>
          <w:iCs/>
          <w:noProof/>
          <w:szCs w:val="24"/>
          <w:lang w:val="sr-Latn-RS"/>
        </w:rPr>
        <w:t xml:space="preserve">update </w:t>
      </w:r>
      <w:r w:rsidRPr="208B3714">
        <w:rPr>
          <w:rFonts w:eastAsia="Times New Roman" w:cs="Times New Roman"/>
          <w:noProof/>
          <w:szCs w:val="24"/>
          <w:lang w:val="sr-Latn-RS"/>
        </w:rPr>
        <w:t>koji je izvršila prva transakcija bude izgubljen.</w:t>
      </w:r>
    </w:p>
    <w:p w14:paraId="07FD57B3" w14:textId="6F9FBF61" w:rsidR="228F8117" w:rsidRDefault="208B3714" w:rsidP="208B3714">
      <w:pPr>
        <w:pStyle w:val="Caption"/>
        <w:rPr>
          <w:rFonts w:eastAsia="Constantia" w:cs="Times New Roman"/>
          <w:noProof/>
          <w:szCs w:val="24"/>
          <w:lang w:val="sr-Latn-RS"/>
        </w:rPr>
      </w:pPr>
      <w:r w:rsidRPr="208B3714">
        <w:rPr>
          <w:noProof/>
          <w:lang w:val="sr-Latn-RS"/>
        </w:rPr>
        <w:t>Primer</w:t>
      </w:r>
    </w:p>
    <w:p w14:paraId="53DB9A9C" w14:textId="31547AF6" w:rsidR="228F8117" w:rsidRDefault="228F8117" w:rsidP="208B3714">
      <w:pPr>
        <w:jc w:val="center"/>
      </w:pPr>
      <w:r>
        <w:rPr>
          <w:noProof/>
        </w:rPr>
        <w:drawing>
          <wp:inline distT="0" distB="0" distL="0" distR="0" wp14:anchorId="6390B3DC" wp14:editId="6D1608A2">
            <wp:extent cx="1549351" cy="1170948"/>
            <wp:effectExtent l="0" t="0" r="0" b="0"/>
            <wp:docPr id="296638759" name="Picture 29663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38759"/>
                    <pic:cNvPicPr/>
                  </pic:nvPicPr>
                  <pic:blipFill>
                    <a:blip r:embed="rId25">
                      <a:extLst>
                        <a:ext uri="{28A0092B-C50C-407E-A947-70E740481C1C}">
                          <a14:useLocalDpi xmlns:a14="http://schemas.microsoft.com/office/drawing/2010/main" val="0"/>
                        </a:ext>
                      </a:extLst>
                    </a:blip>
                    <a:stretch>
                      <a:fillRect/>
                    </a:stretch>
                  </pic:blipFill>
                  <pic:spPr>
                    <a:xfrm>
                      <a:off x="0" y="0"/>
                      <a:ext cx="1549351" cy="1170948"/>
                    </a:xfrm>
                    <a:prstGeom prst="rect">
                      <a:avLst/>
                    </a:prstGeom>
                  </pic:spPr>
                </pic:pic>
              </a:graphicData>
            </a:graphic>
          </wp:inline>
        </w:drawing>
      </w:r>
    </w:p>
    <w:p w14:paraId="7676C885" w14:textId="0633D2CD" w:rsidR="027678F7" w:rsidRDefault="40D01C27" w:rsidP="40D01C27">
      <w:pPr>
        <w:jc w:val="center"/>
        <w:rPr>
          <w:i/>
          <w:iCs/>
          <w:sz w:val="18"/>
          <w:szCs w:val="18"/>
        </w:rPr>
      </w:pPr>
      <w:r w:rsidRPr="40D01C27">
        <w:rPr>
          <w:i/>
          <w:iCs/>
          <w:sz w:val="18"/>
          <w:szCs w:val="18"/>
        </w:rPr>
        <w:t>Slika 15</w:t>
      </w:r>
    </w:p>
    <w:p w14:paraId="2AF74C42" w14:textId="3BA0D8C3" w:rsidR="40D01C27" w:rsidRDefault="40D01C27" w:rsidP="40D01C27">
      <w:pPr>
        <w:jc w:val="center"/>
        <w:rPr>
          <w:rFonts w:eastAsia="Constantia" w:cs="Times New Roman"/>
          <w:i/>
          <w:iCs/>
          <w:szCs w:val="24"/>
        </w:rPr>
      </w:pPr>
    </w:p>
    <w:p w14:paraId="7612F7A4" w14:textId="5F516CB2" w:rsidR="228F8117" w:rsidRDefault="027678F7" w:rsidP="027678F7">
      <w:pPr>
        <w:ind w:firstLine="720"/>
        <w:rPr>
          <w:rFonts w:eastAsia="Constantia" w:cs="Times New Roman"/>
          <w:noProof/>
          <w:color w:val="000000" w:themeColor="text1"/>
          <w:lang w:val="sr-Latn-RS"/>
        </w:rPr>
      </w:pPr>
      <w:r w:rsidRPr="027678F7">
        <w:rPr>
          <w:rFonts w:eastAsia="Times New Roman" w:cs="Times New Roman"/>
          <w:noProof/>
          <w:lang w:val="sr-Latn-RS"/>
        </w:rPr>
        <w:t>U gornjem primeru, transakcija 1 menja vrednost X, ali je prepisuje ažuriranje izvršeno transakcijom 2 na X. Stoga se ažuriranje izvršeno transakcijom 1 gubi.</w:t>
      </w:r>
    </w:p>
    <w:p w14:paraId="6159F32E" w14:textId="7726D086" w:rsidR="228F8117" w:rsidRDefault="208B3714" w:rsidP="208B3714">
      <w:pPr>
        <w:pStyle w:val="Heading4"/>
        <w:rPr>
          <w:rFonts w:ascii="Constantia" w:eastAsia="HGMinchoE" w:hAnsi="Constantia" w:cs="Times New Roman"/>
          <w:noProof/>
          <w:szCs w:val="24"/>
          <w:lang w:val="sr-Latn-RS"/>
        </w:rPr>
      </w:pPr>
      <w:r w:rsidRPr="208B3714">
        <w:rPr>
          <w:noProof/>
          <w:lang w:val="sr-Latn-RS"/>
        </w:rPr>
        <w:t>2.7.4 Unrepeatable Read Problem</w:t>
      </w:r>
    </w:p>
    <w:p w14:paraId="00246A5F" w14:textId="4FE48A54" w:rsidR="228F8117" w:rsidRDefault="208B3714" w:rsidP="228F8117">
      <w:pPr>
        <w:ind w:firstLine="720"/>
        <w:rPr>
          <w:rFonts w:eastAsia="Times New Roman" w:cs="Times New Roman"/>
          <w:noProof/>
          <w:szCs w:val="24"/>
          <w:lang w:val="sr-Latn-RS"/>
        </w:rPr>
      </w:pPr>
      <w:r w:rsidRPr="208B3714">
        <w:rPr>
          <w:rFonts w:eastAsia="Times New Roman" w:cs="Times New Roman"/>
          <w:noProof/>
          <w:szCs w:val="24"/>
          <w:lang w:val="sr-Latn-RS"/>
        </w:rPr>
        <w:t>Neponovljivi problem čitanja (</w:t>
      </w:r>
      <w:r w:rsidRPr="208B3714">
        <w:rPr>
          <w:rFonts w:eastAsia="Times New Roman" w:cs="Times New Roman"/>
          <w:b/>
          <w:bCs/>
          <w:i/>
          <w:iCs/>
          <w:noProof/>
          <w:szCs w:val="24"/>
          <w:lang w:val="sr-Latn-RS"/>
        </w:rPr>
        <w:t>Unrepeatable Read Problem</w:t>
      </w:r>
      <w:r w:rsidRPr="208B3714">
        <w:rPr>
          <w:rFonts w:eastAsia="Times New Roman" w:cs="Times New Roman"/>
          <w:noProof/>
          <w:szCs w:val="24"/>
          <w:lang w:val="sr-Latn-RS"/>
        </w:rPr>
        <w:t xml:space="preserve">) nastaje kada dve ili više operacija čitanja iste transakcije čitaju različite vrednosti iste promenljive [10]. Kod ovog problema jedna transakcija izvrši </w:t>
      </w:r>
      <w:r w:rsidRPr="208B3714">
        <w:rPr>
          <w:rFonts w:eastAsia="Times New Roman" w:cs="Times New Roman"/>
          <w:i/>
          <w:iCs/>
          <w:noProof/>
          <w:szCs w:val="24"/>
          <w:lang w:val="sr-Latn-RS"/>
        </w:rPr>
        <w:t xml:space="preserve">update </w:t>
      </w:r>
      <w:r w:rsidRPr="208B3714">
        <w:rPr>
          <w:rFonts w:eastAsia="Times New Roman" w:cs="Times New Roman"/>
          <w:noProof/>
          <w:szCs w:val="24"/>
          <w:lang w:val="sr-Latn-RS"/>
        </w:rPr>
        <w:t>nad nekim elementom, koji je prethodno pročitan od strane neke druge aplikacije koja se još uvek izvršava, tako da ukoliko prva transakcija pokuša sa ponovnim čitanjem, dobiće izmenjenu vrednost, iako je nije ona sama u međuvremenu izmenila.</w:t>
      </w:r>
    </w:p>
    <w:p w14:paraId="6DE0F04F" w14:textId="771A86D5" w:rsidR="228F8117" w:rsidRDefault="208B3714" w:rsidP="208B3714">
      <w:pPr>
        <w:pStyle w:val="Caption"/>
        <w:rPr>
          <w:rFonts w:eastAsia="Constantia" w:cs="Times New Roman"/>
          <w:noProof/>
          <w:szCs w:val="24"/>
          <w:lang w:val="sr-Latn-RS"/>
        </w:rPr>
      </w:pPr>
      <w:r w:rsidRPr="208B3714">
        <w:rPr>
          <w:noProof/>
          <w:lang w:val="sr-Latn-RS"/>
        </w:rPr>
        <w:t>Primer</w:t>
      </w:r>
    </w:p>
    <w:p w14:paraId="532416DF" w14:textId="4D7E5E59" w:rsidR="228F8117" w:rsidRDefault="228F8117" w:rsidP="208B3714">
      <w:pPr>
        <w:jc w:val="center"/>
      </w:pPr>
      <w:r>
        <w:rPr>
          <w:noProof/>
        </w:rPr>
        <w:lastRenderedPageBreak/>
        <w:drawing>
          <wp:inline distT="0" distB="0" distL="0" distR="0" wp14:anchorId="47B188D4" wp14:editId="406EC0F2">
            <wp:extent cx="1470620" cy="1482605"/>
            <wp:effectExtent l="0" t="0" r="0" b="0"/>
            <wp:docPr id="792331617" name="Picture 79233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331617"/>
                    <pic:cNvPicPr/>
                  </pic:nvPicPr>
                  <pic:blipFill>
                    <a:blip r:embed="rId26">
                      <a:extLst>
                        <a:ext uri="{28A0092B-C50C-407E-A947-70E740481C1C}">
                          <a14:useLocalDpi xmlns:a14="http://schemas.microsoft.com/office/drawing/2010/main" val="0"/>
                        </a:ext>
                      </a:extLst>
                    </a:blip>
                    <a:stretch>
                      <a:fillRect/>
                    </a:stretch>
                  </pic:blipFill>
                  <pic:spPr>
                    <a:xfrm>
                      <a:off x="0" y="0"/>
                      <a:ext cx="1470620" cy="1482605"/>
                    </a:xfrm>
                    <a:prstGeom prst="rect">
                      <a:avLst/>
                    </a:prstGeom>
                  </pic:spPr>
                </pic:pic>
              </a:graphicData>
            </a:graphic>
          </wp:inline>
        </w:drawing>
      </w:r>
    </w:p>
    <w:p w14:paraId="3AE677E5" w14:textId="3D6642BA" w:rsidR="027678F7" w:rsidRDefault="40D01C27" w:rsidP="40D01C27">
      <w:pPr>
        <w:jc w:val="center"/>
        <w:rPr>
          <w:i/>
          <w:iCs/>
          <w:sz w:val="18"/>
          <w:szCs w:val="18"/>
        </w:rPr>
      </w:pPr>
      <w:r w:rsidRPr="40D01C27">
        <w:rPr>
          <w:i/>
          <w:iCs/>
          <w:sz w:val="18"/>
          <w:szCs w:val="18"/>
        </w:rPr>
        <w:t>Slika 16</w:t>
      </w:r>
    </w:p>
    <w:p w14:paraId="00C46875" w14:textId="414AC19C" w:rsidR="40D01C27" w:rsidRDefault="40D01C27" w:rsidP="40D01C27">
      <w:pPr>
        <w:jc w:val="center"/>
        <w:rPr>
          <w:rFonts w:eastAsia="Constantia" w:cs="Times New Roman"/>
          <w:i/>
          <w:iCs/>
          <w:szCs w:val="24"/>
        </w:rPr>
      </w:pPr>
    </w:p>
    <w:p w14:paraId="5A57CF84" w14:textId="6C7D9D2A" w:rsidR="228F8117" w:rsidRDefault="027678F7" w:rsidP="027678F7">
      <w:pPr>
        <w:ind w:firstLine="720"/>
        <w:rPr>
          <w:rFonts w:eastAsia="Constantia" w:cs="Times New Roman"/>
          <w:noProof/>
          <w:color w:val="000000" w:themeColor="text1"/>
          <w:lang w:val="sr-Latn-RS"/>
        </w:rPr>
      </w:pPr>
      <w:r w:rsidRPr="027678F7">
        <w:rPr>
          <w:rFonts w:eastAsia="Times New Roman" w:cs="Times New Roman"/>
          <w:noProof/>
          <w:lang w:val="sr-Latn-RS"/>
        </w:rPr>
        <w:t>U gornjem primeru, kada transakcija 2 pročita promenljivu X, operacija pisanja u transakciji 1 menja vrednost promenljive X. Dakle, kada se transakcijom 2 izvrši druga operacija čitanja, ona čita novu vrednost X koju je ažurirala transakcija 1.</w:t>
      </w:r>
    </w:p>
    <w:p w14:paraId="2676F97D" w14:textId="6AA83882" w:rsidR="228F8117" w:rsidRDefault="208B3714" w:rsidP="208B3714">
      <w:pPr>
        <w:pStyle w:val="Heading4"/>
        <w:rPr>
          <w:rFonts w:ascii="Constantia" w:eastAsia="HGMinchoE" w:hAnsi="Constantia" w:cs="Times New Roman"/>
          <w:noProof/>
          <w:szCs w:val="24"/>
          <w:lang w:val="sr-Latn-RS"/>
        </w:rPr>
      </w:pPr>
      <w:r w:rsidRPr="208B3714">
        <w:rPr>
          <w:noProof/>
          <w:lang w:val="sr-Latn-RS"/>
        </w:rPr>
        <w:t>2.7.5 Phantom Read Problem</w:t>
      </w:r>
    </w:p>
    <w:p w14:paraId="3EAD58A0" w14:textId="69F1F207" w:rsidR="228F8117" w:rsidRDefault="208B3714" w:rsidP="228F8117">
      <w:pPr>
        <w:ind w:firstLine="720"/>
        <w:rPr>
          <w:rFonts w:eastAsia="Times New Roman" w:cs="Times New Roman"/>
          <w:noProof/>
          <w:szCs w:val="24"/>
          <w:lang w:val="sr-Latn-RS"/>
        </w:rPr>
      </w:pPr>
      <w:r w:rsidRPr="208B3714">
        <w:rPr>
          <w:rFonts w:eastAsia="Times New Roman" w:cs="Times New Roman"/>
          <w:noProof/>
          <w:szCs w:val="24"/>
          <w:lang w:val="sr-Latn-RS"/>
        </w:rPr>
        <w:t>Problem sa fantomskim čitanjem javlja se kada transakcija jednom pročita promenljivu, ali ako zatim ponovo pokuša da pročita tu istu promenljivu, javlja se greška koja kaže da promenljiva ne postoji [10]. Kod ovog tipa problema se u okviru jedne transakcije dva puta izvršava isti upit nad bazom, pri čemu se kao rezultat, svakiput dobije različiti broj redova. Razlog za ovo je najčešće taj, što neka druga transakcija unese novi red u bazu izmedju dva izvršenja upita u prvoj transakciji.</w:t>
      </w:r>
    </w:p>
    <w:p w14:paraId="6206646E" w14:textId="6EC20253" w:rsidR="228F8117" w:rsidRDefault="208B3714" w:rsidP="208B3714">
      <w:pPr>
        <w:pStyle w:val="Caption"/>
        <w:rPr>
          <w:rFonts w:eastAsia="Constantia" w:cs="Times New Roman"/>
          <w:noProof/>
          <w:szCs w:val="24"/>
          <w:lang w:val="sr-Latn-RS"/>
        </w:rPr>
      </w:pPr>
      <w:r w:rsidRPr="208B3714">
        <w:rPr>
          <w:noProof/>
          <w:lang w:val="sr-Latn-RS"/>
        </w:rPr>
        <w:t>Primer</w:t>
      </w:r>
    </w:p>
    <w:p w14:paraId="79C22B14" w14:textId="57A5C47B" w:rsidR="228F8117" w:rsidRDefault="228F8117" w:rsidP="208B3714">
      <w:pPr>
        <w:jc w:val="center"/>
      </w:pPr>
      <w:r>
        <w:rPr>
          <w:noProof/>
        </w:rPr>
        <w:drawing>
          <wp:inline distT="0" distB="0" distL="0" distR="0" wp14:anchorId="06594AA9" wp14:editId="19E3D037">
            <wp:extent cx="1480261" cy="1691726"/>
            <wp:effectExtent l="0" t="0" r="0" b="0"/>
            <wp:docPr id="1754028085" name="Picture 175402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028085"/>
                    <pic:cNvPicPr/>
                  </pic:nvPicPr>
                  <pic:blipFill>
                    <a:blip r:embed="rId27">
                      <a:extLst>
                        <a:ext uri="{28A0092B-C50C-407E-A947-70E740481C1C}">
                          <a14:useLocalDpi xmlns:a14="http://schemas.microsoft.com/office/drawing/2010/main" val="0"/>
                        </a:ext>
                      </a:extLst>
                    </a:blip>
                    <a:stretch>
                      <a:fillRect/>
                    </a:stretch>
                  </pic:blipFill>
                  <pic:spPr>
                    <a:xfrm>
                      <a:off x="0" y="0"/>
                      <a:ext cx="1480261" cy="1691726"/>
                    </a:xfrm>
                    <a:prstGeom prst="rect">
                      <a:avLst/>
                    </a:prstGeom>
                  </pic:spPr>
                </pic:pic>
              </a:graphicData>
            </a:graphic>
          </wp:inline>
        </w:drawing>
      </w:r>
    </w:p>
    <w:p w14:paraId="14304730" w14:textId="5E88DC31" w:rsidR="027678F7" w:rsidRDefault="40D01C27" w:rsidP="40D01C27">
      <w:pPr>
        <w:jc w:val="center"/>
        <w:rPr>
          <w:i/>
          <w:iCs/>
          <w:sz w:val="18"/>
          <w:szCs w:val="18"/>
        </w:rPr>
      </w:pPr>
      <w:r w:rsidRPr="40D01C27">
        <w:rPr>
          <w:i/>
          <w:iCs/>
          <w:sz w:val="18"/>
          <w:szCs w:val="18"/>
        </w:rPr>
        <w:t>Slika 17</w:t>
      </w:r>
    </w:p>
    <w:p w14:paraId="2C5B876A" w14:textId="13246002" w:rsidR="40D01C27" w:rsidRDefault="40D01C27" w:rsidP="40D01C27">
      <w:pPr>
        <w:jc w:val="center"/>
        <w:rPr>
          <w:rFonts w:eastAsia="Constantia" w:cs="Times New Roman"/>
          <w:i/>
          <w:iCs/>
          <w:szCs w:val="24"/>
        </w:rPr>
      </w:pPr>
    </w:p>
    <w:p w14:paraId="1011E9AB" w14:textId="285E322D" w:rsidR="228F8117" w:rsidRDefault="027678F7" w:rsidP="027678F7">
      <w:pPr>
        <w:ind w:firstLine="720"/>
        <w:rPr>
          <w:rFonts w:eastAsia="Constantia" w:cs="Times New Roman"/>
          <w:noProof/>
          <w:color w:val="000000" w:themeColor="text1"/>
          <w:lang w:val="sr-Latn-RS"/>
        </w:rPr>
      </w:pPr>
      <w:r w:rsidRPr="027678F7">
        <w:rPr>
          <w:rFonts w:eastAsia="Times New Roman" w:cs="Times New Roman"/>
          <w:noProof/>
          <w:lang w:val="sr-Latn-RS"/>
        </w:rPr>
        <w:t>U gornjem primeru, kada transakcija 2 pročita promenljivu X, transakcija 1 briše promenljivu X bez znanja transakcije 1. Dakle, kada transakcija 2 pokuša da pročita X, onda to nije u moguće.</w:t>
      </w:r>
    </w:p>
    <w:p w14:paraId="58733E19" w14:textId="4C5F0CB9" w:rsidR="228F8117" w:rsidRDefault="208B3714" w:rsidP="228F8117">
      <w:pPr>
        <w:pStyle w:val="Heading3"/>
        <w:rPr>
          <w:rFonts w:ascii="Constantia" w:eastAsia="HGMinchoE" w:hAnsi="Constantia" w:cs="Times New Roman"/>
          <w:noProof/>
          <w:color w:val="004F5B"/>
          <w:szCs w:val="26"/>
          <w:lang w:val="sr-Latn-RS"/>
        </w:rPr>
      </w:pPr>
      <w:bookmarkStart w:id="15" w:name="_Toc72571739"/>
      <w:r w:rsidRPr="208B3714">
        <w:rPr>
          <w:noProof/>
          <w:lang w:val="sr-Latn-RS"/>
        </w:rPr>
        <w:t>2.8 Protokoli kontrole konkurentnosti</w:t>
      </w:r>
      <w:bookmarkEnd w:id="15"/>
    </w:p>
    <w:p w14:paraId="7C0A3704" w14:textId="78451ADA" w:rsidR="228F8117" w:rsidRDefault="208B3714" w:rsidP="208B3714">
      <w:pPr>
        <w:ind w:firstLine="720"/>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 xml:space="preserve">Da bi se sprečile nepravilnosti navedene u prethodnom poglavlju i da bi se obezbedilo svojstvo izolacije transakcija koje se konkuretno izvršavaju, mora da postoji skup pravila – protokol kontrole konkuretnosti, kojeg će se pridržavati sve transakcije i time obezbediti serijabilnost rasporeda. </w:t>
      </w:r>
    </w:p>
    <w:p w14:paraId="3C93F218" w14:textId="6847A79D" w:rsidR="228F8117" w:rsidRDefault="208B3714" w:rsidP="208B3714">
      <w:pPr>
        <w:ind w:firstLine="720"/>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Uvedeni su sledeći tipovi protokola [11]:</w:t>
      </w:r>
    </w:p>
    <w:p w14:paraId="4CCFBEDD" w14:textId="7149A0B9" w:rsidR="208B3714" w:rsidRDefault="208B3714" w:rsidP="208B3714">
      <w:pPr>
        <w:pStyle w:val="ListParagraph"/>
        <w:numPr>
          <w:ilvl w:val="0"/>
          <w:numId w:val="5"/>
        </w:numPr>
        <w:rPr>
          <w:rFonts w:asciiTheme="minorHAnsi" w:eastAsiaTheme="minorEastAsia" w:hAnsiTheme="minorHAnsi"/>
          <w:noProof/>
          <w:szCs w:val="24"/>
          <w:lang w:val="sr-Latn-RS"/>
        </w:rPr>
      </w:pPr>
      <w:r w:rsidRPr="208B3714">
        <w:rPr>
          <w:b/>
          <w:bCs/>
          <w:i/>
          <w:iCs/>
          <w:noProof/>
          <w:lang w:val="sr-Latn-RS"/>
        </w:rPr>
        <w:t>Lock Based Protocols</w:t>
      </w:r>
    </w:p>
    <w:p w14:paraId="5875C4DE" w14:textId="618B7124" w:rsidR="208B3714" w:rsidRDefault="208B3714" w:rsidP="208B3714">
      <w:pPr>
        <w:pStyle w:val="ListParagraph"/>
        <w:numPr>
          <w:ilvl w:val="0"/>
          <w:numId w:val="5"/>
        </w:numPr>
        <w:rPr>
          <w:rFonts w:asciiTheme="minorHAnsi" w:eastAsiaTheme="minorEastAsia" w:hAnsiTheme="minorHAnsi"/>
          <w:noProof/>
          <w:szCs w:val="24"/>
          <w:lang w:val="sr-Latn-RS"/>
        </w:rPr>
      </w:pPr>
      <w:r w:rsidRPr="208B3714">
        <w:rPr>
          <w:b/>
          <w:bCs/>
          <w:i/>
          <w:iCs/>
          <w:noProof/>
          <w:lang w:val="sr-Latn-RS"/>
        </w:rPr>
        <w:t>Time-Stamp Based Protocol</w:t>
      </w:r>
    </w:p>
    <w:p w14:paraId="26FA62C3" w14:textId="7C7A6F58" w:rsidR="208B3714" w:rsidRDefault="208B3714" w:rsidP="208B3714">
      <w:pPr>
        <w:pStyle w:val="ListParagraph"/>
        <w:numPr>
          <w:ilvl w:val="0"/>
          <w:numId w:val="5"/>
        </w:numPr>
        <w:rPr>
          <w:rFonts w:asciiTheme="minorHAnsi" w:eastAsiaTheme="minorEastAsia" w:hAnsiTheme="minorHAnsi"/>
          <w:noProof/>
          <w:szCs w:val="24"/>
          <w:lang w:val="sr-Latn-RS"/>
        </w:rPr>
      </w:pPr>
      <w:r w:rsidRPr="208B3714">
        <w:rPr>
          <w:b/>
          <w:bCs/>
          <w:i/>
          <w:iCs/>
          <w:noProof/>
          <w:lang w:val="sr-Latn-RS"/>
        </w:rPr>
        <w:lastRenderedPageBreak/>
        <w:t>Validation Based Protocol</w:t>
      </w:r>
    </w:p>
    <w:p w14:paraId="2F22A819" w14:textId="44194A19" w:rsidR="208B3714" w:rsidRDefault="208B3714" w:rsidP="208B3714">
      <w:pPr>
        <w:pStyle w:val="ListParagraph"/>
        <w:numPr>
          <w:ilvl w:val="0"/>
          <w:numId w:val="5"/>
        </w:numPr>
        <w:rPr>
          <w:noProof/>
          <w:szCs w:val="24"/>
          <w:lang w:val="sr-Latn-RS"/>
        </w:rPr>
      </w:pPr>
      <w:r w:rsidRPr="208B3714">
        <w:rPr>
          <w:rFonts w:eastAsia="Constantia" w:cs="Times New Roman"/>
          <w:b/>
          <w:bCs/>
          <w:i/>
          <w:iCs/>
          <w:noProof/>
          <w:szCs w:val="24"/>
          <w:lang w:val="sr-Latn-RS"/>
        </w:rPr>
        <w:t>Multiversion Concurency Control Protocol</w:t>
      </w:r>
    </w:p>
    <w:p w14:paraId="345DD312" w14:textId="266C52D6" w:rsidR="208B3714" w:rsidRDefault="208B3714" w:rsidP="208B3714">
      <w:pPr>
        <w:pStyle w:val="Heading4"/>
        <w:rPr>
          <w:rFonts w:ascii="Constantia" w:eastAsia="HGMinchoE" w:hAnsi="Constantia" w:cs="Times New Roman"/>
          <w:noProof/>
          <w:szCs w:val="24"/>
          <w:lang w:val="sr-Latn-RS"/>
        </w:rPr>
      </w:pPr>
      <w:r w:rsidRPr="208B3714">
        <w:rPr>
          <w:noProof/>
          <w:lang w:val="sr-Latn-RS"/>
        </w:rPr>
        <w:t>2.8.1 Lock Based Protocols</w:t>
      </w:r>
    </w:p>
    <w:p w14:paraId="4942E57D" w14:textId="16EC8E82" w:rsidR="228F8117" w:rsidRDefault="208B3714" w:rsidP="208B3714">
      <w:pPr>
        <w:ind w:firstLine="720"/>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 xml:space="preserve">Pod terminom </w:t>
      </w:r>
      <w:r w:rsidRPr="208B3714">
        <w:rPr>
          <w:rFonts w:eastAsia="Constantia" w:cs="Times New Roman"/>
          <w:b/>
          <w:bCs/>
          <w:i/>
          <w:iCs/>
          <w:noProof/>
          <w:color w:val="000000" w:themeColor="text1"/>
          <w:szCs w:val="24"/>
          <w:lang w:val="sr-Latn-RS"/>
        </w:rPr>
        <w:t xml:space="preserve">lock </w:t>
      </w:r>
      <w:r w:rsidRPr="208B3714">
        <w:rPr>
          <w:rFonts w:eastAsia="Constantia" w:cs="Times New Roman"/>
          <w:noProof/>
          <w:color w:val="000000" w:themeColor="text1"/>
          <w:szCs w:val="24"/>
          <w:lang w:val="sr-Latn-RS"/>
        </w:rPr>
        <w:t xml:space="preserve">smatra se promenljiva koja se dodeljuje nekom podataku i kojom se opisuje status tog podataka u odnosu na operacije koje su dozvoljene da se obavljaju nad njime. Kod bilo kog protokola koji koristi zaključavanje, transakcija ne može da pristupi elementu, dok pre toga ne pribavi odgovarjući </w:t>
      </w:r>
      <w:r w:rsidRPr="208B3714">
        <w:rPr>
          <w:rFonts w:eastAsia="Constantia" w:cs="Times New Roman"/>
          <w:i/>
          <w:iCs/>
          <w:noProof/>
          <w:color w:val="000000" w:themeColor="text1"/>
          <w:szCs w:val="24"/>
          <w:lang w:val="sr-Latn-RS"/>
        </w:rPr>
        <w:t xml:space="preserve">lock </w:t>
      </w:r>
      <w:r w:rsidRPr="208B3714">
        <w:rPr>
          <w:rFonts w:eastAsia="Constantia" w:cs="Times New Roman"/>
          <w:noProof/>
          <w:color w:val="000000" w:themeColor="text1"/>
          <w:szCs w:val="24"/>
          <w:lang w:val="sr-Latn-RS"/>
        </w:rPr>
        <w:t>[1]. Z</w:t>
      </w:r>
      <w:r w:rsidRPr="208B3714">
        <w:rPr>
          <w:rFonts w:eastAsia="Times New Roman" w:cs="Times New Roman"/>
          <w:noProof/>
          <w:szCs w:val="24"/>
          <w:lang w:val="sr-Latn-RS"/>
        </w:rPr>
        <w:t>aključavanje se drugim rečima naziva pristup (</w:t>
      </w:r>
      <w:r w:rsidRPr="208B3714">
        <w:rPr>
          <w:rFonts w:eastAsia="Times New Roman" w:cs="Times New Roman"/>
          <w:b/>
          <w:bCs/>
          <w:i/>
          <w:iCs/>
          <w:noProof/>
          <w:szCs w:val="24"/>
          <w:lang w:val="sr-Latn-RS"/>
        </w:rPr>
        <w:t>access</w:t>
      </w:r>
      <w:r w:rsidRPr="208B3714">
        <w:rPr>
          <w:rFonts w:eastAsia="Times New Roman" w:cs="Times New Roman"/>
          <w:noProof/>
          <w:szCs w:val="24"/>
          <w:lang w:val="sr-Latn-RS"/>
        </w:rPr>
        <w:t>). U ovoj vrsti protokola nijedna transakcija neće biti obrađena sve dok transakcija ne zaključa zapis. To znači da bilo koja transakcija neće povući, umetnuti ili ažurirati ili izbrisati podatke ukoliko ne dobije pristup tim podacima. Zaključavanja su široko kvalifikovana i poznata kao binarna (</w:t>
      </w:r>
      <w:r w:rsidRPr="208B3714">
        <w:rPr>
          <w:rFonts w:eastAsia="Times New Roman" w:cs="Times New Roman"/>
          <w:b/>
          <w:bCs/>
          <w:i/>
          <w:iCs/>
          <w:noProof/>
          <w:szCs w:val="24"/>
          <w:lang w:val="sr-Latn-RS"/>
        </w:rPr>
        <w:t>Binary locks</w:t>
      </w:r>
      <w:r w:rsidRPr="208B3714">
        <w:rPr>
          <w:rFonts w:eastAsia="Times New Roman" w:cs="Times New Roman"/>
          <w:noProof/>
          <w:szCs w:val="24"/>
          <w:lang w:val="sr-Latn-RS"/>
        </w:rPr>
        <w:t>) i zajednička/ekskluzivna (</w:t>
      </w:r>
      <w:r w:rsidRPr="208B3714">
        <w:rPr>
          <w:rFonts w:eastAsia="Times New Roman" w:cs="Times New Roman"/>
          <w:b/>
          <w:bCs/>
          <w:i/>
          <w:iCs/>
          <w:noProof/>
          <w:szCs w:val="24"/>
          <w:lang w:val="sr-Latn-RS"/>
        </w:rPr>
        <w:t>Shared/Exclusive locks</w:t>
      </w:r>
      <w:r w:rsidRPr="208B3714">
        <w:rPr>
          <w:rFonts w:eastAsia="Times New Roman" w:cs="Times New Roman"/>
          <w:noProof/>
          <w:szCs w:val="24"/>
          <w:lang w:val="sr-Latn-RS"/>
        </w:rPr>
        <w:t>) tehnika zaključavanja [11].</w:t>
      </w:r>
    </w:p>
    <w:p w14:paraId="3E7B7539" w14:textId="294A2F81" w:rsidR="228F8117" w:rsidRDefault="208B3714" w:rsidP="208B3714">
      <w:pPr>
        <w:ind w:firstLine="720"/>
        <w:rPr>
          <w:rFonts w:eastAsia="Constantia" w:cs="Times New Roman"/>
          <w:noProof/>
          <w:color w:val="000000" w:themeColor="text1"/>
          <w:szCs w:val="24"/>
          <w:lang w:val="sr-Latn-RS"/>
        </w:rPr>
      </w:pPr>
      <w:r w:rsidRPr="208B3714">
        <w:rPr>
          <w:rFonts w:eastAsia="Times New Roman" w:cs="Times New Roman"/>
          <w:noProof/>
          <w:szCs w:val="24"/>
          <w:lang w:val="sr-Latn-RS"/>
        </w:rPr>
        <w:t xml:space="preserve">Kod binarnog </w:t>
      </w:r>
      <w:r w:rsidRPr="208B3714">
        <w:rPr>
          <w:rFonts w:eastAsia="Times New Roman" w:cs="Times New Roman"/>
          <w:i/>
          <w:iCs/>
          <w:noProof/>
          <w:szCs w:val="24"/>
          <w:lang w:val="sr-Latn-RS"/>
        </w:rPr>
        <w:t>lock-</w:t>
      </w:r>
      <w:r w:rsidRPr="208B3714">
        <w:rPr>
          <w:rFonts w:eastAsia="Times New Roman" w:cs="Times New Roman"/>
          <w:noProof/>
          <w:szCs w:val="24"/>
          <w:lang w:val="sr-Latn-RS"/>
        </w:rPr>
        <w:t>a podaci se mogu zaključati ili otključati, dakle postoje samo dva stanja. Mogu se zaključati za preuzimanje, umetanje ili ažuriranje ili brisanje podataka ili otključati zbog neiskorišćenja podataka. [11].</w:t>
      </w:r>
    </w:p>
    <w:p w14:paraId="01A93032" w14:textId="38CF7D0A" w:rsidR="228F8117" w:rsidRDefault="208B3714" w:rsidP="208B3714">
      <w:pPr>
        <w:ind w:firstLine="720"/>
        <w:rPr>
          <w:rFonts w:eastAsia="Constantia" w:cs="Times New Roman"/>
          <w:noProof/>
          <w:color w:val="000000" w:themeColor="text1"/>
          <w:szCs w:val="24"/>
          <w:lang w:val="sr-Latn-RS"/>
        </w:rPr>
      </w:pPr>
      <w:r w:rsidRPr="208B3714">
        <w:rPr>
          <w:rFonts w:eastAsia="Times New Roman" w:cs="Times New Roman"/>
          <w:noProof/>
          <w:szCs w:val="24"/>
          <w:lang w:val="sr-Latn-RS"/>
        </w:rPr>
        <w:t xml:space="preserve">U zajedničkoj/ekskluzivnoj tehnici zaključavanja podaci se zaključavaju isključivo ak ose radi o umetanju / ažuriranju / brisanju. Kada je zaključan, nijedna druga transakcija ne može čitati ili pisati podatke. Kada se podaci čitaju iz baze podataka, tada se zaključavanje deli tj. podatke mogu čitati i druge transakcije, ali se ne mogu menjati dok se preuzimaju [11]. Matrica kompatibilnosti zaključavanja za zajedničke/ekskluzivne </w:t>
      </w:r>
      <w:r w:rsidRPr="208B3714">
        <w:rPr>
          <w:rFonts w:eastAsia="Times New Roman" w:cs="Times New Roman"/>
          <w:i/>
          <w:iCs/>
          <w:noProof/>
          <w:szCs w:val="24"/>
          <w:lang w:val="sr-Latn-RS"/>
        </w:rPr>
        <w:t>lock</w:t>
      </w:r>
      <w:r w:rsidRPr="208B3714">
        <w:rPr>
          <w:rFonts w:eastAsia="Times New Roman" w:cs="Times New Roman"/>
          <w:noProof/>
          <w:szCs w:val="24"/>
          <w:lang w:val="sr-Latn-RS"/>
        </w:rPr>
        <w:t xml:space="preserve">-ove data je u nastavku gde je i objašnjena ova tehnika detaljnije kod </w:t>
      </w:r>
      <w:r w:rsidRPr="208B3714">
        <w:rPr>
          <w:rFonts w:eastAsia="Times New Roman" w:cs="Times New Roman"/>
          <w:i/>
          <w:iCs/>
          <w:noProof/>
          <w:szCs w:val="24"/>
          <w:lang w:val="sr-Latn-RS"/>
        </w:rPr>
        <w:t xml:space="preserve">Two-phase locking </w:t>
      </w:r>
      <w:r w:rsidRPr="208B3714">
        <w:rPr>
          <w:rFonts w:eastAsia="Times New Roman" w:cs="Times New Roman"/>
          <w:noProof/>
          <w:szCs w:val="24"/>
          <w:lang w:val="sr-Latn-RS"/>
        </w:rPr>
        <w:t>protokola.</w:t>
      </w:r>
    </w:p>
    <w:p w14:paraId="3CF1B9CC" w14:textId="2EC32137" w:rsidR="228F8117" w:rsidRDefault="208B3714" w:rsidP="208B3714">
      <w:pPr>
        <w:pStyle w:val="Heading4"/>
        <w:rPr>
          <w:rFonts w:ascii="Constantia" w:eastAsia="HGMinchoE" w:hAnsi="Constantia" w:cs="Times New Roman"/>
          <w:noProof/>
          <w:szCs w:val="24"/>
          <w:lang w:val="sr-Latn-RS"/>
        </w:rPr>
      </w:pPr>
      <w:r w:rsidRPr="208B3714">
        <w:rPr>
          <w:noProof/>
          <w:lang w:val="sr-Latn-RS"/>
        </w:rPr>
        <w:t>2.8.1.1 Simplistic Lock Protocol</w:t>
      </w:r>
    </w:p>
    <w:p w14:paraId="4A80A806" w14:textId="34AA204D" w:rsidR="228F8117" w:rsidRDefault="208B3714" w:rsidP="208B3714">
      <w:pPr>
        <w:ind w:firstLine="720"/>
        <w:rPr>
          <w:rFonts w:eastAsia="Constantia" w:cs="Times New Roman"/>
          <w:noProof/>
          <w:color w:val="000000" w:themeColor="text1"/>
          <w:szCs w:val="24"/>
          <w:lang w:val="sr-Latn-RS"/>
        </w:rPr>
      </w:pPr>
      <w:r w:rsidRPr="208B3714">
        <w:rPr>
          <w:rFonts w:eastAsia="Times New Roman" w:cs="Times New Roman"/>
          <w:noProof/>
          <w:szCs w:val="24"/>
          <w:lang w:val="sr-Latn-RS"/>
        </w:rPr>
        <w:t xml:space="preserve">Kao što i samo ime govori, ovo je najjednostavniji način zaključavanja podataka tokom transakcije. Ovaj protokol omogućava svim transakcijama da zaključaju podatke pre nego što ih ubace / ažuriraju / izbrišu. Nakon završetka transakcije otključaće podatke </w:t>
      </w:r>
      <w:r w:rsidRPr="208B3714">
        <w:rPr>
          <w:rFonts w:eastAsia="Constantia" w:cs="Times New Roman"/>
          <w:noProof/>
          <w:color w:val="000000" w:themeColor="text1"/>
          <w:szCs w:val="24"/>
          <w:lang w:val="sr-Latn-RS"/>
        </w:rPr>
        <w:t>[11].</w:t>
      </w:r>
    </w:p>
    <w:p w14:paraId="63FEDCCD" w14:textId="5C2CCFBB" w:rsidR="228F8117" w:rsidRDefault="208B3714" w:rsidP="208B3714">
      <w:pPr>
        <w:pStyle w:val="Heading4"/>
        <w:rPr>
          <w:rFonts w:ascii="Constantia" w:eastAsia="HGMinchoE" w:hAnsi="Constantia" w:cs="Times New Roman"/>
          <w:noProof/>
          <w:szCs w:val="24"/>
          <w:lang w:val="sr-Latn-RS"/>
        </w:rPr>
      </w:pPr>
      <w:r w:rsidRPr="208B3714">
        <w:rPr>
          <w:noProof/>
          <w:lang w:val="sr-Latn-RS"/>
        </w:rPr>
        <w:t>2.8.1.2 Pre-claiming Protocol</w:t>
      </w:r>
    </w:p>
    <w:p w14:paraId="045843E3" w14:textId="6E8856D9" w:rsidR="228F8117" w:rsidRDefault="208B3714" w:rsidP="208B3714">
      <w:pPr>
        <w:ind w:firstLine="720"/>
        <w:rPr>
          <w:rFonts w:eastAsia="Constantia" w:cs="Times New Roman"/>
          <w:noProof/>
          <w:color w:val="000000" w:themeColor="text1"/>
          <w:szCs w:val="24"/>
          <w:lang w:val="sr-Latn-RS"/>
        </w:rPr>
      </w:pPr>
      <w:r w:rsidRPr="208B3714">
        <w:rPr>
          <w:rFonts w:eastAsia="Times New Roman" w:cs="Times New Roman"/>
          <w:noProof/>
          <w:szCs w:val="24"/>
          <w:lang w:val="sr-Latn-RS"/>
        </w:rPr>
        <w:t xml:space="preserve">Ovaj tip protokola procenjuje transakciju da bi nabrojao sve stavke podataka za koje je potrebno zaključati transakciju. Zatim zahteva od DBMS-a da </w:t>
      </w:r>
      <w:r w:rsidRPr="208B3714">
        <w:rPr>
          <w:rFonts w:eastAsia="Times New Roman" w:cs="Times New Roman"/>
          <w:i/>
          <w:iCs/>
          <w:noProof/>
          <w:szCs w:val="24"/>
          <w:lang w:val="sr-Latn-RS"/>
        </w:rPr>
        <w:t>lock</w:t>
      </w:r>
      <w:r w:rsidRPr="208B3714">
        <w:rPr>
          <w:rFonts w:eastAsia="Times New Roman" w:cs="Times New Roman"/>
          <w:noProof/>
          <w:szCs w:val="24"/>
          <w:lang w:val="sr-Latn-RS"/>
        </w:rPr>
        <w:t xml:space="preserve">-uje sve te stavke podataka pre početka transakcije. Ako DBMS obezbedi zaključavanje svih podataka, tada ovaj protokol omogućava započinjanje transakcije. Kada je transakcija završena, ona otpušta sve </w:t>
      </w:r>
      <w:r w:rsidRPr="208B3714">
        <w:rPr>
          <w:rFonts w:eastAsia="Times New Roman" w:cs="Times New Roman"/>
          <w:i/>
          <w:iCs/>
          <w:noProof/>
          <w:szCs w:val="24"/>
          <w:lang w:val="sr-Latn-RS"/>
        </w:rPr>
        <w:t>lock</w:t>
      </w:r>
      <w:r w:rsidRPr="208B3714">
        <w:rPr>
          <w:rFonts w:eastAsia="Times New Roman" w:cs="Times New Roman"/>
          <w:noProof/>
          <w:szCs w:val="24"/>
          <w:lang w:val="sr-Latn-RS"/>
        </w:rPr>
        <w:t xml:space="preserve">-ove. Ako DBMS obezbedi sva zaključavanja, on vraća transakcije i čeka zaključavanje </w:t>
      </w:r>
      <w:r w:rsidRPr="208B3714">
        <w:rPr>
          <w:rFonts w:eastAsia="Constantia" w:cs="Times New Roman"/>
          <w:noProof/>
          <w:color w:val="000000" w:themeColor="text1"/>
          <w:szCs w:val="24"/>
          <w:lang w:val="sr-Latn-RS"/>
        </w:rPr>
        <w:t>[11].</w:t>
      </w:r>
    </w:p>
    <w:p w14:paraId="5C69A907" w14:textId="6912BCDA" w:rsidR="228F8117" w:rsidRDefault="228F8117" w:rsidP="208B3714">
      <w:pPr>
        <w:jc w:val="center"/>
      </w:pPr>
      <w:r>
        <w:rPr>
          <w:noProof/>
        </w:rPr>
        <w:drawing>
          <wp:inline distT="0" distB="0" distL="0" distR="0" wp14:anchorId="445B52F8" wp14:editId="51007514">
            <wp:extent cx="3542698" cy="1026222"/>
            <wp:effectExtent l="0" t="0" r="0" b="0"/>
            <wp:docPr id="733333259" name="Picture 73333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333259"/>
                    <pic:cNvPicPr/>
                  </pic:nvPicPr>
                  <pic:blipFill>
                    <a:blip r:embed="rId28">
                      <a:extLst>
                        <a:ext uri="{28A0092B-C50C-407E-A947-70E740481C1C}">
                          <a14:useLocalDpi xmlns:a14="http://schemas.microsoft.com/office/drawing/2010/main" val="0"/>
                        </a:ext>
                      </a:extLst>
                    </a:blip>
                    <a:stretch>
                      <a:fillRect/>
                    </a:stretch>
                  </pic:blipFill>
                  <pic:spPr>
                    <a:xfrm>
                      <a:off x="0" y="0"/>
                      <a:ext cx="3542698" cy="1026222"/>
                    </a:xfrm>
                    <a:prstGeom prst="rect">
                      <a:avLst/>
                    </a:prstGeom>
                  </pic:spPr>
                </pic:pic>
              </a:graphicData>
            </a:graphic>
          </wp:inline>
        </w:drawing>
      </w:r>
    </w:p>
    <w:p w14:paraId="3131CFE3" w14:textId="4C27CCD0" w:rsidR="027678F7" w:rsidRDefault="40D01C27" w:rsidP="40D01C27">
      <w:pPr>
        <w:jc w:val="center"/>
        <w:rPr>
          <w:i/>
          <w:iCs/>
          <w:sz w:val="18"/>
          <w:szCs w:val="18"/>
        </w:rPr>
      </w:pPr>
      <w:r w:rsidRPr="40D01C27">
        <w:rPr>
          <w:i/>
          <w:iCs/>
          <w:sz w:val="18"/>
          <w:szCs w:val="18"/>
        </w:rPr>
        <w:t>Slika 18</w:t>
      </w:r>
    </w:p>
    <w:p w14:paraId="66E479D9" w14:textId="184B4E23" w:rsidR="228F8117" w:rsidRDefault="208B3714" w:rsidP="208B3714">
      <w:pPr>
        <w:pStyle w:val="Heading4"/>
        <w:rPr>
          <w:rFonts w:ascii="Constantia" w:eastAsia="HGMinchoE" w:hAnsi="Constantia" w:cs="Times New Roman"/>
          <w:noProof/>
          <w:szCs w:val="24"/>
          <w:lang w:val="sr-Latn-RS"/>
        </w:rPr>
      </w:pPr>
      <w:r w:rsidRPr="208B3714">
        <w:rPr>
          <w:noProof/>
          <w:lang w:val="sr-Latn-RS"/>
        </w:rPr>
        <w:lastRenderedPageBreak/>
        <w:t>2.8.1.3 Two-Phase Locking Protocol (2PL)</w:t>
      </w:r>
    </w:p>
    <w:p w14:paraId="559BFE40" w14:textId="2F9A5BE5" w:rsidR="228F8117" w:rsidRDefault="208B3714" w:rsidP="228F8117">
      <w:pPr>
        <w:ind w:firstLine="720"/>
        <w:rPr>
          <w:rFonts w:eastAsia="Times New Roman" w:cs="Times New Roman"/>
          <w:noProof/>
          <w:szCs w:val="24"/>
          <w:lang w:val="sr-Latn-RS"/>
        </w:rPr>
      </w:pPr>
      <w:r w:rsidRPr="208B3714">
        <w:rPr>
          <w:rFonts w:eastAsia="Constantia" w:cs="Times New Roman"/>
          <w:noProof/>
          <w:color w:val="000000" w:themeColor="text1"/>
          <w:szCs w:val="24"/>
          <w:lang w:val="sr-Latn-RS"/>
        </w:rPr>
        <w:t xml:space="preserve">Jedna od glavnih tehnika koja se koristi za kontrolu izvršavanja konkuretnih transakcija je </w:t>
      </w:r>
      <w:r w:rsidRPr="208B3714">
        <w:rPr>
          <w:rFonts w:eastAsia="Constantia" w:cs="Times New Roman"/>
          <w:b/>
          <w:bCs/>
          <w:i/>
          <w:iCs/>
          <w:noProof/>
          <w:color w:val="000000" w:themeColor="text1"/>
          <w:szCs w:val="24"/>
          <w:lang w:val="sr-Latn-RS"/>
        </w:rPr>
        <w:t>Two-Phsase Locking</w:t>
      </w:r>
      <w:r w:rsidRPr="208B3714">
        <w:rPr>
          <w:rFonts w:eastAsia="Constantia" w:cs="Times New Roman"/>
          <w:noProof/>
          <w:color w:val="000000" w:themeColor="text1"/>
          <w:szCs w:val="24"/>
          <w:lang w:val="sr-Latn-RS"/>
        </w:rPr>
        <w:t xml:space="preserve"> (</w:t>
      </w:r>
      <w:r w:rsidRPr="208B3714">
        <w:rPr>
          <w:rFonts w:eastAsia="Constantia" w:cs="Times New Roman"/>
          <w:b/>
          <w:bCs/>
          <w:i/>
          <w:iCs/>
          <w:noProof/>
          <w:color w:val="000000" w:themeColor="text1"/>
          <w:szCs w:val="24"/>
          <w:lang w:val="sr-Latn-RS"/>
        </w:rPr>
        <w:t>2PL</w:t>
      </w:r>
      <w:r w:rsidRPr="208B3714">
        <w:rPr>
          <w:rFonts w:eastAsia="Constantia" w:cs="Times New Roman"/>
          <w:noProof/>
          <w:color w:val="000000" w:themeColor="text1"/>
          <w:szCs w:val="24"/>
          <w:lang w:val="sr-Latn-RS"/>
        </w:rPr>
        <w:t xml:space="preserve">) tehnika. Ova tehnika je bazirana na zaključavanju elemenata baze prilikom pristupa istim [1]. </w:t>
      </w:r>
    </w:p>
    <w:p w14:paraId="28FEA338" w14:textId="7CB86C4A" w:rsidR="228F8117" w:rsidRDefault="228F8117" w:rsidP="208B3714">
      <w:pPr>
        <w:rPr>
          <w:rFonts w:eastAsia="Constantia" w:cs="Times New Roman"/>
          <w:noProof/>
          <w:color w:val="000000" w:themeColor="text1"/>
          <w:szCs w:val="24"/>
          <w:lang w:val="sr-Latn-RS"/>
        </w:rPr>
      </w:pPr>
    </w:p>
    <w:p w14:paraId="260983C5" w14:textId="742066E2" w:rsidR="228F8117" w:rsidRDefault="228F8117" w:rsidP="208B3714">
      <w:pPr>
        <w:jc w:val="center"/>
      </w:pPr>
      <w:r>
        <w:rPr>
          <w:noProof/>
        </w:rPr>
        <w:drawing>
          <wp:inline distT="0" distB="0" distL="0" distR="0" wp14:anchorId="45F21929" wp14:editId="4B455B43">
            <wp:extent cx="3297767" cy="1093893"/>
            <wp:effectExtent l="0" t="0" r="0" b="0"/>
            <wp:docPr id="851365763" name="Picture 851365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365763"/>
                    <pic:cNvPicPr/>
                  </pic:nvPicPr>
                  <pic:blipFill>
                    <a:blip r:embed="rId29">
                      <a:extLst>
                        <a:ext uri="{28A0092B-C50C-407E-A947-70E740481C1C}">
                          <a14:useLocalDpi xmlns:a14="http://schemas.microsoft.com/office/drawing/2010/main" val="0"/>
                        </a:ext>
                      </a:extLst>
                    </a:blip>
                    <a:stretch>
                      <a:fillRect/>
                    </a:stretch>
                  </pic:blipFill>
                  <pic:spPr>
                    <a:xfrm>
                      <a:off x="0" y="0"/>
                      <a:ext cx="3297767" cy="1093893"/>
                    </a:xfrm>
                    <a:prstGeom prst="rect">
                      <a:avLst/>
                    </a:prstGeom>
                  </pic:spPr>
                </pic:pic>
              </a:graphicData>
            </a:graphic>
          </wp:inline>
        </w:drawing>
      </w:r>
    </w:p>
    <w:p w14:paraId="5DED6D9C" w14:textId="63BC4CD2" w:rsidR="027678F7" w:rsidRDefault="40D01C27" w:rsidP="40D01C27">
      <w:pPr>
        <w:jc w:val="center"/>
        <w:rPr>
          <w:i/>
          <w:iCs/>
          <w:sz w:val="18"/>
          <w:szCs w:val="18"/>
        </w:rPr>
      </w:pPr>
      <w:r w:rsidRPr="40D01C27">
        <w:rPr>
          <w:i/>
          <w:iCs/>
          <w:sz w:val="18"/>
          <w:szCs w:val="18"/>
        </w:rPr>
        <w:t>Slika 19</w:t>
      </w:r>
    </w:p>
    <w:p w14:paraId="54551135" w14:textId="18F3BC99" w:rsidR="228F8117" w:rsidRDefault="228F8117" w:rsidP="208B3714">
      <w:pPr>
        <w:ind w:firstLine="720"/>
        <w:jc w:val="center"/>
        <w:rPr>
          <w:noProof/>
          <w:lang w:val="sr-Latn-RS"/>
        </w:rPr>
      </w:pPr>
    </w:p>
    <w:p w14:paraId="3CE5F85A" w14:textId="3FB6AC5A" w:rsidR="228F8117" w:rsidRDefault="62D11B33" w:rsidP="62D11B33">
      <w:pPr>
        <w:ind w:firstLine="720"/>
        <w:rPr>
          <w:rFonts w:eastAsia="Times New Roman" w:cs="Times New Roman"/>
          <w:noProof/>
          <w:color w:val="000000" w:themeColor="text1"/>
          <w:lang w:val="sr-Latn-RS"/>
        </w:rPr>
      </w:pPr>
      <w:r w:rsidRPr="62D11B33">
        <w:rPr>
          <w:rFonts w:eastAsia="Times New Roman" w:cs="Times New Roman"/>
          <w:noProof/>
          <w:color w:val="000000" w:themeColor="text1"/>
          <w:lang w:val="sr-Latn-RS"/>
        </w:rPr>
        <w:t xml:space="preserve">2PL protokol je baziran na korišćenju </w:t>
      </w:r>
      <w:r w:rsidRPr="62D11B33">
        <w:rPr>
          <w:rFonts w:eastAsia="Times New Roman" w:cs="Times New Roman"/>
          <w:b/>
          <w:bCs/>
          <w:i/>
          <w:iCs/>
          <w:noProof/>
          <w:color w:val="000000" w:themeColor="text1"/>
          <w:lang w:val="sr-Latn-RS"/>
        </w:rPr>
        <w:t xml:space="preserve">shared/exclusive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-ova, pri čemu, ukoliko transakcija želi da obavi upis nad elementom, mora da pribavi </w:t>
      </w:r>
      <w:r w:rsidRPr="62D11B33">
        <w:rPr>
          <w:rFonts w:eastAsia="Times New Roman" w:cs="Times New Roman"/>
          <w:i/>
          <w:iCs/>
          <w:noProof/>
          <w:color w:val="000000" w:themeColor="text1"/>
          <w:lang w:val="sr-Latn-RS"/>
        </w:rPr>
        <w:t xml:space="preserve">exclusive </w:t>
      </w:r>
      <w:r w:rsidRPr="62D11B33">
        <w:rPr>
          <w:rFonts w:eastAsia="Times New Roman" w:cs="Times New Roman"/>
          <w:noProof/>
          <w:color w:val="000000" w:themeColor="text1"/>
          <w:lang w:val="sr-Latn-RS"/>
        </w:rPr>
        <w:t>(</w:t>
      </w:r>
      <w:r w:rsidRPr="62D11B33">
        <w:rPr>
          <w:rFonts w:eastAsia="Times New Roman" w:cs="Times New Roman"/>
          <w:i/>
          <w:iCs/>
          <w:noProof/>
          <w:color w:val="000000" w:themeColor="text1"/>
          <w:lang w:val="sr-Latn-RS"/>
        </w:rPr>
        <w:t>write</w:t>
      </w:r>
      <w:r w:rsidRPr="62D11B33">
        <w:rPr>
          <w:rFonts w:eastAsia="Times New Roman" w:cs="Times New Roman"/>
          <w:noProof/>
          <w:color w:val="000000" w:themeColor="text1"/>
          <w:lang w:val="sr-Latn-RS"/>
        </w:rPr>
        <w:t xml:space="preserve">)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kojim je omogućeno da samo jedna transakcija pristupa elementu radi upisa. Ukoliko transakcija treba da izvrši  čitanje, mora da pribavi </w:t>
      </w:r>
      <w:r w:rsidRPr="62D11B33">
        <w:rPr>
          <w:rFonts w:eastAsia="Times New Roman" w:cs="Times New Roman"/>
          <w:i/>
          <w:iCs/>
          <w:noProof/>
          <w:color w:val="000000" w:themeColor="text1"/>
          <w:lang w:val="sr-Latn-RS"/>
        </w:rPr>
        <w:t xml:space="preserve">shared </w:t>
      </w:r>
      <w:r w:rsidRPr="62D11B33">
        <w:rPr>
          <w:rFonts w:eastAsia="Times New Roman" w:cs="Times New Roman"/>
          <w:noProof/>
          <w:color w:val="000000" w:themeColor="text1"/>
          <w:lang w:val="sr-Latn-RS"/>
        </w:rPr>
        <w:t>(</w:t>
      </w:r>
      <w:r w:rsidRPr="62D11B33">
        <w:rPr>
          <w:rFonts w:eastAsia="Times New Roman" w:cs="Times New Roman"/>
          <w:i/>
          <w:iCs/>
          <w:noProof/>
          <w:color w:val="000000" w:themeColor="text1"/>
          <w:lang w:val="sr-Latn-RS"/>
        </w:rPr>
        <w:t>read</w:t>
      </w:r>
      <w:r w:rsidRPr="62D11B33">
        <w:rPr>
          <w:rFonts w:eastAsia="Times New Roman" w:cs="Times New Roman"/>
          <w:noProof/>
          <w:color w:val="000000" w:themeColor="text1"/>
          <w:lang w:val="sr-Latn-RS"/>
        </w:rPr>
        <w:t xml:space="preserve">)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pri čemu je dozvoljeno da više transakcija čita element istovremeno, bez blokiranja i čekanja. Na slici je dat prikaz odnosa između </w:t>
      </w:r>
      <w:r w:rsidRPr="62D11B33">
        <w:rPr>
          <w:rFonts w:eastAsia="Times New Roman" w:cs="Times New Roman"/>
          <w:i/>
          <w:iCs/>
          <w:noProof/>
          <w:color w:val="000000" w:themeColor="text1"/>
          <w:lang w:val="sr-Latn-RS"/>
        </w:rPr>
        <w:t>read</w:t>
      </w:r>
      <w:r w:rsidRPr="62D11B33">
        <w:rPr>
          <w:rFonts w:eastAsia="Times New Roman" w:cs="Times New Roman"/>
          <w:noProof/>
          <w:color w:val="000000" w:themeColor="text1"/>
          <w:lang w:val="sr-Latn-RS"/>
        </w:rPr>
        <w:t xml:space="preserve"> i </w:t>
      </w:r>
      <w:r w:rsidRPr="62D11B33">
        <w:rPr>
          <w:rFonts w:eastAsia="Times New Roman" w:cs="Times New Roman"/>
          <w:i/>
          <w:iCs/>
          <w:noProof/>
          <w:color w:val="000000" w:themeColor="text1"/>
          <w:lang w:val="sr-Latn-RS"/>
        </w:rPr>
        <w:t>write lock</w:t>
      </w:r>
      <w:r w:rsidRPr="62D11B33">
        <w:rPr>
          <w:rFonts w:eastAsia="Times New Roman" w:cs="Times New Roman"/>
          <w:noProof/>
          <w:color w:val="000000" w:themeColor="text1"/>
          <w:lang w:val="sr-Latn-RS"/>
        </w:rPr>
        <w:t xml:space="preserve">-a, pri čemu, ukoliko transakcija T1 ima pribavljeni </w:t>
      </w:r>
      <w:r w:rsidRPr="62D11B33">
        <w:rPr>
          <w:rFonts w:eastAsia="Times New Roman" w:cs="Times New Roman"/>
          <w:i/>
          <w:iCs/>
          <w:noProof/>
          <w:color w:val="000000" w:themeColor="text1"/>
          <w:lang w:val="sr-Latn-RS"/>
        </w:rPr>
        <w:t xml:space="preserve">lock </w:t>
      </w:r>
      <w:r w:rsidRPr="62D11B33">
        <w:rPr>
          <w:rFonts w:eastAsia="Times New Roman" w:cs="Times New Roman"/>
          <w:noProof/>
          <w:color w:val="000000" w:themeColor="text1"/>
          <w:lang w:val="sr-Latn-RS"/>
        </w:rPr>
        <w:t xml:space="preserve">čiji je tip naveden u koloni, nad nekim elementom, a transakcija T2 zahteva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čiji je tip naveden u redu tabele, takođe nad istim elementom, </w:t>
      </w:r>
      <w:r w:rsidRPr="62D11B33">
        <w:rPr>
          <w:rFonts w:eastAsia="Times New Roman" w:cs="Times New Roman"/>
          <w:i/>
          <w:iCs/>
          <w:noProof/>
          <w:color w:val="000000" w:themeColor="text1"/>
          <w:lang w:val="sr-Latn-RS"/>
        </w:rPr>
        <w:t xml:space="preserve">Yes </w:t>
      </w:r>
      <w:r w:rsidRPr="62D11B33">
        <w:rPr>
          <w:rFonts w:eastAsia="Times New Roman" w:cs="Times New Roman"/>
          <w:noProof/>
          <w:color w:val="000000" w:themeColor="text1"/>
          <w:lang w:val="sr-Latn-RS"/>
        </w:rPr>
        <w:t xml:space="preserve">označava da transakcija T2 može da pribavi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dok </w:t>
      </w:r>
      <w:r w:rsidRPr="62D11B33">
        <w:rPr>
          <w:rFonts w:eastAsia="Times New Roman" w:cs="Times New Roman"/>
          <w:i/>
          <w:iCs/>
          <w:noProof/>
          <w:color w:val="000000" w:themeColor="text1"/>
          <w:lang w:val="sr-Latn-RS"/>
        </w:rPr>
        <w:t xml:space="preserve">No </w:t>
      </w:r>
      <w:r w:rsidRPr="62D11B33">
        <w:rPr>
          <w:rFonts w:eastAsia="Times New Roman" w:cs="Times New Roman"/>
          <w:noProof/>
          <w:color w:val="000000" w:themeColor="text1"/>
          <w:lang w:val="sr-Latn-RS"/>
        </w:rPr>
        <w:t xml:space="preserve">označava da transakcija T2, ne može da pribavi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već mora da sačeka dok transakcija T1 ne oslobodi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Iz date tabele se vidi da ukoliko neka transakcija vrši upis tj. pribavila je </w:t>
      </w:r>
      <w:r w:rsidRPr="62D11B33">
        <w:rPr>
          <w:rFonts w:eastAsia="Times New Roman" w:cs="Times New Roman"/>
          <w:i/>
          <w:iCs/>
          <w:noProof/>
          <w:color w:val="000000" w:themeColor="text1"/>
          <w:lang w:val="sr-Latn-RS"/>
        </w:rPr>
        <w:t>write lock</w:t>
      </w:r>
      <w:r w:rsidRPr="62D11B33">
        <w:rPr>
          <w:rFonts w:eastAsia="Times New Roman" w:cs="Times New Roman"/>
          <w:noProof/>
          <w:color w:val="000000" w:themeColor="text1"/>
          <w:lang w:val="sr-Latn-RS"/>
        </w:rPr>
        <w:t xml:space="preserve">, bilo koja druga transakcija koja želi da vrši upis ili čitanje, mora da sačeka da transkacija koja drži </w:t>
      </w:r>
      <w:r w:rsidRPr="62D11B33">
        <w:rPr>
          <w:rFonts w:eastAsia="Times New Roman" w:cs="Times New Roman"/>
          <w:i/>
          <w:iCs/>
          <w:noProof/>
          <w:color w:val="000000" w:themeColor="text1"/>
          <w:lang w:val="sr-Latn-RS"/>
        </w:rPr>
        <w:t>lock</w:t>
      </w:r>
      <w:r w:rsidRPr="62D11B33">
        <w:rPr>
          <w:rFonts w:eastAsia="Times New Roman" w:cs="Times New Roman"/>
          <w:noProof/>
          <w:color w:val="000000" w:themeColor="text1"/>
          <w:lang w:val="sr-Latn-RS"/>
        </w:rPr>
        <w:t xml:space="preserve"> oslobodi isti. Takođe se vidi da ukoliko je neka transakcija pribavila </w:t>
      </w:r>
      <w:r w:rsidRPr="62D11B33">
        <w:rPr>
          <w:rFonts w:eastAsia="Times New Roman" w:cs="Times New Roman"/>
          <w:i/>
          <w:iCs/>
          <w:noProof/>
          <w:color w:val="000000" w:themeColor="text1"/>
          <w:lang w:val="sr-Latn-RS"/>
        </w:rPr>
        <w:t>read lock</w:t>
      </w:r>
      <w:r w:rsidRPr="62D11B33">
        <w:rPr>
          <w:rFonts w:eastAsia="Times New Roman" w:cs="Times New Roman"/>
          <w:noProof/>
          <w:color w:val="000000" w:themeColor="text1"/>
          <w:lang w:val="sr-Latn-RS"/>
        </w:rPr>
        <w:t xml:space="preserve">, drugim transakcijama je dozvoljeno pribavljanje </w:t>
      </w:r>
      <w:r w:rsidRPr="62D11B33">
        <w:rPr>
          <w:rFonts w:eastAsia="Times New Roman" w:cs="Times New Roman"/>
          <w:i/>
          <w:iCs/>
          <w:noProof/>
          <w:color w:val="000000" w:themeColor="text1"/>
          <w:lang w:val="sr-Latn-RS"/>
        </w:rPr>
        <w:t>read lock</w:t>
      </w:r>
      <w:r w:rsidRPr="62D11B33">
        <w:rPr>
          <w:rFonts w:eastAsia="Times New Roman" w:cs="Times New Roman"/>
          <w:noProof/>
          <w:color w:val="000000" w:themeColor="text1"/>
          <w:lang w:val="sr-Latn-RS"/>
        </w:rPr>
        <w:t xml:space="preserve">-a, dok pribavljanje </w:t>
      </w:r>
      <w:r w:rsidRPr="62D11B33">
        <w:rPr>
          <w:rFonts w:eastAsia="Times New Roman" w:cs="Times New Roman"/>
          <w:i/>
          <w:iCs/>
          <w:noProof/>
          <w:color w:val="000000" w:themeColor="text1"/>
          <w:lang w:val="sr-Latn-RS"/>
        </w:rPr>
        <w:t>write lock</w:t>
      </w:r>
      <w:r w:rsidRPr="62D11B33">
        <w:rPr>
          <w:rFonts w:eastAsia="Times New Roman" w:cs="Times New Roman"/>
          <w:noProof/>
          <w:color w:val="000000" w:themeColor="text1"/>
          <w:lang w:val="sr-Latn-RS"/>
        </w:rPr>
        <w:t>-a nije moguće bez čekanja na oslobađanje [1].</w:t>
      </w:r>
    </w:p>
    <w:p w14:paraId="09455153" w14:textId="50105DBB" w:rsidR="228F8117" w:rsidRDefault="228F8117" w:rsidP="208B3714">
      <w:pPr>
        <w:rPr>
          <w:rFonts w:eastAsia="Constantia" w:cs="Times New Roman"/>
          <w:noProof/>
          <w:color w:val="000000" w:themeColor="text1"/>
          <w:szCs w:val="24"/>
          <w:lang w:val="sr-Latn-RS"/>
        </w:rPr>
      </w:pPr>
    </w:p>
    <w:p w14:paraId="71C51700" w14:textId="201F1D22" w:rsidR="228F8117" w:rsidRDefault="228F8117" w:rsidP="208B3714">
      <w:pPr>
        <w:jc w:val="center"/>
      </w:pPr>
      <w:r>
        <w:rPr>
          <w:noProof/>
        </w:rPr>
        <w:drawing>
          <wp:inline distT="0" distB="0" distL="0" distR="0" wp14:anchorId="37D3CC70" wp14:editId="615B18BE">
            <wp:extent cx="2818831" cy="539946"/>
            <wp:effectExtent l="0" t="0" r="0" b="0"/>
            <wp:docPr id="701370191" name="Picture 70137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370191"/>
                    <pic:cNvPicPr/>
                  </pic:nvPicPr>
                  <pic:blipFill>
                    <a:blip r:embed="rId30">
                      <a:extLst>
                        <a:ext uri="{28A0092B-C50C-407E-A947-70E740481C1C}">
                          <a14:useLocalDpi xmlns:a14="http://schemas.microsoft.com/office/drawing/2010/main" val="0"/>
                        </a:ext>
                      </a:extLst>
                    </a:blip>
                    <a:stretch>
                      <a:fillRect/>
                    </a:stretch>
                  </pic:blipFill>
                  <pic:spPr>
                    <a:xfrm>
                      <a:off x="0" y="0"/>
                      <a:ext cx="2818831" cy="539946"/>
                    </a:xfrm>
                    <a:prstGeom prst="rect">
                      <a:avLst/>
                    </a:prstGeom>
                  </pic:spPr>
                </pic:pic>
              </a:graphicData>
            </a:graphic>
          </wp:inline>
        </w:drawing>
      </w:r>
    </w:p>
    <w:p w14:paraId="7DB7A289" w14:textId="0A4A2359" w:rsidR="027678F7" w:rsidRDefault="40D01C27" w:rsidP="40D01C27">
      <w:pPr>
        <w:jc w:val="center"/>
        <w:rPr>
          <w:i/>
          <w:iCs/>
          <w:sz w:val="18"/>
          <w:szCs w:val="18"/>
        </w:rPr>
      </w:pPr>
      <w:r w:rsidRPr="40D01C27">
        <w:rPr>
          <w:i/>
          <w:iCs/>
          <w:sz w:val="18"/>
          <w:szCs w:val="18"/>
        </w:rPr>
        <w:t>Slika 20</w:t>
      </w:r>
    </w:p>
    <w:p w14:paraId="01546533" w14:textId="5E81DE2B" w:rsidR="228F8117" w:rsidRDefault="228F8117" w:rsidP="208B3714">
      <w:pPr>
        <w:rPr>
          <w:noProof/>
          <w:lang w:val="sr-Latn-RS"/>
        </w:rPr>
      </w:pPr>
    </w:p>
    <w:p w14:paraId="2A7CEEE4" w14:textId="7C25BD77" w:rsidR="228F8117" w:rsidRDefault="208B3714" w:rsidP="208B3714">
      <w:pPr>
        <w:rPr>
          <w:noProof/>
          <w:lang w:val="sr-Latn-RS"/>
        </w:rPr>
      </w:pPr>
      <w:r w:rsidRPr="208B3714">
        <w:rPr>
          <w:noProof/>
          <w:lang w:val="sr-Latn-RS"/>
        </w:rPr>
        <w:t xml:space="preserve">Samo korišćenje </w:t>
      </w:r>
      <w:r w:rsidRPr="208B3714">
        <w:rPr>
          <w:i/>
          <w:iCs/>
          <w:noProof/>
          <w:lang w:val="sr-Latn-RS"/>
        </w:rPr>
        <w:t>Shared/Exclusive lock</w:t>
      </w:r>
      <w:r w:rsidRPr="208B3714">
        <w:rPr>
          <w:noProof/>
          <w:lang w:val="sr-Latn-RS"/>
        </w:rPr>
        <w:t xml:space="preserve">-ova nije dozvoljeno da bi se garantovala serijabilnost rasporeda. </w:t>
      </w:r>
      <w:r w:rsidRPr="208B3714">
        <w:rPr>
          <w:i/>
          <w:iCs/>
          <w:noProof/>
          <w:lang w:val="sr-Latn-RS"/>
        </w:rPr>
        <w:t xml:space="preserve">Two-phase locking </w:t>
      </w:r>
      <w:r w:rsidRPr="208B3714">
        <w:rPr>
          <w:noProof/>
          <w:lang w:val="sr-Latn-RS"/>
        </w:rPr>
        <w:t xml:space="preserve">protokol nameće ograničenje da se sve operacije koje se odnose na pribavljanje </w:t>
      </w:r>
      <w:r w:rsidRPr="208B3714">
        <w:rPr>
          <w:i/>
          <w:iCs/>
          <w:noProof/>
          <w:lang w:val="sr-Latn-RS"/>
        </w:rPr>
        <w:t>lock</w:t>
      </w:r>
      <w:r w:rsidRPr="208B3714">
        <w:rPr>
          <w:noProof/>
          <w:lang w:val="sr-Latn-RS"/>
        </w:rPr>
        <w:t xml:space="preserve">-ova u transakciji, moraju naći pre prve operacije oslobađanja </w:t>
      </w:r>
      <w:r w:rsidRPr="208B3714">
        <w:rPr>
          <w:i/>
          <w:iCs/>
          <w:noProof/>
          <w:lang w:val="sr-Latn-RS"/>
        </w:rPr>
        <w:t>lock</w:t>
      </w:r>
      <w:r w:rsidRPr="208B3714">
        <w:rPr>
          <w:noProof/>
          <w:lang w:val="sr-Latn-RS"/>
        </w:rPr>
        <w:t>-ova. Ovo znači da je transakcija podeljena na dve faze:</w:t>
      </w:r>
    </w:p>
    <w:p w14:paraId="49B67727" w14:textId="41994536" w:rsidR="228F8117" w:rsidRDefault="62D11B33" w:rsidP="62D11B33">
      <w:pPr>
        <w:pStyle w:val="ListParagraph"/>
        <w:numPr>
          <w:ilvl w:val="0"/>
          <w:numId w:val="7"/>
        </w:numPr>
        <w:rPr>
          <w:rFonts w:asciiTheme="minorHAnsi" w:eastAsiaTheme="minorEastAsia" w:hAnsiTheme="minorHAnsi"/>
          <w:color w:val="000000" w:themeColor="text1"/>
        </w:rPr>
      </w:pPr>
      <w:r w:rsidRPr="62D11B33">
        <w:rPr>
          <w:rFonts w:eastAsia="Times New Roman" w:cs="Times New Roman"/>
          <w:noProof/>
          <w:color w:val="000000" w:themeColor="text1"/>
          <w:lang w:val="sr-Latn-RS"/>
        </w:rPr>
        <w:t xml:space="preserve">širenje </w:t>
      </w:r>
      <w:r w:rsidRPr="62D11B33">
        <w:rPr>
          <w:rFonts w:eastAsia="Constantia" w:cs="Times New Roman"/>
          <w:noProof/>
          <w:color w:val="000000" w:themeColor="text1"/>
          <w:lang w:val="sr-Latn-RS"/>
        </w:rPr>
        <w:t>(</w:t>
      </w:r>
      <w:r w:rsidRPr="62D11B33">
        <w:rPr>
          <w:rFonts w:eastAsia="Constantia" w:cs="Times New Roman"/>
          <w:b/>
          <w:bCs/>
          <w:i/>
          <w:iCs/>
          <w:noProof/>
          <w:color w:val="000000" w:themeColor="text1"/>
          <w:lang w:val="sr-Latn-RS"/>
        </w:rPr>
        <w:t>expanding, growing</w:t>
      </w:r>
      <w:r w:rsidRPr="62D11B33">
        <w:rPr>
          <w:rFonts w:eastAsia="Constantia" w:cs="Times New Roman"/>
          <w:noProof/>
          <w:color w:val="000000" w:themeColor="text1"/>
          <w:lang w:val="sr-Latn-RS"/>
        </w:rPr>
        <w:t>)</w:t>
      </w:r>
      <w:r w:rsidRPr="62D11B33">
        <w:rPr>
          <w:rFonts w:eastAsia="Constantia" w:cs="Times New Roman"/>
          <w:i/>
          <w:iCs/>
          <w:noProof/>
          <w:color w:val="000000" w:themeColor="text1"/>
          <w:lang w:val="sr-Latn-RS"/>
        </w:rPr>
        <w:t xml:space="preserve"> </w:t>
      </w:r>
      <w:r w:rsidRPr="62D11B33">
        <w:rPr>
          <w:rFonts w:eastAsia="Constantia" w:cs="Times New Roman"/>
          <w:noProof/>
          <w:color w:val="000000" w:themeColor="text1"/>
          <w:lang w:val="sr-Latn-RS"/>
        </w:rPr>
        <w:t xml:space="preserve">- prva faza u kojoj se pribavljaju novi </w:t>
      </w:r>
      <w:r w:rsidRPr="62D11B33">
        <w:rPr>
          <w:rFonts w:eastAsia="Constantia" w:cs="Times New Roman"/>
          <w:i/>
          <w:iCs/>
          <w:noProof/>
          <w:color w:val="000000" w:themeColor="text1"/>
          <w:lang w:val="sr-Latn-RS"/>
        </w:rPr>
        <w:t>lock</w:t>
      </w:r>
      <w:r w:rsidRPr="62D11B33">
        <w:rPr>
          <w:rFonts w:eastAsia="Constantia" w:cs="Times New Roman"/>
          <w:noProof/>
          <w:color w:val="000000" w:themeColor="text1"/>
          <w:lang w:val="sr-Latn-RS"/>
        </w:rPr>
        <w:t xml:space="preserve">-ovi za konkretne elemente, pri čemu u ovoj fazi nema oslobađanja </w:t>
      </w:r>
      <w:r w:rsidRPr="62D11B33">
        <w:rPr>
          <w:rFonts w:eastAsia="Constantia" w:cs="Times New Roman"/>
          <w:i/>
          <w:iCs/>
          <w:noProof/>
          <w:color w:val="000000" w:themeColor="text1"/>
          <w:lang w:val="sr-Latn-RS"/>
        </w:rPr>
        <w:t>lock</w:t>
      </w:r>
      <w:r w:rsidRPr="62D11B33">
        <w:rPr>
          <w:rFonts w:eastAsia="Constantia" w:cs="Times New Roman"/>
          <w:noProof/>
          <w:color w:val="000000" w:themeColor="text1"/>
          <w:lang w:val="sr-Latn-RS"/>
        </w:rPr>
        <w:t>-ova</w:t>
      </w:r>
    </w:p>
    <w:p w14:paraId="665FB9E8" w14:textId="6673DAC1" w:rsidR="228F8117" w:rsidRDefault="208B3714" w:rsidP="208B3714">
      <w:pPr>
        <w:pStyle w:val="ListParagraph"/>
        <w:numPr>
          <w:ilvl w:val="0"/>
          <w:numId w:val="7"/>
        </w:numPr>
        <w:rPr>
          <w:color w:val="000000" w:themeColor="text1"/>
          <w:szCs w:val="24"/>
        </w:rPr>
      </w:pPr>
      <w:r w:rsidRPr="208B3714">
        <w:rPr>
          <w:rFonts w:eastAsia="Constantia" w:cs="Times New Roman"/>
          <w:noProof/>
          <w:color w:val="000000" w:themeColor="text1"/>
          <w:szCs w:val="24"/>
          <w:lang w:val="sr-Latn-RS"/>
        </w:rPr>
        <w:t>skupljanje (</w:t>
      </w:r>
      <w:r w:rsidRPr="208B3714">
        <w:rPr>
          <w:rFonts w:eastAsia="Constantia" w:cs="Times New Roman"/>
          <w:b/>
          <w:bCs/>
          <w:i/>
          <w:iCs/>
          <w:noProof/>
          <w:color w:val="000000" w:themeColor="text1"/>
          <w:szCs w:val="24"/>
          <w:lang w:val="sr-Latn-RS"/>
        </w:rPr>
        <w:t>shrinking</w:t>
      </w:r>
      <w:r w:rsidRPr="208B3714">
        <w:rPr>
          <w:rFonts w:eastAsia="Constantia" w:cs="Times New Roman"/>
          <w:noProof/>
          <w:color w:val="000000" w:themeColor="text1"/>
          <w:szCs w:val="24"/>
          <w:lang w:val="sr-Latn-RS"/>
        </w:rPr>
        <w:t xml:space="preserve">) - u kojoj se oslobađaju zauzeti </w:t>
      </w:r>
      <w:r w:rsidRPr="208B3714">
        <w:rPr>
          <w:rFonts w:eastAsia="Constantia" w:cs="Times New Roman"/>
          <w:i/>
          <w:iCs/>
          <w:noProof/>
          <w:color w:val="000000" w:themeColor="text1"/>
          <w:szCs w:val="24"/>
          <w:lang w:val="sr-Latn-RS"/>
        </w:rPr>
        <w:t>lock</w:t>
      </w:r>
      <w:r w:rsidRPr="208B3714">
        <w:rPr>
          <w:rFonts w:eastAsia="Constantia" w:cs="Times New Roman"/>
          <w:noProof/>
          <w:color w:val="000000" w:themeColor="text1"/>
          <w:szCs w:val="24"/>
          <w:lang w:val="sr-Latn-RS"/>
        </w:rPr>
        <w:t>-ovi, bez pribavljanja novih</w:t>
      </w:r>
    </w:p>
    <w:p w14:paraId="01462EF6" w14:textId="1B215C69" w:rsidR="228F8117" w:rsidRDefault="208B3714" w:rsidP="208B3714">
      <w:pPr>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Ukoliko svaka transakcija poštuje ovakav protokol, raspored je sa sigurnošću serijabilan [1].</w:t>
      </w:r>
    </w:p>
    <w:p w14:paraId="666A1AA3" w14:textId="6A6DB045" w:rsidR="208B3714" w:rsidRDefault="62D11B33" w:rsidP="208B3714">
      <w:pPr>
        <w:pStyle w:val="Heading4"/>
        <w:rPr>
          <w:noProof/>
          <w:lang w:val="sr-Latn-RS"/>
        </w:rPr>
      </w:pPr>
      <w:r w:rsidRPr="62D11B33">
        <w:rPr>
          <w:noProof/>
          <w:lang w:val="sr-Latn-RS"/>
        </w:rPr>
        <w:lastRenderedPageBreak/>
        <w:t>2.8.1.4 Strict Two-Phase Locking Protocol (Strict 2PL)</w:t>
      </w:r>
    </w:p>
    <w:p w14:paraId="41EFFDE7" w14:textId="173C7B95" w:rsidR="208B3714" w:rsidRDefault="208B3714" w:rsidP="208B3714">
      <w:pPr>
        <w:ind w:firstLine="720"/>
        <w:rPr>
          <w:rFonts w:eastAsia="Constantia" w:cs="Times New Roman"/>
          <w:noProof/>
          <w:szCs w:val="24"/>
          <w:lang w:val="sr-Latn-RS"/>
        </w:rPr>
      </w:pPr>
      <w:r w:rsidRPr="208B3714">
        <w:rPr>
          <w:rFonts w:eastAsia="Constantia" w:cs="Times New Roman"/>
          <w:noProof/>
          <w:szCs w:val="24"/>
          <w:lang w:val="sr-Latn-RS"/>
        </w:rPr>
        <w:t>Najčešće korišćena varijanta 2PL protokola ja striktni 2PL (</w:t>
      </w:r>
      <w:r w:rsidRPr="208B3714">
        <w:rPr>
          <w:rFonts w:eastAsia="Constantia" w:cs="Times New Roman"/>
          <w:b/>
          <w:bCs/>
          <w:i/>
          <w:iCs/>
          <w:noProof/>
          <w:szCs w:val="24"/>
          <w:lang w:val="sr-Latn-RS"/>
        </w:rPr>
        <w:t>Strict 2PL</w:t>
      </w:r>
      <w:r w:rsidRPr="208B3714">
        <w:rPr>
          <w:rFonts w:eastAsia="Constantia" w:cs="Times New Roman"/>
          <w:noProof/>
          <w:szCs w:val="24"/>
          <w:lang w:val="sr-Latn-RS"/>
        </w:rPr>
        <w:t xml:space="preserve">), koji pored serijabilnosti omogućava i to da rasporedi koji poštuju ovaj protokol budu i striktni. Kod striktnog 2PL protokola transakcija oslobađa svoje </w:t>
      </w:r>
      <w:r w:rsidRPr="208B3714">
        <w:rPr>
          <w:rFonts w:eastAsia="Constantia" w:cs="Times New Roman"/>
          <w:i/>
          <w:iCs/>
          <w:noProof/>
          <w:szCs w:val="24"/>
          <w:lang w:val="sr-Latn-RS"/>
        </w:rPr>
        <w:t>write</w:t>
      </w:r>
      <w:r w:rsidRPr="208B3714">
        <w:rPr>
          <w:rFonts w:eastAsia="Constantia" w:cs="Times New Roman"/>
          <w:noProof/>
          <w:szCs w:val="24"/>
          <w:lang w:val="sr-Latn-RS"/>
        </w:rPr>
        <w:t xml:space="preserve"> </w:t>
      </w:r>
      <w:r w:rsidRPr="208B3714">
        <w:rPr>
          <w:rFonts w:eastAsia="Constantia" w:cs="Times New Roman"/>
          <w:i/>
          <w:iCs/>
          <w:noProof/>
          <w:szCs w:val="24"/>
          <w:lang w:val="sr-Latn-RS"/>
        </w:rPr>
        <w:t>lock</w:t>
      </w:r>
      <w:r w:rsidRPr="208B3714">
        <w:rPr>
          <w:rFonts w:eastAsia="Constantia" w:cs="Times New Roman"/>
          <w:noProof/>
          <w:szCs w:val="24"/>
          <w:lang w:val="sr-Latn-RS"/>
        </w:rPr>
        <w:t xml:space="preserve">-ove tek prilikom komitovanja ili abortovanja iste, na ovaj način se postiže striktnost rasporeda, zato što nijedna transakcija ne može da čita ili upisuje element (pribavi </w:t>
      </w:r>
      <w:r w:rsidRPr="208B3714">
        <w:rPr>
          <w:rFonts w:eastAsia="Constantia" w:cs="Times New Roman"/>
          <w:i/>
          <w:iCs/>
          <w:noProof/>
          <w:szCs w:val="24"/>
          <w:lang w:val="sr-Latn-RS"/>
        </w:rPr>
        <w:t xml:space="preserve">read </w:t>
      </w:r>
      <w:r w:rsidRPr="208B3714">
        <w:rPr>
          <w:rFonts w:eastAsia="Constantia" w:cs="Times New Roman"/>
          <w:noProof/>
          <w:szCs w:val="24"/>
          <w:lang w:val="sr-Latn-RS"/>
        </w:rPr>
        <w:t xml:space="preserve">ili </w:t>
      </w:r>
      <w:r w:rsidRPr="208B3714">
        <w:rPr>
          <w:rFonts w:eastAsia="Constantia" w:cs="Times New Roman"/>
          <w:i/>
          <w:iCs/>
          <w:noProof/>
          <w:szCs w:val="24"/>
          <w:lang w:val="sr-Latn-RS"/>
        </w:rPr>
        <w:t>write lock</w:t>
      </w:r>
      <w:r w:rsidRPr="208B3714">
        <w:rPr>
          <w:rFonts w:eastAsia="Constantia" w:cs="Times New Roman"/>
          <w:noProof/>
          <w:szCs w:val="24"/>
          <w:lang w:val="sr-Latn-RS"/>
        </w:rPr>
        <w:t>) nad kojim je vršen upis od neke transakcije T, sve dok T ne komituje [1].</w:t>
      </w:r>
    </w:p>
    <w:p w14:paraId="34013026" w14:textId="2EF2B580" w:rsidR="208B3714" w:rsidRDefault="208B3714" w:rsidP="208B3714">
      <w:pPr>
        <w:ind w:firstLine="720"/>
        <w:rPr>
          <w:rFonts w:eastAsia="Constantia" w:cs="Times New Roman"/>
          <w:noProof/>
          <w:szCs w:val="24"/>
          <w:lang w:val="sr-Latn-RS"/>
        </w:rPr>
      </w:pPr>
    </w:p>
    <w:p w14:paraId="3E95CD8A" w14:textId="21BE6F06" w:rsidR="208B3714" w:rsidRDefault="208B3714" w:rsidP="208B3714">
      <w:pPr>
        <w:jc w:val="center"/>
      </w:pPr>
      <w:r>
        <w:rPr>
          <w:noProof/>
        </w:rPr>
        <w:drawing>
          <wp:inline distT="0" distB="0" distL="0" distR="0" wp14:anchorId="583226BC" wp14:editId="0D48465C">
            <wp:extent cx="4000500" cy="1009650"/>
            <wp:effectExtent l="0" t="0" r="0" b="0"/>
            <wp:docPr id="1461801406" name="Picture 146180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801406"/>
                    <pic:cNvPicPr/>
                  </pic:nvPicPr>
                  <pic:blipFill>
                    <a:blip r:embed="rId31">
                      <a:extLst>
                        <a:ext uri="{28A0092B-C50C-407E-A947-70E740481C1C}">
                          <a14:useLocalDpi xmlns:a14="http://schemas.microsoft.com/office/drawing/2010/main" val="0"/>
                        </a:ext>
                      </a:extLst>
                    </a:blip>
                    <a:stretch>
                      <a:fillRect/>
                    </a:stretch>
                  </pic:blipFill>
                  <pic:spPr>
                    <a:xfrm>
                      <a:off x="0" y="0"/>
                      <a:ext cx="4000500" cy="1009650"/>
                    </a:xfrm>
                    <a:prstGeom prst="rect">
                      <a:avLst/>
                    </a:prstGeom>
                  </pic:spPr>
                </pic:pic>
              </a:graphicData>
            </a:graphic>
          </wp:inline>
        </w:drawing>
      </w:r>
    </w:p>
    <w:p w14:paraId="2A446329" w14:textId="15783B82" w:rsidR="027678F7" w:rsidRDefault="40D01C27" w:rsidP="40D01C27">
      <w:pPr>
        <w:jc w:val="center"/>
        <w:rPr>
          <w:i/>
          <w:iCs/>
          <w:sz w:val="18"/>
          <w:szCs w:val="18"/>
        </w:rPr>
      </w:pPr>
      <w:r w:rsidRPr="40D01C27">
        <w:rPr>
          <w:i/>
          <w:iCs/>
          <w:sz w:val="18"/>
          <w:szCs w:val="18"/>
        </w:rPr>
        <w:t>Slika 21</w:t>
      </w:r>
    </w:p>
    <w:p w14:paraId="06F8FD50" w14:textId="7A4333F4" w:rsidR="208B3714" w:rsidRDefault="208B3714" w:rsidP="208B3714">
      <w:pPr>
        <w:rPr>
          <w:noProof/>
          <w:lang w:val="sr-Latn-RS"/>
        </w:rPr>
      </w:pPr>
    </w:p>
    <w:p w14:paraId="76D647CD" w14:textId="1146B46B" w:rsidR="208B3714" w:rsidRDefault="208B3714" w:rsidP="208B3714">
      <w:pPr>
        <w:pStyle w:val="Heading4"/>
        <w:rPr>
          <w:rFonts w:ascii="Constantia" w:eastAsia="HGMinchoE" w:hAnsi="Constantia" w:cs="Times New Roman"/>
          <w:noProof/>
          <w:szCs w:val="24"/>
          <w:lang w:val="sr-Latn-RS"/>
        </w:rPr>
      </w:pPr>
      <w:r w:rsidRPr="208B3714">
        <w:rPr>
          <w:noProof/>
          <w:lang w:val="sr-Latn-RS"/>
        </w:rPr>
        <w:t>2.8.1.5 Nedostatak kod protokola zasnovanih na lock mehanizmu - Deadlock</w:t>
      </w:r>
    </w:p>
    <w:p w14:paraId="77C9DF35" w14:textId="64602235" w:rsidR="208B3714" w:rsidRDefault="208B3714" w:rsidP="208B3714">
      <w:pPr>
        <w:ind w:firstLine="720"/>
        <w:rPr>
          <w:rFonts w:eastAsia="Constantia" w:cs="Times New Roman"/>
          <w:noProof/>
          <w:szCs w:val="24"/>
          <w:lang w:val="sr-Latn-RS"/>
        </w:rPr>
      </w:pPr>
      <w:r w:rsidRPr="208B3714">
        <w:rPr>
          <w:rFonts w:eastAsia="Constantia" w:cs="Times New Roman"/>
          <w:noProof/>
          <w:szCs w:val="24"/>
          <w:lang w:val="sr-Latn-RS"/>
        </w:rPr>
        <w:t xml:space="preserve">Jedan od problema koji se može javiti prilikom upotreba protokola baziranih na mehanizmu zaključavanja je </w:t>
      </w:r>
      <w:r w:rsidRPr="208B3714">
        <w:rPr>
          <w:rFonts w:eastAsia="Constantia" w:cs="Times New Roman"/>
          <w:b/>
          <w:bCs/>
          <w:i/>
          <w:iCs/>
          <w:noProof/>
          <w:szCs w:val="24"/>
          <w:lang w:val="sr-Latn-RS"/>
        </w:rPr>
        <w:t>deadlock</w:t>
      </w:r>
      <w:r w:rsidRPr="208B3714">
        <w:rPr>
          <w:rFonts w:eastAsia="Constantia" w:cs="Times New Roman"/>
          <w:noProof/>
          <w:szCs w:val="24"/>
          <w:lang w:val="sr-Latn-RS"/>
        </w:rPr>
        <w:t>, koji se javlja kada svaka transakcija, iz nekog seta od dve ili više transakcija, čeka na pristup nekom elementu, koji je zaključan od neke druge transakcije iz tog seta [1].</w:t>
      </w:r>
    </w:p>
    <w:p w14:paraId="79E0D27F" w14:textId="4B4F0500" w:rsidR="208B3714" w:rsidRDefault="208B3714" w:rsidP="208B3714">
      <w:pPr>
        <w:ind w:firstLine="720"/>
        <w:rPr>
          <w:rFonts w:eastAsia="Constantia" w:cs="Times New Roman"/>
          <w:noProof/>
          <w:szCs w:val="24"/>
          <w:lang w:val="sr-Latn-RS"/>
        </w:rPr>
      </w:pPr>
    </w:p>
    <w:p w14:paraId="4E4FD9A5" w14:textId="7C9ABAEB" w:rsidR="208B3714" w:rsidRDefault="208B3714" w:rsidP="208B3714">
      <w:pPr>
        <w:jc w:val="center"/>
      </w:pPr>
      <w:r>
        <w:rPr>
          <w:noProof/>
        </w:rPr>
        <w:drawing>
          <wp:inline distT="0" distB="0" distL="0" distR="0" wp14:anchorId="415AD021" wp14:editId="01C88684">
            <wp:extent cx="2298700" cy="2075215"/>
            <wp:effectExtent l="0" t="0" r="0" b="0"/>
            <wp:docPr id="70828971" name="Picture 7082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28971"/>
                    <pic:cNvPicPr/>
                  </pic:nvPicPr>
                  <pic:blipFill>
                    <a:blip r:embed="rId32">
                      <a:extLst>
                        <a:ext uri="{28A0092B-C50C-407E-A947-70E740481C1C}">
                          <a14:useLocalDpi xmlns:a14="http://schemas.microsoft.com/office/drawing/2010/main" val="0"/>
                        </a:ext>
                      </a:extLst>
                    </a:blip>
                    <a:stretch>
                      <a:fillRect/>
                    </a:stretch>
                  </pic:blipFill>
                  <pic:spPr>
                    <a:xfrm>
                      <a:off x="0" y="0"/>
                      <a:ext cx="2298700" cy="2075215"/>
                    </a:xfrm>
                    <a:prstGeom prst="rect">
                      <a:avLst/>
                    </a:prstGeom>
                  </pic:spPr>
                </pic:pic>
              </a:graphicData>
            </a:graphic>
          </wp:inline>
        </w:drawing>
      </w:r>
    </w:p>
    <w:p w14:paraId="4A28524C" w14:textId="79BBC5FC" w:rsidR="027678F7" w:rsidRDefault="40D01C27" w:rsidP="40D01C27">
      <w:pPr>
        <w:jc w:val="center"/>
        <w:rPr>
          <w:i/>
          <w:iCs/>
          <w:sz w:val="18"/>
          <w:szCs w:val="18"/>
        </w:rPr>
      </w:pPr>
      <w:r w:rsidRPr="40D01C27">
        <w:rPr>
          <w:i/>
          <w:iCs/>
          <w:sz w:val="18"/>
          <w:szCs w:val="18"/>
        </w:rPr>
        <w:t>Slika 22</w:t>
      </w:r>
    </w:p>
    <w:p w14:paraId="3BF8481C" w14:textId="1B006261" w:rsidR="40D01C27" w:rsidRDefault="40D01C27" w:rsidP="40D01C27">
      <w:pPr>
        <w:jc w:val="center"/>
        <w:rPr>
          <w:rFonts w:eastAsia="Constantia" w:cs="Times New Roman"/>
          <w:i/>
          <w:iCs/>
          <w:szCs w:val="24"/>
        </w:rPr>
      </w:pPr>
    </w:p>
    <w:p w14:paraId="220559A0" w14:textId="28D3E0ED" w:rsidR="208B3714" w:rsidRDefault="208B3714" w:rsidP="208B3714">
      <w:pPr>
        <w:ind w:firstLine="720"/>
        <w:rPr>
          <w:rFonts w:eastAsia="Constantia" w:cs="Times New Roman"/>
          <w:szCs w:val="24"/>
        </w:rPr>
      </w:pPr>
      <w:r w:rsidRPr="208B3714">
        <w:rPr>
          <w:rFonts w:eastAsia="Times New Roman" w:cs="Times New Roman"/>
          <w:szCs w:val="24"/>
        </w:rPr>
        <w:t xml:space="preserve">Pretpostavimo da transakcija T1 ažurira vrednost X. Istovremeno transakcija T2 pokušava da pročita X zaključavanjem. Pored toga, T1 će pokušati da zaključa Y koji se drži zaključanim od strane T2. Može se predstaviti jasnije kao u nastavku: Ovde T2 čeka da T1 otpusti bravu na X, dok T1 čeka da T2 pusti bravu na Y. T1 će biti potpun tek kada se zaključa na Y, a zatim će otpustiti bravu na X i Y. Ali bravica na Y drži T2 i čeka da se T1 dovrši, tako da može osloboditi Y. Ovde obe transakcije čekaju da se završe sve druge. Ova vrsta situacije naziva se zastojem. Ovo čekanje se nikada neće završiti ako jedan od njih ne bude ubijen / prekinut, tako da se sve brave koje drže u njima oslobode i druge transakcije mogu da se nastave i završe. Stoga, prilikom </w:t>
      </w:r>
      <w:r w:rsidRPr="208B3714">
        <w:rPr>
          <w:rFonts w:eastAsia="Times New Roman" w:cs="Times New Roman"/>
          <w:szCs w:val="24"/>
        </w:rPr>
        <w:lastRenderedPageBreak/>
        <w:t>dodeljivanja brava, mora se paziti maksimalno da se izbegne zastoj. U gornjem slučaju, ako se T1 zaključa na Y mnogo pre nego što se T2 pokrene, tada neće doći do mrtve tačke, tj. ako T1 zaključa na Y, tada ne treba čekati da T2 otpusti bilo kakve brave, pa će stoga nastaviti sa svojom transakcijom i otpustiti zaključavanje na X i Y. Dok T2 počne, na T1 neće biti zaključavanja [11].</w:t>
      </w:r>
    </w:p>
    <w:p w14:paraId="188ABF67" w14:textId="0256E1F7" w:rsidR="208B3714" w:rsidRDefault="208B3714" w:rsidP="208B3714">
      <w:pPr>
        <w:pStyle w:val="Heading4"/>
        <w:rPr>
          <w:noProof/>
          <w:lang w:val="sr-Latn-RS"/>
        </w:rPr>
      </w:pPr>
      <w:r w:rsidRPr="208B3714">
        <w:rPr>
          <w:noProof/>
          <w:lang w:val="sr-Latn-RS"/>
        </w:rPr>
        <w:t>2.8.2 Timestamp Control Protocol</w:t>
      </w:r>
    </w:p>
    <w:p w14:paraId="18D0F2B9" w14:textId="79C83681" w:rsidR="208B3714" w:rsidRDefault="40D01C27" w:rsidP="40D01C27">
      <w:pPr>
        <w:ind w:firstLine="720"/>
        <w:rPr>
          <w:rFonts w:eastAsia="Constantia" w:cs="Times New Roman"/>
          <w:noProof/>
          <w:lang w:val="sr-Latn-RS"/>
        </w:rPr>
      </w:pPr>
      <w:r w:rsidRPr="40D01C27">
        <w:rPr>
          <w:rFonts w:eastAsia="Constantia" w:cs="Times New Roman"/>
          <w:noProof/>
          <w:lang w:val="sr-Latn-RS"/>
        </w:rPr>
        <w:t>Drugi često korišćeni protokol za kontrolu konkurentnosti je protokol baziran na vremeskim oznakama (</w:t>
      </w:r>
      <w:r w:rsidRPr="40D01C27">
        <w:rPr>
          <w:rFonts w:eastAsia="Constantia" w:cs="Times New Roman"/>
          <w:b/>
          <w:bCs/>
          <w:i/>
          <w:iCs/>
          <w:noProof/>
          <w:lang w:val="sr-Latn-RS"/>
        </w:rPr>
        <w:t>timestamp</w:t>
      </w:r>
      <w:r w:rsidRPr="40D01C27">
        <w:rPr>
          <w:rFonts w:eastAsia="Constantia" w:cs="Times New Roman"/>
          <w:noProof/>
          <w:lang w:val="sr-Latn-RS"/>
        </w:rPr>
        <w:t xml:space="preserve">). Pod </w:t>
      </w:r>
      <w:r w:rsidRPr="40D01C27">
        <w:rPr>
          <w:rFonts w:eastAsia="Constantia" w:cs="Times New Roman"/>
          <w:i/>
          <w:iCs/>
          <w:noProof/>
          <w:lang w:val="sr-Latn-RS"/>
        </w:rPr>
        <w:t>timestamp</w:t>
      </w:r>
      <w:r w:rsidRPr="40D01C27">
        <w:rPr>
          <w:rFonts w:eastAsia="Constantia" w:cs="Times New Roman"/>
          <w:noProof/>
          <w:lang w:val="sr-Latn-RS"/>
        </w:rPr>
        <w:t xml:space="preserve">-om se podrazumeva jedinstvena vremenska oznaka koja se dodeljuje svakoj transakciji od strane DBMS-a. Uređenje timestamp-ova zavisi od starosti transakcije, tako da transakcija započeta pre neke druge, imaće manji </w:t>
      </w:r>
      <w:r w:rsidRPr="40D01C27">
        <w:rPr>
          <w:rFonts w:eastAsia="Constantia" w:cs="Times New Roman"/>
          <w:i/>
          <w:iCs/>
          <w:noProof/>
          <w:lang w:val="sr-Latn-RS"/>
        </w:rPr>
        <w:t>timestamp</w:t>
      </w:r>
      <w:r w:rsidRPr="40D01C27">
        <w:rPr>
          <w:rFonts w:eastAsia="Constantia" w:cs="Times New Roman"/>
          <w:noProof/>
          <w:lang w:val="sr-Latn-RS"/>
        </w:rPr>
        <w:t xml:space="preserve"> od te mlađe transakcije. Kod </w:t>
      </w:r>
      <w:r w:rsidRPr="40D01C27">
        <w:rPr>
          <w:rFonts w:eastAsia="Constantia" w:cs="Times New Roman"/>
          <w:b/>
          <w:bCs/>
          <w:i/>
          <w:iCs/>
          <w:noProof/>
          <w:lang w:val="sr-Latn-RS"/>
        </w:rPr>
        <w:t>timestamp ordering</w:t>
      </w:r>
      <w:r w:rsidRPr="40D01C27">
        <w:rPr>
          <w:rFonts w:eastAsia="Constantia" w:cs="Times New Roman"/>
          <w:i/>
          <w:iCs/>
          <w:noProof/>
          <w:lang w:val="sr-Latn-RS"/>
        </w:rPr>
        <w:t xml:space="preserve"> </w:t>
      </w:r>
      <w:r w:rsidRPr="40D01C27">
        <w:rPr>
          <w:rFonts w:eastAsia="Constantia" w:cs="Times New Roman"/>
          <w:noProof/>
          <w:lang w:val="sr-Latn-RS"/>
        </w:rPr>
        <w:t>(</w:t>
      </w:r>
      <w:r w:rsidRPr="40D01C27">
        <w:rPr>
          <w:rFonts w:eastAsia="Constantia" w:cs="Times New Roman"/>
          <w:b/>
          <w:bCs/>
          <w:i/>
          <w:iCs/>
          <w:noProof/>
          <w:lang w:val="sr-Latn-RS"/>
        </w:rPr>
        <w:t>TO</w:t>
      </w:r>
      <w:r w:rsidRPr="40D01C27">
        <w:rPr>
          <w:rFonts w:eastAsia="Constantia" w:cs="Times New Roman"/>
          <w:noProof/>
          <w:lang w:val="sr-Latn-RS"/>
        </w:rPr>
        <w:t>) protokola</w:t>
      </w:r>
      <w:r w:rsidRPr="40D01C27">
        <w:rPr>
          <w:rFonts w:eastAsia="Constantia" w:cs="Times New Roman"/>
          <w:i/>
          <w:iCs/>
          <w:noProof/>
          <w:lang w:val="sr-Latn-RS"/>
        </w:rPr>
        <w:t xml:space="preserve"> </w:t>
      </w:r>
      <w:r w:rsidRPr="40D01C27">
        <w:rPr>
          <w:rFonts w:eastAsia="Constantia" w:cs="Times New Roman"/>
          <w:noProof/>
          <w:lang w:val="sr-Latn-RS"/>
        </w:rPr>
        <w:t xml:space="preserve">cilj je da raspored bude serijabilan tako da jedini dozvoljeni ekvivalentan serijski raspored bude onaj čije se transakcije izvršavaju u redosledu njihovih </w:t>
      </w:r>
      <w:r w:rsidRPr="40D01C27">
        <w:rPr>
          <w:rFonts w:eastAsia="Constantia" w:cs="Times New Roman"/>
          <w:i/>
          <w:iCs/>
          <w:noProof/>
          <w:lang w:val="sr-Latn-RS"/>
        </w:rPr>
        <w:t>timestamp</w:t>
      </w:r>
      <w:r w:rsidRPr="40D01C27">
        <w:rPr>
          <w:rFonts w:eastAsia="Constantia" w:cs="Times New Roman"/>
          <w:noProof/>
          <w:lang w:val="sr-Latn-RS"/>
        </w:rPr>
        <w:t xml:space="preserve">-a. Protokol mora da osigura da redosled pristupa nekom elementu od strane konfliktnih operacija u rasporedu mora da prati redosled </w:t>
      </w:r>
      <w:r w:rsidRPr="40D01C27">
        <w:rPr>
          <w:rFonts w:eastAsia="Constantia" w:cs="Times New Roman"/>
          <w:i/>
          <w:iCs/>
          <w:noProof/>
          <w:lang w:val="sr-Latn-RS"/>
        </w:rPr>
        <w:t>timestamp</w:t>
      </w:r>
      <w:r w:rsidRPr="40D01C27">
        <w:rPr>
          <w:rFonts w:eastAsia="Constantia" w:cs="Times New Roman"/>
          <w:noProof/>
          <w:lang w:val="sr-Latn-RS"/>
        </w:rPr>
        <w:t xml:space="preserve">-a. Da bi ovo bilo moguće, protokol za svaki element baze čuva dve promenljive: </w:t>
      </w:r>
      <w:r w:rsidRPr="40D01C27">
        <w:rPr>
          <w:rFonts w:eastAsia="Constantia" w:cs="Times New Roman"/>
          <w:b/>
          <w:bCs/>
          <w:i/>
          <w:iCs/>
          <w:noProof/>
          <w:lang w:val="sr-Latn-RS"/>
        </w:rPr>
        <w:t>read timestamp</w:t>
      </w:r>
      <w:r w:rsidRPr="40D01C27">
        <w:rPr>
          <w:rFonts w:eastAsia="Constantia" w:cs="Times New Roman"/>
          <w:i/>
          <w:iCs/>
          <w:noProof/>
          <w:lang w:val="sr-Latn-RS"/>
        </w:rPr>
        <w:t xml:space="preserve"> </w:t>
      </w:r>
      <w:r w:rsidRPr="40D01C27">
        <w:rPr>
          <w:rFonts w:eastAsia="Constantia" w:cs="Times New Roman"/>
          <w:noProof/>
          <w:lang w:val="sr-Latn-RS"/>
        </w:rPr>
        <w:t xml:space="preserve">– </w:t>
      </w:r>
      <w:r w:rsidRPr="40D01C27">
        <w:rPr>
          <w:rFonts w:eastAsia="Constantia" w:cs="Times New Roman"/>
          <w:i/>
          <w:iCs/>
          <w:noProof/>
          <w:lang w:val="sr-Latn-RS"/>
        </w:rPr>
        <w:t xml:space="preserve">timestamp </w:t>
      </w:r>
      <w:r w:rsidRPr="40D01C27">
        <w:rPr>
          <w:rFonts w:eastAsia="Constantia" w:cs="Times New Roman"/>
          <w:noProof/>
          <w:lang w:val="sr-Latn-RS"/>
        </w:rPr>
        <w:t xml:space="preserve">najmlađe transkacije koja je uspešno pročitala konkretan element, </w:t>
      </w:r>
      <w:r w:rsidRPr="40D01C27">
        <w:rPr>
          <w:rFonts w:eastAsia="Constantia" w:cs="Times New Roman"/>
          <w:b/>
          <w:bCs/>
          <w:i/>
          <w:iCs/>
          <w:noProof/>
          <w:lang w:val="sr-Latn-RS"/>
        </w:rPr>
        <w:t xml:space="preserve">write timestamp </w:t>
      </w:r>
      <w:r w:rsidRPr="40D01C27">
        <w:rPr>
          <w:rFonts w:eastAsia="Constantia" w:cs="Times New Roman"/>
          <w:noProof/>
          <w:lang w:val="sr-Latn-RS"/>
        </w:rPr>
        <w:t xml:space="preserve">– </w:t>
      </w:r>
      <w:r w:rsidRPr="40D01C27">
        <w:rPr>
          <w:rFonts w:eastAsia="Constantia" w:cs="Times New Roman"/>
          <w:i/>
          <w:iCs/>
          <w:noProof/>
          <w:lang w:val="sr-Latn-RS"/>
        </w:rPr>
        <w:t xml:space="preserve">timestamp </w:t>
      </w:r>
      <w:r w:rsidRPr="40D01C27">
        <w:rPr>
          <w:rFonts w:eastAsia="Constantia" w:cs="Times New Roman"/>
          <w:noProof/>
          <w:lang w:val="sr-Latn-RS"/>
        </w:rPr>
        <w:t>najmlađe transakcije koja je uspešno izvršila upis nad konkretnim elementom [1]. Prema ovom protokolu, ako je transakcija T nad podatkom X onda važi sledeći algoritam prikazan na slici [11].</w:t>
      </w:r>
    </w:p>
    <w:p w14:paraId="62D8DBF2" w14:textId="556560FD" w:rsidR="208B3714" w:rsidRDefault="208B3714" w:rsidP="208B3714">
      <w:pPr>
        <w:ind w:firstLine="720"/>
        <w:rPr>
          <w:rFonts w:eastAsia="Constantia" w:cs="Times New Roman"/>
          <w:noProof/>
          <w:szCs w:val="24"/>
          <w:lang w:val="sr-Latn-RS"/>
        </w:rPr>
      </w:pPr>
    </w:p>
    <w:p w14:paraId="76C967FE" w14:textId="4768FE8B" w:rsidR="208B3714" w:rsidRDefault="208B3714" w:rsidP="208B3714">
      <w:pPr>
        <w:jc w:val="center"/>
      </w:pPr>
      <w:r>
        <w:rPr>
          <w:noProof/>
        </w:rPr>
        <w:drawing>
          <wp:inline distT="0" distB="0" distL="0" distR="0" wp14:anchorId="13EB9BFF" wp14:editId="00C80FE4">
            <wp:extent cx="3584292" cy="1135026"/>
            <wp:effectExtent l="0" t="0" r="0" b="0"/>
            <wp:docPr id="1795301283" name="Picture 179530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301283"/>
                    <pic:cNvPicPr/>
                  </pic:nvPicPr>
                  <pic:blipFill>
                    <a:blip r:embed="rId33">
                      <a:extLst>
                        <a:ext uri="{28A0092B-C50C-407E-A947-70E740481C1C}">
                          <a14:useLocalDpi xmlns:a14="http://schemas.microsoft.com/office/drawing/2010/main" val="0"/>
                        </a:ext>
                      </a:extLst>
                    </a:blip>
                    <a:stretch>
                      <a:fillRect/>
                    </a:stretch>
                  </pic:blipFill>
                  <pic:spPr>
                    <a:xfrm>
                      <a:off x="0" y="0"/>
                      <a:ext cx="3584292" cy="1135026"/>
                    </a:xfrm>
                    <a:prstGeom prst="rect">
                      <a:avLst/>
                    </a:prstGeom>
                  </pic:spPr>
                </pic:pic>
              </a:graphicData>
            </a:graphic>
          </wp:inline>
        </w:drawing>
      </w:r>
    </w:p>
    <w:p w14:paraId="39284716" w14:textId="6364B8F3" w:rsidR="027678F7" w:rsidRDefault="40D01C27" w:rsidP="40D01C27">
      <w:pPr>
        <w:jc w:val="center"/>
        <w:rPr>
          <w:i/>
          <w:iCs/>
          <w:sz w:val="18"/>
          <w:szCs w:val="18"/>
        </w:rPr>
      </w:pPr>
      <w:r w:rsidRPr="40D01C27">
        <w:rPr>
          <w:i/>
          <w:iCs/>
          <w:sz w:val="18"/>
          <w:szCs w:val="18"/>
        </w:rPr>
        <w:t>Slika 23</w:t>
      </w:r>
    </w:p>
    <w:p w14:paraId="5C8DDE60" w14:textId="1DD6F7F3" w:rsidR="208B3714" w:rsidRDefault="40D01C27" w:rsidP="027678F7">
      <w:pPr>
        <w:ind w:firstLine="720"/>
      </w:pPr>
      <w:r>
        <w:t>Gde su:</w:t>
      </w:r>
    </w:p>
    <w:p w14:paraId="44AF776F" w14:textId="5FA87476" w:rsidR="208B3714" w:rsidRDefault="027678F7" w:rsidP="027678F7">
      <w:pPr>
        <w:pStyle w:val="ListParagraph"/>
        <w:numPr>
          <w:ilvl w:val="0"/>
          <w:numId w:val="6"/>
        </w:numPr>
        <w:rPr>
          <w:rFonts w:asciiTheme="minorHAnsi" w:eastAsiaTheme="minorEastAsia" w:hAnsiTheme="minorHAnsi"/>
        </w:rPr>
      </w:pPr>
      <w:r>
        <w:t>TS (T) →</w:t>
      </w:r>
      <w:r w:rsidRPr="027678F7">
        <w:rPr>
          <w:i/>
          <w:iCs/>
        </w:rPr>
        <w:t xml:space="preserve">timestamp </w:t>
      </w:r>
      <w:r>
        <w:t>transakcije T</w:t>
      </w:r>
    </w:p>
    <w:p w14:paraId="1F7F31F7" w14:textId="33ECE99A" w:rsidR="208B3714" w:rsidRDefault="027678F7" w:rsidP="027678F7">
      <w:pPr>
        <w:pStyle w:val="ListParagraph"/>
        <w:numPr>
          <w:ilvl w:val="0"/>
          <w:numId w:val="6"/>
        </w:numPr>
        <w:rPr>
          <w:rFonts w:asciiTheme="minorHAnsi" w:eastAsiaTheme="minorEastAsia" w:hAnsiTheme="minorHAnsi"/>
        </w:rPr>
      </w:pPr>
      <w:r>
        <w:t xml:space="preserve">W_TS (X) → </w:t>
      </w:r>
      <w:r w:rsidRPr="027678F7">
        <w:rPr>
          <w:i/>
          <w:iCs/>
        </w:rPr>
        <w:t xml:space="preserve">timestamp write </w:t>
      </w:r>
      <w:r>
        <w:t>operacije nad podatkom X</w:t>
      </w:r>
    </w:p>
    <w:p w14:paraId="28D3A241" w14:textId="14DD729F" w:rsidR="208B3714" w:rsidRDefault="027678F7" w:rsidP="027678F7">
      <w:pPr>
        <w:pStyle w:val="ListParagraph"/>
        <w:numPr>
          <w:ilvl w:val="0"/>
          <w:numId w:val="6"/>
        </w:numPr>
        <w:rPr>
          <w:rFonts w:asciiTheme="minorHAnsi" w:eastAsiaTheme="minorEastAsia" w:hAnsiTheme="minorHAnsi"/>
        </w:rPr>
      </w:pPr>
      <w:r>
        <w:t>R_TS (X) →</w:t>
      </w:r>
      <w:r w:rsidRPr="027678F7">
        <w:rPr>
          <w:i/>
          <w:iCs/>
        </w:rPr>
        <w:t xml:space="preserve">timestamp read </w:t>
      </w:r>
      <w:r>
        <w:t>operacije nad podatkom X</w:t>
      </w:r>
    </w:p>
    <w:p w14:paraId="08B1262E" w14:textId="19A65A67" w:rsidR="208B3714" w:rsidRDefault="208B3714" w:rsidP="208B3714">
      <w:pPr>
        <w:rPr>
          <w:rFonts w:eastAsia="Constantia" w:cs="Times New Roman"/>
          <w:szCs w:val="24"/>
        </w:rPr>
      </w:pPr>
    </w:p>
    <w:p w14:paraId="242C6616" w14:textId="79888625" w:rsidR="208B3714" w:rsidRDefault="208B3714" w:rsidP="208B3714">
      <w:pPr>
        <w:ind w:firstLine="720"/>
        <w:rPr>
          <w:lang w:val="sr-Latn-RS"/>
        </w:rPr>
      </w:pPr>
      <w:r w:rsidRPr="208B3714">
        <w:rPr>
          <w:lang w:val="sr-Latn-RS"/>
        </w:rPr>
        <w:t xml:space="preserve">TO algoritam forsira serijabilnost konkurentnih transakcija na sledeći način: kada transakcija T želi da izvrši upis nad nekim elementom X, algoritam proverava promenljive </w:t>
      </w:r>
      <w:r w:rsidRPr="208B3714">
        <w:rPr>
          <w:i/>
          <w:iCs/>
          <w:lang w:val="sr-Latn-RS"/>
        </w:rPr>
        <w:t xml:space="preserve">write timestamp </w:t>
      </w:r>
      <w:r w:rsidRPr="208B3714">
        <w:rPr>
          <w:lang w:val="sr-Latn-RS"/>
        </w:rPr>
        <w:t xml:space="preserve">i </w:t>
      </w:r>
      <w:r w:rsidRPr="208B3714">
        <w:rPr>
          <w:i/>
          <w:iCs/>
          <w:lang w:val="sr-Latn-RS"/>
        </w:rPr>
        <w:t xml:space="preserve">read timestamp </w:t>
      </w:r>
      <w:r w:rsidRPr="208B3714">
        <w:rPr>
          <w:lang w:val="sr-Latn-RS"/>
        </w:rPr>
        <w:t>elementa X (</w:t>
      </w:r>
      <w:r w:rsidRPr="208B3714">
        <w:rPr>
          <w:i/>
          <w:iCs/>
          <w:lang w:val="sr-Latn-RS"/>
        </w:rPr>
        <w:t xml:space="preserve">write </w:t>
      </w:r>
      <w:r w:rsidRPr="208B3714">
        <w:rPr>
          <w:lang w:val="sr-Latn-RS"/>
        </w:rPr>
        <w:t xml:space="preserve">može da bude u konfliktu sa </w:t>
      </w:r>
      <w:r w:rsidRPr="208B3714">
        <w:rPr>
          <w:i/>
          <w:iCs/>
          <w:lang w:val="sr-Latn-RS"/>
        </w:rPr>
        <w:t>read</w:t>
      </w:r>
      <w:r w:rsidRPr="208B3714">
        <w:rPr>
          <w:lang w:val="sr-Latn-RS"/>
        </w:rPr>
        <w:t xml:space="preserve"> i </w:t>
      </w:r>
      <w:r w:rsidRPr="208B3714">
        <w:rPr>
          <w:i/>
          <w:iCs/>
          <w:lang w:val="sr-Latn-RS"/>
        </w:rPr>
        <w:t xml:space="preserve">write </w:t>
      </w:r>
      <w:r w:rsidRPr="208B3714">
        <w:rPr>
          <w:lang w:val="sr-Latn-RS"/>
        </w:rPr>
        <w:t xml:space="preserve">operacijama) i ukoliko se utvrdi da je bilo koja od ove dve promenljive veća od </w:t>
      </w:r>
      <w:r w:rsidRPr="208B3714">
        <w:rPr>
          <w:i/>
          <w:iCs/>
          <w:lang w:val="sr-Latn-RS"/>
        </w:rPr>
        <w:t>timestamp</w:t>
      </w:r>
      <w:r w:rsidRPr="208B3714">
        <w:rPr>
          <w:lang w:val="sr-Latn-RS"/>
        </w:rPr>
        <w:t xml:space="preserve">-a transakcije T, što bi značilo da je neka mlađa transakcija prethodno izvršila upis ili čitanje tog elementa i da je željeni redosled narušen, transakcija T se obustavlja i restartuje ali sa novim </w:t>
      </w:r>
      <w:r w:rsidRPr="208B3714">
        <w:rPr>
          <w:i/>
          <w:iCs/>
          <w:lang w:val="sr-Latn-RS"/>
        </w:rPr>
        <w:t>timestamp</w:t>
      </w:r>
      <w:r w:rsidRPr="208B3714">
        <w:rPr>
          <w:lang w:val="sr-Latn-RS"/>
        </w:rPr>
        <w:t xml:space="preserve">-om. Ukoliko se utvrdi da je transakcija T mlađa od najmlađih transakcija koje su izvršile upis i čitanje elementa X, transakciji T je dozvoljen upis, a </w:t>
      </w:r>
      <w:r w:rsidRPr="208B3714">
        <w:rPr>
          <w:i/>
          <w:iCs/>
          <w:lang w:val="sr-Latn-RS"/>
        </w:rPr>
        <w:t xml:space="preserve">write timestamp </w:t>
      </w:r>
      <w:r w:rsidRPr="208B3714">
        <w:rPr>
          <w:lang w:val="sr-Latn-RS"/>
        </w:rPr>
        <w:t xml:space="preserve">za element X uzima vrednost </w:t>
      </w:r>
      <w:r w:rsidRPr="208B3714">
        <w:rPr>
          <w:i/>
          <w:iCs/>
          <w:lang w:val="sr-Latn-RS"/>
        </w:rPr>
        <w:t>timestamp-</w:t>
      </w:r>
      <w:r w:rsidRPr="208B3714">
        <w:rPr>
          <w:lang w:val="sr-Latn-RS"/>
        </w:rPr>
        <w:t>a T. Ukoliko transakcija T želi da izvši čitanje elementa X,</w:t>
      </w:r>
    </w:p>
    <w:p w14:paraId="2B5F0ED3" w14:textId="02E41DED" w:rsidR="208B3714" w:rsidRDefault="208B3714" w:rsidP="208B3714">
      <w:pPr>
        <w:rPr>
          <w:lang w:val="sr-Latn-RS"/>
        </w:rPr>
      </w:pPr>
      <w:r w:rsidRPr="208B3714">
        <w:rPr>
          <w:lang w:val="sr-Latn-RS"/>
        </w:rPr>
        <w:lastRenderedPageBreak/>
        <w:t xml:space="preserve">algoritam vrši poređenje </w:t>
      </w:r>
      <w:r w:rsidRPr="208B3714">
        <w:rPr>
          <w:i/>
          <w:iCs/>
          <w:lang w:val="sr-Latn-RS"/>
        </w:rPr>
        <w:t>timestamp</w:t>
      </w:r>
      <w:r w:rsidRPr="208B3714">
        <w:rPr>
          <w:lang w:val="sr-Latn-RS"/>
        </w:rPr>
        <w:t xml:space="preserve">-a T sa </w:t>
      </w:r>
      <w:r w:rsidRPr="208B3714">
        <w:rPr>
          <w:i/>
          <w:iCs/>
          <w:lang w:val="sr-Latn-RS"/>
        </w:rPr>
        <w:t>write timestamp</w:t>
      </w:r>
      <w:r w:rsidRPr="208B3714">
        <w:rPr>
          <w:lang w:val="sr-Latn-RS"/>
        </w:rPr>
        <w:t xml:space="preserve">-om od X, ukoliko se utvrdi da je neka mlađa transakcija prethodno izvršila upis u X, transakcija T se obustavlja i restartuje sa novim </w:t>
      </w:r>
      <w:r w:rsidRPr="208B3714">
        <w:rPr>
          <w:i/>
          <w:iCs/>
          <w:lang w:val="sr-Latn-RS"/>
        </w:rPr>
        <w:t>timestamp</w:t>
      </w:r>
      <w:r w:rsidRPr="208B3714">
        <w:rPr>
          <w:lang w:val="sr-Latn-RS"/>
        </w:rPr>
        <w:t xml:space="preserve">-om, u suprotnom se dozvoljava čitanje transakciji T, a </w:t>
      </w:r>
      <w:r w:rsidRPr="208B3714">
        <w:rPr>
          <w:i/>
          <w:iCs/>
          <w:lang w:val="sr-Latn-RS"/>
        </w:rPr>
        <w:t>read timestamp</w:t>
      </w:r>
      <w:r w:rsidRPr="208B3714">
        <w:rPr>
          <w:lang w:val="sr-Latn-RS"/>
        </w:rPr>
        <w:t xml:space="preserve"> za X se postavlja na </w:t>
      </w:r>
      <w:r w:rsidRPr="208B3714">
        <w:rPr>
          <w:i/>
          <w:iCs/>
          <w:lang w:val="sr-Latn-RS"/>
        </w:rPr>
        <w:t xml:space="preserve">timestamp </w:t>
      </w:r>
      <w:r w:rsidRPr="208B3714">
        <w:rPr>
          <w:lang w:val="sr-Latn-RS"/>
        </w:rPr>
        <w:t xml:space="preserve">T-a ukoliko je ovaj veći od </w:t>
      </w:r>
      <w:r w:rsidRPr="208B3714">
        <w:rPr>
          <w:i/>
          <w:iCs/>
          <w:lang w:val="sr-Latn-RS"/>
        </w:rPr>
        <w:t>read timestamp</w:t>
      </w:r>
      <w:r w:rsidRPr="208B3714">
        <w:rPr>
          <w:lang w:val="sr-Latn-RS"/>
        </w:rPr>
        <w:t xml:space="preserve"> vrednosti, dok ukoliko nije, ostaje nepromenjen [1].</w:t>
      </w:r>
    </w:p>
    <w:p w14:paraId="67499084" w14:textId="0874724D" w:rsidR="208B3714" w:rsidRDefault="208B3714" w:rsidP="208B3714">
      <w:pPr>
        <w:pStyle w:val="Heading4"/>
        <w:rPr>
          <w:noProof/>
          <w:lang w:val="sr-Latn-RS"/>
        </w:rPr>
      </w:pPr>
      <w:r w:rsidRPr="208B3714">
        <w:rPr>
          <w:noProof/>
          <w:lang w:val="sr-Latn-RS"/>
        </w:rPr>
        <w:t>2.8.3 Validation Based Protocol</w:t>
      </w:r>
    </w:p>
    <w:p w14:paraId="7FDBE37F" w14:textId="7B88D566" w:rsidR="208B3714" w:rsidRDefault="24914918" w:rsidP="24914918">
      <w:pPr>
        <w:ind w:firstLine="720"/>
        <w:rPr>
          <w:rFonts w:eastAsia="Constantia" w:cs="Times New Roman"/>
          <w:noProof/>
          <w:lang w:val="sr-Latn-RS"/>
        </w:rPr>
      </w:pPr>
      <w:r w:rsidRPr="24914918">
        <w:rPr>
          <w:rFonts w:eastAsia="Times New Roman" w:cs="Times New Roman"/>
          <w:b/>
          <w:bCs/>
          <w:i/>
          <w:iCs/>
          <w:noProof/>
          <w:lang w:val="sr-Latn-RS"/>
        </w:rPr>
        <w:t xml:space="preserve">Validation Based Protocol </w:t>
      </w:r>
      <w:r w:rsidRPr="24914918">
        <w:rPr>
          <w:rFonts w:eastAsia="Times New Roman" w:cs="Times New Roman"/>
          <w:noProof/>
          <w:lang w:val="sr-Latn-RS"/>
        </w:rPr>
        <w:t xml:space="preserve">se takođe naziva i </w:t>
      </w:r>
      <w:r w:rsidRPr="24914918">
        <w:rPr>
          <w:rFonts w:eastAsia="Times New Roman" w:cs="Times New Roman"/>
          <w:i/>
          <w:iCs/>
          <w:noProof/>
          <w:lang w:val="sr-Latn-RS"/>
        </w:rPr>
        <w:t xml:space="preserve">Optimistic Concurrency Control Technique </w:t>
      </w:r>
      <w:r w:rsidRPr="24914918">
        <w:rPr>
          <w:rFonts w:eastAsia="Times New Roman" w:cs="Times New Roman"/>
          <w:noProof/>
          <w:lang w:val="sr-Latn-RS"/>
        </w:rPr>
        <w:t>[12].</w:t>
      </w:r>
      <w:r w:rsidRPr="24914918">
        <w:rPr>
          <w:rFonts w:eastAsia="Times New Roman" w:cs="Times New Roman"/>
          <w:b/>
          <w:bCs/>
          <w:i/>
          <w:iCs/>
          <w:noProof/>
          <w:lang w:val="sr-Latn-RS"/>
        </w:rPr>
        <w:t xml:space="preserve"> </w:t>
      </w:r>
      <w:r w:rsidRPr="24914918">
        <w:rPr>
          <w:rFonts w:eastAsia="Times New Roman" w:cs="Times New Roman"/>
          <w:noProof/>
          <w:lang w:val="sr-Latn-RS"/>
        </w:rPr>
        <w:t>Kod ovog tipa protokola, transakcija se izvršava u tri faze - početak (čitanje i izvršenje), validacija i završetak (ažuriranje i pisanje). U prvoj fazi se čita i izvršava transakcija T. Rezultati se zapisuju u privremene promenljive. Ove vrednosti će se validirati prema stvarnim podacima kako bi se utvrdilo da li krši serijalibilnost. Ako je potvrđen, privremeni rezultati se zapisuju u bazu podataka; u suprotnom se transakcija vraća nazad. Faze se mogu kombinovati u jednu poput kombinovanja provere ispravnosti i upisivanja podataka u DB u jedan proces, ali sve tri faze moraju se izvršiti istim redosledom.</w:t>
      </w:r>
    </w:p>
    <w:p w14:paraId="15085EA1" w14:textId="1FCC37AF" w:rsidR="208B3714" w:rsidRDefault="208B3714" w:rsidP="24914918">
      <w:pPr>
        <w:ind w:firstLine="720"/>
        <w:rPr>
          <w:rFonts w:eastAsia="Constantia" w:cs="Times New Roman"/>
          <w:noProof/>
          <w:szCs w:val="24"/>
          <w:lang w:val="sr-Latn-RS"/>
        </w:rPr>
      </w:pPr>
    </w:p>
    <w:p w14:paraId="2296568A" w14:textId="019FF7C2" w:rsidR="208B3714" w:rsidRDefault="62D11B33" w:rsidP="24914918">
      <w:pPr>
        <w:jc w:val="center"/>
      </w:pPr>
      <w:r>
        <w:rPr>
          <w:noProof/>
        </w:rPr>
        <w:drawing>
          <wp:inline distT="0" distB="0" distL="0" distR="0" wp14:anchorId="3924A3AF" wp14:editId="7DEF4A36">
            <wp:extent cx="1731618" cy="1960592"/>
            <wp:effectExtent l="0" t="0" r="0" b="0"/>
            <wp:docPr id="1554201760" name="Picture 1554201760" descr="Explain lock based and validation based protocol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201760"/>
                    <pic:cNvPicPr/>
                  </pic:nvPicPr>
                  <pic:blipFill>
                    <a:blip r:embed="rId34">
                      <a:extLst>
                        <a:ext uri="{28A0092B-C50C-407E-A947-70E740481C1C}">
                          <a14:useLocalDpi xmlns:a14="http://schemas.microsoft.com/office/drawing/2010/main" val="0"/>
                        </a:ext>
                      </a:extLst>
                    </a:blip>
                    <a:stretch>
                      <a:fillRect/>
                    </a:stretch>
                  </pic:blipFill>
                  <pic:spPr>
                    <a:xfrm>
                      <a:off x="0" y="0"/>
                      <a:ext cx="1731618" cy="1960592"/>
                    </a:xfrm>
                    <a:prstGeom prst="rect">
                      <a:avLst/>
                    </a:prstGeom>
                  </pic:spPr>
                </pic:pic>
              </a:graphicData>
            </a:graphic>
          </wp:inline>
        </w:drawing>
      </w:r>
    </w:p>
    <w:p w14:paraId="00E9F4E0" w14:textId="1E2BD524" w:rsidR="208B3714" w:rsidRDefault="24914918" w:rsidP="24914918">
      <w:pPr>
        <w:jc w:val="center"/>
        <w:rPr>
          <w:i/>
          <w:iCs/>
          <w:sz w:val="18"/>
          <w:szCs w:val="18"/>
        </w:rPr>
      </w:pPr>
      <w:r w:rsidRPr="24914918">
        <w:rPr>
          <w:i/>
          <w:iCs/>
          <w:sz w:val="18"/>
          <w:szCs w:val="18"/>
        </w:rPr>
        <w:t>Slika 24</w:t>
      </w:r>
    </w:p>
    <w:p w14:paraId="3B107EBF" w14:textId="30EF3401" w:rsidR="208B3714" w:rsidRDefault="208B3714" w:rsidP="24914918">
      <w:pPr>
        <w:jc w:val="center"/>
        <w:rPr>
          <w:rFonts w:eastAsia="Constantia" w:cs="Times New Roman"/>
          <w:szCs w:val="24"/>
        </w:rPr>
      </w:pPr>
    </w:p>
    <w:p w14:paraId="51F427D7" w14:textId="422EBAEE" w:rsidR="208B3714" w:rsidRDefault="24914918" w:rsidP="62D11B33">
      <w:pPr>
        <w:ind w:firstLine="720"/>
        <w:rPr>
          <w:rFonts w:eastAsia="Constantia" w:cs="Times New Roman"/>
          <w:noProof/>
          <w:lang w:val="sr-Latn-RS"/>
        </w:rPr>
      </w:pPr>
      <w:r w:rsidRPr="24914918">
        <w:rPr>
          <w:rFonts w:eastAsia="Times New Roman" w:cs="Times New Roman"/>
          <w:noProof/>
          <w:lang w:val="sr-Latn-RS"/>
        </w:rPr>
        <w:t>Ovde svaka faza ima različite vremenske žigove: start (T), validacija (T) i završetak (T). U ovom protokolu vremenski žig za transakciju za serijalizaciju određuje se vremenskim žigom faze validacije, jer je stvarna faza koja određuje da li će se transakcija izvršiti ili vratiti. Otuda je TS (T) = validacija (T). Stoga se serializacija utvrđuje u procesu validacije i ne može se unapred odlučiti. Dakle osigurava veći stepen podudarnosti tokom izvršavanja transakcije i takođe manji broj sukoba i ima manji broj povraćaja transakcija [11].</w:t>
      </w:r>
    </w:p>
    <w:p w14:paraId="79A057F1" w14:textId="41CD2A65" w:rsidR="208B3714" w:rsidRDefault="208B3714" w:rsidP="208B3714">
      <w:pPr>
        <w:pStyle w:val="Heading4"/>
        <w:rPr>
          <w:noProof/>
          <w:lang w:val="sr-Latn-RS"/>
        </w:rPr>
      </w:pPr>
      <w:r w:rsidRPr="208B3714">
        <w:rPr>
          <w:noProof/>
          <w:lang w:val="sr-Latn-RS"/>
        </w:rPr>
        <w:t>2.8.4 Multiversion Concurency Control Protocol (MVCC)</w:t>
      </w:r>
    </w:p>
    <w:p w14:paraId="093DB66A" w14:textId="333E6922" w:rsidR="208B3714" w:rsidRDefault="24914918" w:rsidP="208B3714">
      <w:pPr>
        <w:ind w:firstLine="720"/>
        <w:rPr>
          <w:noProof/>
          <w:lang w:val="sr-Latn-RS"/>
        </w:rPr>
      </w:pPr>
      <w:r w:rsidRPr="24914918">
        <w:rPr>
          <w:noProof/>
          <w:lang w:val="sr-Latn-RS"/>
        </w:rPr>
        <w:t xml:space="preserve">Još jedan često korišćen protokol za kontrolu konkurentnosti je </w:t>
      </w:r>
      <w:r w:rsidRPr="24914918">
        <w:rPr>
          <w:b/>
          <w:bCs/>
          <w:i/>
          <w:iCs/>
          <w:noProof/>
          <w:lang w:val="sr-Latn-RS"/>
        </w:rPr>
        <w:t>Multiversion Concurency Control</w:t>
      </w:r>
      <w:r w:rsidRPr="24914918">
        <w:rPr>
          <w:noProof/>
          <w:lang w:val="sr-Latn-RS"/>
        </w:rPr>
        <w:t xml:space="preserve"> (</w:t>
      </w:r>
      <w:r w:rsidRPr="24914918">
        <w:rPr>
          <w:b/>
          <w:bCs/>
          <w:i/>
          <w:iCs/>
          <w:noProof/>
          <w:lang w:val="sr-Latn-RS"/>
        </w:rPr>
        <w:t>MVCC</w:t>
      </w:r>
      <w:r w:rsidRPr="24914918">
        <w:rPr>
          <w:noProof/>
          <w:lang w:val="sr-Latn-RS"/>
        </w:rPr>
        <w:t xml:space="preserve">). Kod ovog protokola, osnovna ideja je da postoje više verzija elemenata baze, tako da čitanje elementa bude uvek omogućeno bez blokiranja i čekanja, na taj način što bi se čitale različite verzije elementa, na ovaj način bi se takođe očuvala serijabilnost rasporeda. Takođe, prilikom upisa elementa, bi se kreirala nova verzija tog elementa, pri čemu bi se stara sačuvala. Jedina mana ovakvog pristupa </w:t>
      </w:r>
      <w:r w:rsidRPr="24914918">
        <w:rPr>
          <w:noProof/>
          <w:lang w:val="sr-Latn-RS"/>
        </w:rPr>
        <w:lastRenderedPageBreak/>
        <w:t xml:space="preserve">je ta, što zahteva dodatan prostor za čuvanje više verzija elemenata, ali s obzirom da kod većine baza mehanizmi za oporavak već čuvaju prethodne verzije, ovaj nedostatak je time prevaziđen. Treba naglasiti ida MVCC sprečava blokiranja i čekanja kod </w:t>
      </w:r>
      <w:r w:rsidRPr="24914918">
        <w:rPr>
          <w:i/>
          <w:iCs/>
          <w:noProof/>
          <w:lang w:val="sr-Latn-RS"/>
        </w:rPr>
        <w:t xml:space="preserve">read – write </w:t>
      </w:r>
      <w:r w:rsidRPr="24914918">
        <w:rPr>
          <w:noProof/>
          <w:lang w:val="sr-Latn-RS"/>
        </w:rPr>
        <w:t xml:space="preserve">i </w:t>
      </w:r>
      <w:r w:rsidRPr="24914918">
        <w:rPr>
          <w:i/>
          <w:iCs/>
          <w:noProof/>
          <w:lang w:val="sr-Latn-RS"/>
        </w:rPr>
        <w:t xml:space="preserve">write - read </w:t>
      </w:r>
      <w:r w:rsidRPr="24914918">
        <w:rPr>
          <w:noProof/>
          <w:lang w:val="sr-Latn-RS"/>
        </w:rPr>
        <w:t>operacija, dok prilikom konkurentnog upisa (</w:t>
      </w:r>
      <w:r w:rsidRPr="24914918">
        <w:rPr>
          <w:i/>
          <w:iCs/>
          <w:noProof/>
          <w:lang w:val="sr-Latn-RS"/>
        </w:rPr>
        <w:t xml:space="preserve">write – write </w:t>
      </w:r>
      <w:r w:rsidRPr="24914918">
        <w:rPr>
          <w:noProof/>
          <w:lang w:val="sr-Latn-RS"/>
        </w:rPr>
        <w:t xml:space="preserve">operacija) i dalje može doći do blokiranja. MVCC se može implementirati uz pomoć </w:t>
      </w:r>
      <w:r w:rsidRPr="24914918">
        <w:rPr>
          <w:i/>
          <w:iCs/>
          <w:noProof/>
          <w:lang w:val="sr-Latn-RS"/>
        </w:rPr>
        <w:t>timestamp</w:t>
      </w:r>
      <w:r w:rsidRPr="24914918">
        <w:rPr>
          <w:noProof/>
          <w:lang w:val="sr-Latn-RS"/>
        </w:rPr>
        <w:t>-a ili uz pomoć 2PL protokola [1].</w:t>
      </w:r>
    </w:p>
    <w:p w14:paraId="3C4FD61C" w14:textId="75814CF7" w:rsidR="228F8117" w:rsidRDefault="027678F7" w:rsidP="027678F7">
      <w:pPr>
        <w:pStyle w:val="Heading1"/>
        <w:spacing w:after="0"/>
        <w:jc w:val="left"/>
        <w:rPr>
          <w:rFonts w:ascii="Constantia" w:eastAsia="HGMinchoE" w:hAnsi="Constantia" w:cs="Times New Roman"/>
          <w:noProof/>
          <w:lang w:val="sr-Latn-RS"/>
        </w:rPr>
      </w:pPr>
      <w:bookmarkStart w:id="16" w:name="_Toc72571740"/>
      <w:r w:rsidRPr="027678F7">
        <w:rPr>
          <w:noProof/>
          <w:lang w:val="sr-Latn-RS"/>
        </w:rPr>
        <w:t>3. Praktični deo - Procesiranje transakcija kod PostgreSQL-a</w:t>
      </w:r>
      <w:bookmarkEnd w:id="16"/>
    </w:p>
    <w:p w14:paraId="2865D4B3" w14:textId="6C008586" w:rsidR="228F8117" w:rsidRDefault="228F8117" w:rsidP="208B3714">
      <w:pPr>
        <w:rPr>
          <w:rFonts w:eastAsia="Constantia" w:cs="Times New Roman"/>
          <w:noProof/>
          <w:color w:val="000000" w:themeColor="text1"/>
          <w:szCs w:val="24"/>
          <w:lang w:val="sr-Latn-RS"/>
        </w:rPr>
      </w:pPr>
    </w:p>
    <w:p w14:paraId="71D86596" w14:textId="4423EB22" w:rsidR="228F8117" w:rsidRDefault="208B3714" w:rsidP="208B3714">
      <w:pPr>
        <w:ind w:firstLine="720"/>
        <w:rPr>
          <w:rFonts w:eastAsia="Constantia" w:cs="Times New Roman"/>
          <w:noProof/>
          <w:color w:val="000000" w:themeColor="text1"/>
          <w:szCs w:val="24"/>
          <w:lang w:val="sr-Latn-RS"/>
        </w:rPr>
      </w:pPr>
      <w:r w:rsidRPr="208B3714">
        <w:rPr>
          <w:rFonts w:eastAsia="Constantia" w:cs="Times New Roman"/>
          <w:noProof/>
          <w:color w:val="000000" w:themeColor="text1"/>
          <w:szCs w:val="24"/>
          <w:lang w:val="sr-Latn-RS"/>
        </w:rPr>
        <w:t xml:space="preserve">Kao i većina modernih DBMS-a, i PostgreSQL podržava konkuretno izvršavanje više transakcija, kao i razne alate koji omogućavaju korisnicima da eksplicitno definišu na koji način će njihova transakcija da interaguje sa drugim transakcijama. Jedna od pogodnosti PostgreSQL-a, što predstavlja efikasno rešenje, jeste osiguravanje izolacije transakcije uz pomoć korišćenja jedne od varijanti MVCC protokola, baziranog na pribavljanju </w:t>
      </w:r>
      <w:r w:rsidRPr="208B3714">
        <w:rPr>
          <w:rFonts w:eastAsia="Constantia" w:cs="Times New Roman"/>
          <w:i/>
          <w:iCs/>
          <w:noProof/>
          <w:color w:val="000000" w:themeColor="text1"/>
          <w:szCs w:val="24"/>
          <w:lang w:val="sr-Latn-RS"/>
        </w:rPr>
        <w:t>snapshot</w:t>
      </w:r>
      <w:r w:rsidRPr="208B3714">
        <w:rPr>
          <w:rFonts w:eastAsia="Constantia" w:cs="Times New Roman"/>
          <w:noProof/>
          <w:color w:val="000000" w:themeColor="text1"/>
          <w:szCs w:val="24"/>
          <w:lang w:val="sr-Latn-RS"/>
        </w:rPr>
        <w:t>-a baze podataka prilikom početka transakcije, što dovodi do toga da svaka transakcija radi sa svojom verzijom baze. U nastavku ovog poglavlja biće više detalja o načinu kreiranja i kontrole transakcija, o MVCC mehanizmu i nivoima izolacije koje PostgreSQL obezbeđuje kako bi rešio razne nepravilnosti kod konkuretnog izvršavanja, kao i mehanizme za eksplicitno zaključavanje i kontrolu konkurentnosti koje ova baza pruža.</w:t>
      </w:r>
    </w:p>
    <w:p w14:paraId="4DDD89DE" w14:textId="44102492" w:rsidR="228F8117" w:rsidRDefault="228F8117" w:rsidP="208B3714">
      <w:pPr>
        <w:ind w:firstLine="720"/>
        <w:rPr>
          <w:rFonts w:eastAsia="Constantia" w:cs="Times New Roman"/>
          <w:noProof/>
          <w:color w:val="000000" w:themeColor="text1"/>
          <w:szCs w:val="24"/>
          <w:lang w:val="sr-Latn-RS"/>
        </w:rPr>
      </w:pPr>
    </w:p>
    <w:p w14:paraId="18E7ADD6" w14:textId="2B343BD3" w:rsidR="0711C757" w:rsidRDefault="027678F7" w:rsidP="027678F7">
      <w:pPr>
        <w:pStyle w:val="Heading3"/>
        <w:rPr>
          <w:rFonts w:ascii="Constantia" w:eastAsia="HGMinchoE" w:hAnsi="Constantia" w:cs="Times New Roman"/>
          <w:noProof/>
          <w:color w:val="004F5B"/>
          <w:szCs w:val="26"/>
          <w:lang w:val="sr-Latn-RS"/>
        </w:rPr>
      </w:pPr>
      <w:bookmarkStart w:id="17" w:name="_Toc72571741"/>
      <w:r w:rsidRPr="027678F7">
        <w:rPr>
          <w:noProof/>
          <w:lang w:val="sr-Latn-RS"/>
        </w:rPr>
        <w:t>3.1 Osnovne komande za kontrolu transakcija</w:t>
      </w:r>
      <w:bookmarkEnd w:id="17"/>
    </w:p>
    <w:p w14:paraId="5A90A186" w14:textId="3BB2E33B" w:rsidR="228F8117" w:rsidRDefault="62D11B33" w:rsidP="62D11B33">
      <w:pPr>
        <w:ind w:firstLine="720"/>
        <w:rPr>
          <w:rFonts w:eastAsia="Constantia" w:cs="Times New Roman"/>
          <w:noProof/>
          <w:color w:val="000000" w:themeColor="text1"/>
          <w:lang w:val="sr-Latn-RS"/>
        </w:rPr>
      </w:pPr>
      <w:r w:rsidRPr="62D11B33">
        <w:rPr>
          <w:rFonts w:eastAsia="Constantia" w:cs="Times New Roman"/>
          <w:noProof/>
          <w:color w:val="000000" w:themeColor="text1"/>
          <w:lang w:val="sr-Latn-RS"/>
        </w:rPr>
        <w:t>PostgreSQL omogućava kombinovanje više komandi za kontrolu transakcija nad elementima baze podataka, kako bi se izvršili zajedno u obliku jedne transakcije. Važno je obezbediti konzistentnost baze nakon izvršenja transakcije od strane korisnika.</w:t>
      </w:r>
    </w:p>
    <w:p w14:paraId="04D681BC" w14:textId="5DFFDB0E" w:rsidR="027678F7" w:rsidRDefault="027678F7" w:rsidP="027678F7">
      <w:pPr>
        <w:rPr>
          <w:rFonts w:eastAsia="Constantia" w:cs="Times New Roman"/>
          <w:noProof/>
          <w:szCs w:val="24"/>
          <w:lang w:val="sr-Latn-RS"/>
        </w:rPr>
      </w:pPr>
      <w:r w:rsidRPr="027678F7">
        <w:rPr>
          <w:rFonts w:eastAsia="Times New Roman" w:cs="Times New Roman"/>
          <w:noProof/>
          <w:szCs w:val="24"/>
          <w:lang w:val="sr-Latn-RS"/>
        </w:rPr>
        <w:t>Sledeće komande se koriste za kontrolu transakcija [13]:</w:t>
      </w:r>
    </w:p>
    <w:p w14:paraId="5A326599" w14:textId="3B49F537" w:rsidR="027678F7" w:rsidRDefault="62D11B33" w:rsidP="62D11B33">
      <w:pPr>
        <w:pStyle w:val="ListParagraph"/>
        <w:numPr>
          <w:ilvl w:val="0"/>
          <w:numId w:val="4"/>
        </w:numPr>
        <w:rPr>
          <w:rFonts w:eastAsia="Times New Roman" w:cs="Times New Roman"/>
          <w:noProof/>
          <w:lang w:val="sr-Latn-RS"/>
        </w:rPr>
      </w:pPr>
      <w:r w:rsidRPr="62D11B33">
        <w:rPr>
          <w:rFonts w:eastAsia="Times New Roman" w:cs="Times New Roman"/>
          <w:b/>
          <w:bCs/>
          <w:noProof/>
          <w:lang w:val="sr-Latn-RS"/>
        </w:rPr>
        <w:t xml:space="preserve">BEGIN TRANSACTION </w:t>
      </w:r>
      <w:r w:rsidRPr="62D11B33">
        <w:rPr>
          <w:rFonts w:eastAsia="Times New Roman" w:cs="Times New Roman"/>
          <w:noProof/>
          <w:lang w:val="sr-Latn-RS"/>
        </w:rPr>
        <w:t xml:space="preserve">– za pokretanje transakcije, takođe se može upotrebiti </w:t>
      </w:r>
      <w:r w:rsidRPr="62D11B33">
        <w:rPr>
          <w:rFonts w:eastAsia="Times New Roman" w:cs="Times New Roman"/>
          <w:b/>
          <w:bCs/>
          <w:noProof/>
          <w:lang w:val="sr-Latn-RS"/>
        </w:rPr>
        <w:t xml:space="preserve">BEGIN </w:t>
      </w:r>
      <w:r w:rsidRPr="62D11B33">
        <w:rPr>
          <w:rFonts w:eastAsia="Times New Roman" w:cs="Times New Roman"/>
          <w:noProof/>
          <w:lang w:val="sr-Latn-RS"/>
        </w:rPr>
        <w:t xml:space="preserve">ili </w:t>
      </w:r>
      <w:r w:rsidRPr="62D11B33">
        <w:rPr>
          <w:rFonts w:eastAsia="Times New Roman" w:cs="Times New Roman"/>
          <w:b/>
          <w:bCs/>
          <w:noProof/>
          <w:lang w:val="sr-Latn-RS"/>
        </w:rPr>
        <w:t>BEGIN WORK</w:t>
      </w:r>
    </w:p>
    <w:p w14:paraId="06417C2F" w14:textId="283F3039" w:rsidR="027678F7" w:rsidRDefault="62D11B33" w:rsidP="62D11B33">
      <w:pPr>
        <w:pStyle w:val="ListParagraph"/>
        <w:numPr>
          <w:ilvl w:val="0"/>
          <w:numId w:val="4"/>
        </w:numPr>
        <w:rPr>
          <w:rFonts w:eastAsia="Times New Roman" w:cs="Times New Roman"/>
          <w:noProof/>
          <w:lang w:val="sr-Latn-RS"/>
        </w:rPr>
      </w:pPr>
      <w:r w:rsidRPr="62D11B33">
        <w:rPr>
          <w:rFonts w:eastAsia="Times New Roman" w:cs="Times New Roman"/>
          <w:b/>
          <w:bCs/>
          <w:noProof/>
          <w:lang w:val="sr-Latn-RS"/>
        </w:rPr>
        <w:t>COMMIT</w:t>
      </w:r>
      <w:r w:rsidRPr="62D11B33">
        <w:rPr>
          <w:rFonts w:eastAsia="Times New Roman" w:cs="Times New Roman"/>
          <w:noProof/>
          <w:lang w:val="sr-Latn-RS"/>
        </w:rPr>
        <w:t xml:space="preserve"> − da bi se sačuvale promene, alternativno se može koristiti i komanda </w:t>
      </w:r>
      <w:r w:rsidRPr="62D11B33">
        <w:rPr>
          <w:rFonts w:eastAsia="Times New Roman" w:cs="Times New Roman"/>
          <w:b/>
          <w:bCs/>
          <w:noProof/>
          <w:lang w:val="sr-Latn-RS"/>
        </w:rPr>
        <w:t>END TRANSACTION</w:t>
      </w:r>
      <w:r w:rsidRPr="62D11B33">
        <w:rPr>
          <w:rFonts w:eastAsia="Times New Roman" w:cs="Times New Roman"/>
          <w:noProof/>
          <w:lang w:val="sr-Latn-RS"/>
        </w:rPr>
        <w:t xml:space="preserve">, </w:t>
      </w:r>
      <w:r w:rsidRPr="62D11B33">
        <w:rPr>
          <w:rFonts w:eastAsia="Times New Roman" w:cs="Times New Roman"/>
          <w:b/>
          <w:bCs/>
          <w:noProof/>
          <w:lang w:val="sr-Latn-RS"/>
        </w:rPr>
        <w:t>COMMIT TRANSACTION</w:t>
      </w:r>
      <w:r w:rsidRPr="62D11B33">
        <w:rPr>
          <w:rFonts w:eastAsia="Times New Roman" w:cs="Times New Roman"/>
          <w:noProof/>
          <w:lang w:val="sr-Latn-RS"/>
        </w:rPr>
        <w:t xml:space="preserve"> ili </w:t>
      </w:r>
      <w:r w:rsidRPr="62D11B33">
        <w:rPr>
          <w:rFonts w:eastAsia="Times New Roman" w:cs="Times New Roman"/>
          <w:b/>
          <w:bCs/>
          <w:noProof/>
          <w:lang w:val="sr-Latn-RS"/>
        </w:rPr>
        <w:t>COMMIT WORK</w:t>
      </w:r>
    </w:p>
    <w:p w14:paraId="629BB8CB" w14:textId="15538E18" w:rsidR="027678F7" w:rsidRDefault="62D11B33" w:rsidP="62D11B33">
      <w:pPr>
        <w:pStyle w:val="ListParagraph"/>
        <w:numPr>
          <w:ilvl w:val="0"/>
          <w:numId w:val="4"/>
        </w:numPr>
        <w:rPr>
          <w:rFonts w:eastAsia="Times New Roman" w:cs="Times New Roman"/>
          <w:b/>
          <w:bCs/>
          <w:noProof/>
          <w:lang w:val="sr-Latn-RS"/>
        </w:rPr>
      </w:pPr>
      <w:r w:rsidRPr="62D11B33">
        <w:rPr>
          <w:rFonts w:eastAsia="Times New Roman" w:cs="Times New Roman"/>
          <w:b/>
          <w:bCs/>
          <w:noProof/>
          <w:lang w:val="sr-Latn-RS"/>
        </w:rPr>
        <w:t xml:space="preserve">ROLLBACK – </w:t>
      </w:r>
      <w:r w:rsidRPr="62D11B33">
        <w:rPr>
          <w:rFonts w:eastAsia="Times New Roman" w:cs="Times New Roman"/>
          <w:noProof/>
          <w:lang w:val="sr-Latn-RS"/>
        </w:rPr>
        <w:t xml:space="preserve">za vraćanje promena nazad, odnosno </w:t>
      </w:r>
      <w:r w:rsidRPr="62D11B33">
        <w:rPr>
          <w:rFonts w:eastAsia="Times New Roman" w:cs="Times New Roman"/>
          <w:b/>
          <w:bCs/>
          <w:noProof/>
          <w:lang w:val="sr-Latn-RS"/>
        </w:rPr>
        <w:t>ROLLBACK TRANSACTION</w:t>
      </w:r>
      <w:r w:rsidRPr="62D11B33">
        <w:rPr>
          <w:rFonts w:eastAsia="Times New Roman" w:cs="Times New Roman"/>
          <w:noProof/>
          <w:lang w:val="sr-Latn-RS"/>
        </w:rPr>
        <w:t xml:space="preserve"> ili </w:t>
      </w:r>
      <w:r w:rsidRPr="62D11B33">
        <w:rPr>
          <w:rFonts w:eastAsia="Times New Roman" w:cs="Times New Roman"/>
          <w:b/>
          <w:bCs/>
          <w:noProof/>
          <w:lang w:val="sr-Latn-RS"/>
        </w:rPr>
        <w:t>ROLLBACK WORK</w:t>
      </w:r>
    </w:p>
    <w:p w14:paraId="6D44C2DF" w14:textId="713DB0C7" w:rsidR="027678F7" w:rsidRDefault="027678F7" w:rsidP="027678F7">
      <w:pPr>
        <w:rPr>
          <w:rFonts w:eastAsia="Constantia" w:cs="Times New Roman"/>
          <w:noProof/>
          <w:szCs w:val="24"/>
          <w:lang w:val="sr-Latn-RS"/>
        </w:rPr>
      </w:pPr>
    </w:p>
    <w:p w14:paraId="12813DC9" w14:textId="2696FC7D" w:rsidR="027678F7" w:rsidRDefault="027678F7" w:rsidP="027678F7">
      <w:pPr>
        <w:ind w:firstLine="720"/>
        <w:rPr>
          <w:rFonts w:eastAsia="Constantia" w:cs="Times New Roman"/>
          <w:noProof/>
          <w:szCs w:val="24"/>
          <w:lang w:val="sr-Latn-RS"/>
        </w:rPr>
      </w:pPr>
      <w:r w:rsidRPr="027678F7">
        <w:rPr>
          <w:rFonts w:eastAsia="Times New Roman" w:cs="Times New Roman"/>
          <w:noProof/>
          <w:szCs w:val="24"/>
          <w:lang w:val="sr-Latn-RS"/>
        </w:rPr>
        <w:t>Naredbe za upravljanje transakcijama koriste se samo sa DML naredbama INSERT, UPDATE i DELETE. Ne mogu se koristiti prilikom kreiranja ili brisanja tabele, jer se ove operacije automatski komituju u bazu podataka [13].</w:t>
      </w:r>
    </w:p>
    <w:p w14:paraId="51D8069A" w14:textId="38726B28" w:rsidR="027678F7" w:rsidRDefault="24914918" w:rsidP="24914918">
      <w:pPr>
        <w:ind w:firstLine="720"/>
        <w:rPr>
          <w:rFonts w:eastAsia="Times New Roman" w:cs="Times New Roman"/>
          <w:i/>
          <w:iCs/>
          <w:noProof/>
          <w:lang w:val="sr-Latn-RS"/>
        </w:rPr>
      </w:pPr>
      <w:r w:rsidRPr="24914918">
        <w:rPr>
          <w:rFonts w:eastAsia="Times New Roman" w:cs="Times New Roman"/>
          <w:noProof/>
          <w:lang w:val="sr-Latn-RS"/>
        </w:rPr>
        <w:t xml:space="preserve">Na slikama 25 i 26 je data test baza podataka </w:t>
      </w:r>
      <w:r w:rsidRPr="24914918">
        <w:rPr>
          <w:rFonts w:eastAsia="Times New Roman" w:cs="Times New Roman"/>
          <w:i/>
          <w:iCs/>
          <w:noProof/>
          <w:lang w:val="sr-Latn-RS"/>
        </w:rPr>
        <w:t xml:space="preserve">testdb </w:t>
      </w:r>
      <w:r w:rsidRPr="24914918">
        <w:rPr>
          <w:rFonts w:eastAsia="Times New Roman" w:cs="Times New Roman"/>
          <w:noProof/>
          <w:lang w:val="sr-Latn-RS"/>
        </w:rPr>
        <w:t xml:space="preserve">sa tabelom </w:t>
      </w:r>
      <w:r w:rsidRPr="24914918">
        <w:rPr>
          <w:rFonts w:eastAsia="Times New Roman" w:cs="Times New Roman"/>
          <w:i/>
          <w:iCs/>
          <w:noProof/>
          <w:lang w:val="sr-Latn-RS"/>
        </w:rPr>
        <w:t xml:space="preserve">accounts, </w:t>
      </w:r>
      <w:r w:rsidRPr="24914918">
        <w:rPr>
          <w:rFonts w:eastAsia="Times New Roman" w:cs="Times New Roman"/>
          <w:noProof/>
          <w:lang w:val="sr-Latn-RS"/>
        </w:rPr>
        <w:t>koja će biti korišćena u narednim primerima [14].</w:t>
      </w:r>
    </w:p>
    <w:p w14:paraId="2328D065" w14:textId="30CA46C0" w:rsidR="027678F7" w:rsidRDefault="027678F7" w:rsidP="027678F7">
      <w:pPr>
        <w:ind w:firstLine="720"/>
        <w:rPr>
          <w:rFonts w:eastAsia="Constantia" w:cs="Times New Roman"/>
          <w:noProof/>
          <w:szCs w:val="24"/>
          <w:lang w:val="sr-Latn-RS"/>
        </w:rPr>
      </w:pPr>
    </w:p>
    <w:p w14:paraId="241064AE" w14:textId="3AAD3EC2" w:rsidR="027678F7" w:rsidRDefault="027678F7" w:rsidP="027678F7">
      <w:pPr>
        <w:jc w:val="center"/>
        <w:rPr>
          <w:rFonts w:eastAsia="Constantia" w:cs="Times New Roman"/>
          <w:noProof/>
          <w:szCs w:val="24"/>
          <w:lang w:val="sr-Latn-RS"/>
        </w:rPr>
      </w:pPr>
      <w:r>
        <w:rPr>
          <w:noProof/>
        </w:rPr>
        <w:lastRenderedPageBreak/>
        <w:drawing>
          <wp:inline distT="0" distB="0" distL="0" distR="0" wp14:anchorId="2D896386" wp14:editId="736CEE86">
            <wp:extent cx="4411720" cy="2169096"/>
            <wp:effectExtent l="0" t="0" r="0" b="0"/>
            <wp:docPr id="1658649220" name="Picture 165864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649220"/>
                    <pic:cNvPicPr/>
                  </pic:nvPicPr>
                  <pic:blipFill>
                    <a:blip r:embed="rId35">
                      <a:extLst>
                        <a:ext uri="{28A0092B-C50C-407E-A947-70E740481C1C}">
                          <a14:useLocalDpi xmlns:a14="http://schemas.microsoft.com/office/drawing/2010/main" val="0"/>
                        </a:ext>
                      </a:extLst>
                    </a:blip>
                    <a:stretch>
                      <a:fillRect/>
                    </a:stretch>
                  </pic:blipFill>
                  <pic:spPr>
                    <a:xfrm>
                      <a:off x="0" y="0"/>
                      <a:ext cx="4411720" cy="2169096"/>
                    </a:xfrm>
                    <a:prstGeom prst="rect">
                      <a:avLst/>
                    </a:prstGeom>
                  </pic:spPr>
                </pic:pic>
              </a:graphicData>
            </a:graphic>
          </wp:inline>
        </w:drawing>
      </w:r>
    </w:p>
    <w:p w14:paraId="5FBEA0B3" w14:textId="25AF29F4"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25 – Konekcija i baza</w:t>
      </w:r>
    </w:p>
    <w:p w14:paraId="0B09D05B" w14:textId="2D3136FA" w:rsidR="027678F7" w:rsidRDefault="027678F7" w:rsidP="027678F7">
      <w:pPr>
        <w:jc w:val="center"/>
        <w:rPr>
          <w:rFonts w:eastAsia="Constantia" w:cs="Times New Roman"/>
          <w:i/>
          <w:iCs/>
          <w:noProof/>
          <w:szCs w:val="24"/>
          <w:lang w:val="sr-Latn-RS"/>
        </w:rPr>
      </w:pPr>
    </w:p>
    <w:p w14:paraId="0367904A" w14:textId="47370512" w:rsidR="027678F7" w:rsidRDefault="027678F7" w:rsidP="027678F7">
      <w:pPr>
        <w:jc w:val="center"/>
      </w:pPr>
      <w:r>
        <w:rPr>
          <w:noProof/>
        </w:rPr>
        <w:drawing>
          <wp:inline distT="0" distB="0" distL="0" distR="0" wp14:anchorId="46A23E7F" wp14:editId="475F16CE">
            <wp:extent cx="1958641" cy="1577608"/>
            <wp:effectExtent l="0" t="0" r="0" b="0"/>
            <wp:docPr id="1172905216" name="Picture 11729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905216"/>
                    <pic:cNvPicPr/>
                  </pic:nvPicPr>
                  <pic:blipFill>
                    <a:blip r:embed="rId36">
                      <a:extLst>
                        <a:ext uri="{28A0092B-C50C-407E-A947-70E740481C1C}">
                          <a14:useLocalDpi xmlns:a14="http://schemas.microsoft.com/office/drawing/2010/main" val="0"/>
                        </a:ext>
                      </a:extLst>
                    </a:blip>
                    <a:stretch>
                      <a:fillRect/>
                    </a:stretch>
                  </pic:blipFill>
                  <pic:spPr>
                    <a:xfrm>
                      <a:off x="0" y="0"/>
                      <a:ext cx="1958641" cy="1577608"/>
                    </a:xfrm>
                    <a:prstGeom prst="rect">
                      <a:avLst/>
                    </a:prstGeom>
                  </pic:spPr>
                </pic:pic>
              </a:graphicData>
            </a:graphic>
          </wp:inline>
        </w:drawing>
      </w:r>
    </w:p>
    <w:p w14:paraId="36B69963" w14:textId="24D3D262"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26 - Tabela</w:t>
      </w:r>
    </w:p>
    <w:p w14:paraId="67B03823" w14:textId="29449333" w:rsidR="40D01C27" w:rsidRDefault="40D01C27" w:rsidP="40D01C27">
      <w:pPr>
        <w:jc w:val="center"/>
        <w:rPr>
          <w:rFonts w:eastAsia="Constantia" w:cs="Times New Roman"/>
          <w:i/>
          <w:iCs/>
          <w:noProof/>
          <w:szCs w:val="24"/>
          <w:lang w:val="sr-Latn-RS"/>
        </w:rPr>
      </w:pPr>
    </w:p>
    <w:p w14:paraId="2D72A6A5" w14:textId="77A13E4B" w:rsidR="027678F7" w:rsidRDefault="24914918" w:rsidP="40D01C27">
      <w:pPr>
        <w:ind w:firstLine="720"/>
        <w:rPr>
          <w:rFonts w:eastAsia="Constantia" w:cs="Times New Roman"/>
          <w:noProof/>
          <w:lang w:val="sr-Latn-RS"/>
        </w:rPr>
      </w:pPr>
      <w:r w:rsidRPr="24914918">
        <w:rPr>
          <w:rFonts w:eastAsia="Constantia" w:cs="Times New Roman"/>
          <w:noProof/>
          <w:lang w:val="sr-Latn-RS"/>
        </w:rPr>
        <w:t xml:space="preserve">Ukoliko se izvrši smanjenje novca u vrednosti od 1000 sa Bob-ovog naloga, a poveća za istu sumu tj. prebaci na Alice-in račun (ukupan budžet mora ostati isti, to je uslov konzistentnosti), dobija se novo stanje tabele kao na slici 24. Kao što se sa date slike može videti, transakcija se startuje sa komandom BEGIN, što je takođe moguće i sa komandama: BEGIN TRANSACTION ili BEGIN WORK. Da bi promene nad bazom bile vidljive od strane drugih transakcija, kao i da bi se osiguralo svojstvo postojanosti, potrebno je transakciju završiti sa COMMIT komandom (moguće je i sa COMMIT TRANSACTION ili COMMIT WORK komandama). </w:t>
      </w:r>
      <w:r w:rsidRPr="24914918">
        <w:rPr>
          <w:rFonts w:eastAsia="Times New Roman" w:cs="Times New Roman"/>
          <w:noProof/>
          <w:lang w:val="sr-Latn-RS"/>
        </w:rPr>
        <w:t xml:space="preserve">Na slici 27 se takođe može uočiti i upotreba funkcije </w:t>
      </w:r>
      <w:r w:rsidRPr="24914918">
        <w:rPr>
          <w:rFonts w:eastAsia="Times New Roman" w:cs="Times New Roman"/>
          <w:i/>
          <w:iCs/>
          <w:noProof/>
          <w:lang w:val="sr-Latn-RS"/>
        </w:rPr>
        <w:t>txid_current()</w:t>
      </w:r>
      <w:r w:rsidRPr="24914918">
        <w:rPr>
          <w:rFonts w:eastAsia="Times New Roman" w:cs="Times New Roman"/>
          <w:noProof/>
          <w:lang w:val="sr-Latn-RS"/>
        </w:rPr>
        <w:t xml:space="preserve">, čijim se pozivom nakon starta transakcije, prikazuje id trenutne transakcije – </w:t>
      </w:r>
      <w:r w:rsidRPr="24914918">
        <w:rPr>
          <w:rFonts w:eastAsia="Times New Roman" w:cs="Times New Roman"/>
          <w:b/>
          <w:bCs/>
          <w:i/>
          <w:iCs/>
          <w:noProof/>
          <w:lang w:val="sr-Latn-RS"/>
        </w:rPr>
        <w:t>txid</w:t>
      </w:r>
      <w:r w:rsidRPr="24914918">
        <w:rPr>
          <w:rFonts w:eastAsia="Times New Roman" w:cs="Times New Roman"/>
          <w:noProof/>
          <w:lang w:val="sr-Latn-RS"/>
        </w:rPr>
        <w:t>, koja je dodeljena od strane menadžera transakcija.</w:t>
      </w:r>
    </w:p>
    <w:p w14:paraId="27257A80" w14:textId="27DDCDFD" w:rsidR="027678F7" w:rsidRDefault="027678F7" w:rsidP="027678F7">
      <w:pPr>
        <w:jc w:val="center"/>
        <w:rPr>
          <w:rFonts w:eastAsia="Constantia" w:cs="Times New Roman"/>
          <w:i/>
          <w:iCs/>
          <w:noProof/>
          <w:szCs w:val="24"/>
          <w:lang w:val="sr-Latn-RS"/>
        </w:rPr>
      </w:pPr>
    </w:p>
    <w:p w14:paraId="78BC3F80" w14:textId="0EAC5D53" w:rsidR="027678F7" w:rsidRDefault="027678F7" w:rsidP="027678F7">
      <w:pPr>
        <w:jc w:val="center"/>
      </w:pPr>
      <w:r>
        <w:rPr>
          <w:noProof/>
        </w:rPr>
        <w:lastRenderedPageBreak/>
        <w:drawing>
          <wp:inline distT="0" distB="0" distL="0" distR="0" wp14:anchorId="4D7B0E89" wp14:editId="2F673E12">
            <wp:extent cx="3850106" cy="3039979"/>
            <wp:effectExtent l="0" t="0" r="0" b="0"/>
            <wp:docPr id="1225453412" name="Picture 122545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453412"/>
                    <pic:cNvPicPr/>
                  </pic:nvPicPr>
                  <pic:blipFill>
                    <a:blip r:embed="rId37">
                      <a:extLst>
                        <a:ext uri="{28A0092B-C50C-407E-A947-70E740481C1C}">
                          <a14:useLocalDpi xmlns:a14="http://schemas.microsoft.com/office/drawing/2010/main" val="0"/>
                        </a:ext>
                      </a:extLst>
                    </a:blip>
                    <a:stretch>
                      <a:fillRect/>
                    </a:stretch>
                  </pic:blipFill>
                  <pic:spPr>
                    <a:xfrm>
                      <a:off x="0" y="0"/>
                      <a:ext cx="3850106" cy="3039979"/>
                    </a:xfrm>
                    <a:prstGeom prst="rect">
                      <a:avLst/>
                    </a:prstGeom>
                  </pic:spPr>
                </pic:pic>
              </a:graphicData>
            </a:graphic>
          </wp:inline>
        </w:drawing>
      </w:r>
    </w:p>
    <w:p w14:paraId="3A4A1293" w14:textId="6FAD1545"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27 – Commit</w:t>
      </w:r>
    </w:p>
    <w:p w14:paraId="233D5C1C" w14:textId="425D8F2D" w:rsidR="027678F7" w:rsidRDefault="027678F7" w:rsidP="027678F7">
      <w:pPr>
        <w:rPr>
          <w:rFonts w:eastAsia="Constantia" w:cs="Times New Roman"/>
          <w:i/>
          <w:iCs/>
          <w:noProof/>
          <w:szCs w:val="24"/>
          <w:lang w:val="sr-Latn-RS"/>
        </w:rPr>
      </w:pPr>
    </w:p>
    <w:p w14:paraId="1A68A43B" w14:textId="66D10275" w:rsidR="027678F7" w:rsidRDefault="24914918" w:rsidP="62D11B33">
      <w:pPr>
        <w:ind w:firstLine="720"/>
        <w:rPr>
          <w:rFonts w:eastAsia="Constantia" w:cs="Times New Roman"/>
          <w:noProof/>
          <w:lang w:val="sr-Latn-RS"/>
        </w:rPr>
      </w:pPr>
      <w:r w:rsidRPr="24914918">
        <w:rPr>
          <w:rFonts w:eastAsia="Constantia" w:cs="Times New Roman"/>
          <w:noProof/>
          <w:lang w:val="sr-Latn-RS"/>
        </w:rPr>
        <w:t>U slučaju da su unete pogrešne izmene koje nisu poželjne tj. ne želimo da se odraze na bazu, transakciju je moguće završiti sa komandom ROLLBACK (isto je moguće i sa ROLLBACK TRANSACTION ili ROLLBACK WORK), čime bi se transakcija obustavila i baza vratila u stanje pre samog izvršenja transakcije. Primer upotrebe ove komande data je na slici 28, gde se u okviru transakcije vrši uklanjanje reda iz tabele, pri čemu se krajnji efekat ove transakcije poništava ROLLBACK komandom.</w:t>
      </w:r>
    </w:p>
    <w:p w14:paraId="304A94C0" w14:textId="549160EF" w:rsidR="027678F7" w:rsidRDefault="027678F7" w:rsidP="027678F7">
      <w:pPr>
        <w:rPr>
          <w:rFonts w:eastAsia="Constantia" w:cs="Times New Roman"/>
          <w:noProof/>
          <w:szCs w:val="24"/>
          <w:lang w:val="sr-Latn-RS"/>
        </w:rPr>
      </w:pPr>
    </w:p>
    <w:p w14:paraId="646B06C4" w14:textId="3EE3DFCD" w:rsidR="027678F7" w:rsidRDefault="027678F7" w:rsidP="027678F7">
      <w:pPr>
        <w:jc w:val="center"/>
      </w:pPr>
      <w:r>
        <w:rPr>
          <w:noProof/>
        </w:rPr>
        <w:drawing>
          <wp:inline distT="0" distB="0" distL="0" distR="0" wp14:anchorId="7C16C847" wp14:editId="105B80BC">
            <wp:extent cx="3163302" cy="3615203"/>
            <wp:effectExtent l="0" t="0" r="0" b="0"/>
            <wp:docPr id="1327743417" name="Picture 132774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743417"/>
                    <pic:cNvPicPr/>
                  </pic:nvPicPr>
                  <pic:blipFill>
                    <a:blip r:embed="rId38">
                      <a:extLst>
                        <a:ext uri="{28A0092B-C50C-407E-A947-70E740481C1C}">
                          <a14:useLocalDpi xmlns:a14="http://schemas.microsoft.com/office/drawing/2010/main" val="0"/>
                        </a:ext>
                      </a:extLst>
                    </a:blip>
                    <a:stretch>
                      <a:fillRect/>
                    </a:stretch>
                  </pic:blipFill>
                  <pic:spPr>
                    <a:xfrm>
                      <a:off x="0" y="0"/>
                      <a:ext cx="3163302" cy="3615203"/>
                    </a:xfrm>
                    <a:prstGeom prst="rect">
                      <a:avLst/>
                    </a:prstGeom>
                  </pic:spPr>
                </pic:pic>
              </a:graphicData>
            </a:graphic>
          </wp:inline>
        </w:drawing>
      </w:r>
    </w:p>
    <w:p w14:paraId="528BBD8C" w14:textId="331256C4"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lastRenderedPageBreak/>
        <w:t>Slika 28 – Rollback</w:t>
      </w:r>
    </w:p>
    <w:p w14:paraId="05C6C27B" w14:textId="66FC08EE" w:rsidR="027678F7" w:rsidRDefault="027678F7" w:rsidP="027678F7">
      <w:pPr>
        <w:jc w:val="center"/>
        <w:rPr>
          <w:rFonts w:eastAsia="Constantia" w:cs="Times New Roman"/>
          <w:i/>
          <w:iCs/>
          <w:noProof/>
          <w:szCs w:val="24"/>
          <w:lang w:val="sr-Latn-RS"/>
        </w:rPr>
      </w:pPr>
    </w:p>
    <w:p w14:paraId="50FAC849" w14:textId="0D96D2FF" w:rsidR="027678F7" w:rsidRDefault="24914918" w:rsidP="40D01C27">
      <w:pPr>
        <w:ind w:firstLine="720"/>
        <w:rPr>
          <w:rFonts w:eastAsia="Constantia" w:cs="Times New Roman"/>
          <w:noProof/>
          <w:lang w:val="sr-Latn-RS"/>
        </w:rPr>
      </w:pPr>
      <w:r w:rsidRPr="24914918">
        <w:rPr>
          <w:rFonts w:eastAsia="Constantia" w:cs="Times New Roman"/>
          <w:noProof/>
          <w:lang w:val="sr-Latn-RS"/>
        </w:rPr>
        <w:t xml:space="preserve">PostgreSQL obezbeđuje bolju kontrolu transakcije korišćenjem </w:t>
      </w:r>
      <w:r w:rsidRPr="24914918">
        <w:rPr>
          <w:rFonts w:eastAsia="Constantia" w:cs="Times New Roman"/>
          <w:b/>
          <w:bCs/>
          <w:noProof/>
          <w:lang w:val="sr-Latn-RS"/>
        </w:rPr>
        <w:t xml:space="preserve">SAVEPOINT </w:t>
      </w:r>
      <w:r w:rsidRPr="24914918">
        <w:rPr>
          <w:rFonts w:eastAsia="Constantia" w:cs="Times New Roman"/>
          <w:noProof/>
          <w:lang w:val="sr-Latn-RS"/>
        </w:rPr>
        <w:t xml:space="preserve">i </w:t>
      </w:r>
      <w:r w:rsidRPr="24914918">
        <w:rPr>
          <w:rFonts w:eastAsia="Constantia" w:cs="Times New Roman"/>
          <w:b/>
          <w:bCs/>
          <w:noProof/>
          <w:lang w:val="sr-Latn-RS"/>
        </w:rPr>
        <w:t xml:space="preserve">ROLLBACK TO </w:t>
      </w:r>
      <w:r w:rsidRPr="24914918">
        <w:rPr>
          <w:rFonts w:eastAsia="Constantia" w:cs="Times New Roman"/>
          <w:noProof/>
          <w:lang w:val="sr-Latn-RS"/>
        </w:rPr>
        <w:t xml:space="preserve">komandi. Komandom ROLLBACK TO se na neku skladišnu tačku </w:t>
      </w:r>
      <w:r w:rsidRPr="24914918">
        <w:rPr>
          <w:rFonts w:eastAsia="Constantia" w:cs="Times New Roman"/>
          <w:i/>
          <w:iCs/>
          <w:noProof/>
          <w:lang w:val="sr-Latn-RS"/>
        </w:rPr>
        <w:t>(savepoint)</w:t>
      </w:r>
      <w:r w:rsidRPr="24914918">
        <w:rPr>
          <w:rFonts w:eastAsia="Constantia" w:cs="Times New Roman"/>
          <w:noProof/>
          <w:lang w:val="sr-Latn-RS"/>
        </w:rPr>
        <w:t xml:space="preserve"> poništavaju efekti svih komandi izdatih nakon definisanja SAVEPOINT-a. Takođe ROLLBACK TO komanda implicitno uništava sve </w:t>
      </w:r>
      <w:r w:rsidRPr="24914918">
        <w:rPr>
          <w:rFonts w:eastAsia="Constantia" w:cs="Times New Roman"/>
          <w:i/>
          <w:iCs/>
          <w:noProof/>
          <w:lang w:val="sr-Latn-RS"/>
        </w:rPr>
        <w:t>savepoint</w:t>
      </w:r>
      <w:r w:rsidRPr="24914918">
        <w:rPr>
          <w:rFonts w:eastAsia="Constantia" w:cs="Times New Roman"/>
          <w:noProof/>
          <w:lang w:val="sr-Latn-RS"/>
        </w:rPr>
        <w:t xml:space="preserve">-e nakon onog na koji je transakcija vraćena. Treba imati u vidu da se nakon izvršavanja ROLLBACK TO komande, transakcija i dalje nalazi u stanju izvršavanja i da bi komande pre </w:t>
      </w:r>
      <w:r w:rsidRPr="24914918">
        <w:rPr>
          <w:rFonts w:eastAsia="Constantia" w:cs="Times New Roman"/>
          <w:i/>
          <w:iCs/>
          <w:noProof/>
          <w:lang w:val="sr-Latn-RS"/>
        </w:rPr>
        <w:t>savepoint</w:t>
      </w:r>
      <w:r w:rsidRPr="24914918">
        <w:rPr>
          <w:rFonts w:eastAsia="Constantia" w:cs="Times New Roman"/>
          <w:noProof/>
          <w:lang w:val="sr-Latn-RS"/>
        </w:rPr>
        <w:t xml:space="preserve">-a imale efekta, potrebno je završiti transakciju COMMIT naredbom. Na slici 29 dat je prikaz transakcije koja koristi SAVEPOINT i ROLLBACK TO komande. Sa slike se vidi da je data transakcija napravila </w:t>
      </w:r>
      <w:r w:rsidRPr="24914918">
        <w:rPr>
          <w:rFonts w:eastAsia="Constantia" w:cs="Times New Roman"/>
          <w:i/>
          <w:iCs/>
          <w:noProof/>
          <w:lang w:val="sr-Latn-RS"/>
        </w:rPr>
        <w:t>savepoint</w:t>
      </w:r>
      <w:r w:rsidRPr="24914918">
        <w:rPr>
          <w:rFonts w:eastAsia="Constantia" w:cs="Times New Roman"/>
          <w:noProof/>
          <w:lang w:val="sr-Latn-RS"/>
        </w:rPr>
        <w:t xml:space="preserve"> nakon upisa novog reda, nakon čega je isti red modifikovan. ROLLBACK TO komandom koja je usledila, stanje transakcije je vraćeno u ono neposredno pre modifikovanja reda. Nakon ovoga se transakcija izvršava normalno do kraja [15].</w:t>
      </w:r>
    </w:p>
    <w:p w14:paraId="5254B730" w14:textId="3B66F915" w:rsidR="027678F7" w:rsidRDefault="027678F7" w:rsidP="027678F7">
      <w:pPr>
        <w:ind w:firstLine="720"/>
        <w:rPr>
          <w:rFonts w:eastAsia="Constantia" w:cs="Times New Roman"/>
          <w:noProof/>
          <w:szCs w:val="24"/>
          <w:lang w:val="sr-Latn-RS"/>
        </w:rPr>
      </w:pPr>
    </w:p>
    <w:p w14:paraId="64E1AFBA" w14:textId="7F5BEDEE" w:rsidR="027678F7" w:rsidRDefault="027678F7" w:rsidP="027678F7">
      <w:pPr>
        <w:jc w:val="center"/>
      </w:pPr>
      <w:r>
        <w:rPr>
          <w:noProof/>
        </w:rPr>
        <w:drawing>
          <wp:inline distT="0" distB="0" distL="0" distR="0" wp14:anchorId="7DF3CA33" wp14:editId="6EE9FA51">
            <wp:extent cx="4572000" cy="2457450"/>
            <wp:effectExtent l="0" t="0" r="0" b="0"/>
            <wp:docPr id="2123483312" name="Picture 212348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483312"/>
                    <pic:cNvPicPr/>
                  </pic:nvPicPr>
                  <pic:blipFill>
                    <a:blip r:embed="rId39">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94105D4" w14:textId="22258254"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29 – Rollback to Savepoint</w:t>
      </w:r>
    </w:p>
    <w:p w14:paraId="3C019823" w14:textId="639A4DAB" w:rsidR="027678F7" w:rsidRDefault="027678F7" w:rsidP="027678F7">
      <w:pPr>
        <w:jc w:val="center"/>
        <w:rPr>
          <w:rFonts w:eastAsia="Constantia" w:cs="Times New Roman"/>
          <w:i/>
          <w:iCs/>
          <w:noProof/>
          <w:szCs w:val="24"/>
          <w:lang w:val="sr-Latn-RS"/>
        </w:rPr>
      </w:pPr>
    </w:p>
    <w:p w14:paraId="1C8EF993" w14:textId="2D4E8DBD" w:rsidR="6753F41E" w:rsidRDefault="6753F41E" w:rsidP="6753F41E">
      <w:pPr>
        <w:pStyle w:val="Heading3"/>
        <w:rPr>
          <w:rFonts w:ascii="Constantia" w:eastAsia="HGMinchoE" w:hAnsi="Constantia" w:cs="Times New Roman"/>
          <w:noProof/>
          <w:color w:val="004F5B"/>
          <w:lang w:val="sr-Latn-RS"/>
        </w:rPr>
      </w:pPr>
      <w:bookmarkStart w:id="18" w:name="_Toc72571742"/>
      <w:r w:rsidRPr="6753F41E">
        <w:rPr>
          <w:noProof/>
          <w:lang w:val="sr-Latn-RS"/>
        </w:rPr>
        <w:t>3.2 MVCC kod PostgreSQL-a</w:t>
      </w:r>
      <w:bookmarkEnd w:id="18"/>
    </w:p>
    <w:p w14:paraId="1AD6DEC0" w14:textId="2E68EBE9" w:rsidR="6753F41E" w:rsidRDefault="6753F41E" w:rsidP="6753F41E">
      <w:pPr>
        <w:pStyle w:val="Heading4"/>
        <w:rPr>
          <w:rFonts w:ascii="Constantia" w:eastAsia="HGMinchoE" w:hAnsi="Constantia" w:cs="Times New Roman"/>
          <w:noProof/>
          <w:szCs w:val="24"/>
          <w:lang w:val="sr-Latn-RS"/>
        </w:rPr>
      </w:pPr>
      <w:r w:rsidRPr="6753F41E">
        <w:rPr>
          <w:noProof/>
          <w:lang w:val="sr-Latn-RS"/>
        </w:rPr>
        <w:t>3.2.1 Zaglavlje</w:t>
      </w:r>
    </w:p>
    <w:p w14:paraId="53701CA2" w14:textId="670F5A84" w:rsidR="027678F7" w:rsidRDefault="027678F7" w:rsidP="027678F7">
      <w:pPr>
        <w:ind w:firstLine="720"/>
        <w:rPr>
          <w:rFonts w:eastAsia="Constantia" w:cs="Times New Roman"/>
          <w:noProof/>
          <w:szCs w:val="24"/>
          <w:lang w:val="sr-Latn-RS"/>
        </w:rPr>
      </w:pPr>
      <w:r w:rsidRPr="027678F7">
        <w:rPr>
          <w:rFonts w:eastAsia="Constantia" w:cs="Times New Roman"/>
          <w:noProof/>
          <w:szCs w:val="24"/>
          <w:lang w:val="sr-Latn-RS"/>
        </w:rPr>
        <w:t xml:space="preserve">Kod 2PL protokola zaključivanja je poznato da se kontrola konkurentnosti obezbeđuje uz minimalno čekanja i blokiranja. Za razliku od 2PL-a, gde se transakcije koje se čitaju, mogu da blokiraju one koje vrše upis i obrnuto, MVCC kod PostgreSQL-a omogućava da svaka komanda radi sa jednom konkretnom verzijom baze podataka – </w:t>
      </w:r>
      <w:r w:rsidRPr="027678F7">
        <w:rPr>
          <w:rFonts w:eastAsia="Constantia" w:cs="Times New Roman"/>
          <w:i/>
          <w:iCs/>
          <w:noProof/>
          <w:szCs w:val="24"/>
          <w:lang w:val="sr-Latn-RS"/>
        </w:rPr>
        <w:t>snapshot</w:t>
      </w:r>
      <w:r w:rsidRPr="027678F7">
        <w:rPr>
          <w:rFonts w:eastAsia="Constantia" w:cs="Times New Roman"/>
          <w:noProof/>
          <w:szCs w:val="24"/>
          <w:lang w:val="sr-Latn-RS"/>
        </w:rPr>
        <w:t>-om, pri čemu ne mora da odražava trenutno stanje baze. Ovakav pristup omogućava da transakcije koje vrše upis nad nekim elementom ne blokiraju one koje vrše čitanje i obrnuto.</w:t>
      </w:r>
    </w:p>
    <w:p w14:paraId="4D76A772" w14:textId="5FF98C76" w:rsidR="027678F7" w:rsidRDefault="027678F7" w:rsidP="027678F7">
      <w:pPr>
        <w:ind w:firstLine="720"/>
        <w:rPr>
          <w:rFonts w:eastAsia="Constantia" w:cs="Times New Roman"/>
          <w:noProof/>
          <w:szCs w:val="24"/>
          <w:lang w:val="sr-Latn-RS"/>
        </w:rPr>
      </w:pPr>
    </w:p>
    <w:p w14:paraId="63AB465B" w14:textId="63DCF454" w:rsidR="027678F7" w:rsidRDefault="027678F7" w:rsidP="40D01C27">
      <w:pPr>
        <w:jc w:val="center"/>
        <w:rPr>
          <w:rFonts w:eastAsia="Constantia" w:cs="Times New Roman"/>
          <w:noProof/>
          <w:lang w:val="sr-Latn-RS"/>
        </w:rPr>
      </w:pPr>
      <w:r>
        <w:rPr>
          <w:noProof/>
        </w:rPr>
        <w:lastRenderedPageBreak/>
        <w:drawing>
          <wp:inline distT="0" distB="0" distL="0" distR="0" wp14:anchorId="37F93207" wp14:editId="0B4885C3">
            <wp:extent cx="5345208" cy="1069041"/>
            <wp:effectExtent l="0" t="0" r="0" b="0"/>
            <wp:docPr id="1379636224" name="Picture 137963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636224"/>
                    <pic:cNvPicPr/>
                  </pic:nvPicPr>
                  <pic:blipFill>
                    <a:blip r:embed="rId40">
                      <a:extLst>
                        <a:ext uri="{28A0092B-C50C-407E-A947-70E740481C1C}">
                          <a14:useLocalDpi xmlns:a14="http://schemas.microsoft.com/office/drawing/2010/main" val="0"/>
                        </a:ext>
                      </a:extLst>
                    </a:blip>
                    <a:stretch>
                      <a:fillRect/>
                    </a:stretch>
                  </pic:blipFill>
                  <pic:spPr>
                    <a:xfrm>
                      <a:off x="0" y="0"/>
                      <a:ext cx="5345208" cy="1069041"/>
                    </a:xfrm>
                    <a:prstGeom prst="rect">
                      <a:avLst/>
                    </a:prstGeom>
                  </pic:spPr>
                </pic:pic>
              </a:graphicData>
            </a:graphic>
          </wp:inline>
        </w:drawing>
      </w:r>
      <w:r w:rsidR="3B272492" w:rsidRPr="3B272492">
        <w:rPr>
          <w:rFonts w:eastAsia="Constantia" w:cs="Times New Roman"/>
          <w:i/>
          <w:iCs/>
          <w:noProof/>
          <w:sz w:val="18"/>
          <w:szCs w:val="18"/>
          <w:lang w:val="sr-Latn-RS"/>
        </w:rPr>
        <w:t>Slika 30 - Zaglavlje</w:t>
      </w:r>
    </w:p>
    <w:p w14:paraId="56BCAABF" w14:textId="45653C0E" w:rsidR="40D01C27" w:rsidRDefault="40D01C27" w:rsidP="40D01C27">
      <w:pPr>
        <w:jc w:val="center"/>
        <w:rPr>
          <w:rFonts w:eastAsia="Constantia" w:cs="Times New Roman"/>
          <w:i/>
          <w:iCs/>
          <w:noProof/>
          <w:szCs w:val="24"/>
          <w:lang w:val="sr-Latn-RS"/>
        </w:rPr>
      </w:pPr>
    </w:p>
    <w:p w14:paraId="77FE1F04" w14:textId="57C9C39F" w:rsidR="027678F7" w:rsidRDefault="6753F41E" w:rsidP="6753F41E">
      <w:pPr>
        <w:ind w:firstLine="720"/>
        <w:rPr>
          <w:rFonts w:eastAsia="Times New Roman" w:cs="Times New Roman"/>
          <w:noProof/>
          <w:lang w:val="sr-Latn-RS"/>
        </w:rPr>
      </w:pPr>
      <w:r w:rsidRPr="6753F41E">
        <w:rPr>
          <w:rFonts w:eastAsia="Times New Roman" w:cs="Times New Roman"/>
          <w:noProof/>
          <w:lang w:val="sr-Latn-RS"/>
        </w:rPr>
        <w:t>Zahteva pamćenje više verzija jednog reda (</w:t>
      </w:r>
      <w:r w:rsidRPr="6753F41E">
        <w:rPr>
          <w:rFonts w:eastAsia="Times New Roman" w:cs="Times New Roman"/>
          <w:b/>
          <w:bCs/>
          <w:i/>
          <w:iCs/>
          <w:noProof/>
          <w:lang w:val="sr-Latn-RS"/>
        </w:rPr>
        <w:t>tuple</w:t>
      </w:r>
      <w:r w:rsidRPr="6753F41E">
        <w:rPr>
          <w:rFonts w:eastAsia="Times New Roman" w:cs="Times New Roman"/>
          <w:noProof/>
          <w:lang w:val="sr-Latn-RS"/>
        </w:rPr>
        <w:t xml:space="preserve">), s tim što se uz vrednost reda, pamte još i dodatna polja kao što su </w:t>
      </w:r>
      <w:r w:rsidRPr="6753F41E">
        <w:rPr>
          <w:rFonts w:eastAsia="Times New Roman" w:cs="Times New Roman"/>
          <w:b/>
          <w:bCs/>
          <w:i/>
          <w:iCs/>
          <w:noProof/>
          <w:lang w:val="sr-Latn-RS"/>
        </w:rPr>
        <w:t>t_xmin</w:t>
      </w:r>
      <w:r w:rsidRPr="6753F41E">
        <w:rPr>
          <w:rFonts w:eastAsia="Times New Roman" w:cs="Times New Roman"/>
          <w:noProof/>
          <w:lang w:val="sr-Latn-RS"/>
        </w:rPr>
        <w:t>,</w:t>
      </w:r>
      <w:r w:rsidRPr="6753F41E">
        <w:rPr>
          <w:rFonts w:eastAsia="Times New Roman" w:cs="Times New Roman"/>
          <w:i/>
          <w:iCs/>
          <w:noProof/>
          <w:lang w:val="sr-Latn-RS"/>
        </w:rPr>
        <w:t xml:space="preserve"> </w:t>
      </w:r>
      <w:r w:rsidRPr="6753F41E">
        <w:rPr>
          <w:rFonts w:eastAsia="Times New Roman" w:cs="Times New Roman"/>
          <w:noProof/>
          <w:lang w:val="sr-Latn-RS"/>
        </w:rPr>
        <w:t xml:space="preserve">koje označava </w:t>
      </w:r>
      <w:r w:rsidRPr="6753F41E">
        <w:rPr>
          <w:rFonts w:eastAsia="Times New Roman" w:cs="Times New Roman"/>
          <w:i/>
          <w:iCs/>
          <w:noProof/>
          <w:lang w:val="sr-Latn-RS"/>
        </w:rPr>
        <w:t>id</w:t>
      </w:r>
      <w:r w:rsidRPr="6753F41E">
        <w:rPr>
          <w:rFonts w:eastAsia="Times New Roman" w:cs="Times New Roman"/>
          <w:noProof/>
          <w:lang w:val="sr-Latn-RS"/>
        </w:rPr>
        <w:t xml:space="preserve"> transakcije koja je unela red u bazu i </w:t>
      </w:r>
      <w:r w:rsidRPr="6753F41E">
        <w:rPr>
          <w:rFonts w:eastAsia="Times New Roman" w:cs="Times New Roman"/>
          <w:b/>
          <w:bCs/>
          <w:i/>
          <w:iCs/>
          <w:noProof/>
          <w:lang w:val="sr-Latn-RS"/>
        </w:rPr>
        <w:t>t_xmax</w:t>
      </w:r>
      <w:r w:rsidRPr="6753F41E">
        <w:rPr>
          <w:rFonts w:eastAsia="Times New Roman" w:cs="Times New Roman"/>
          <w:noProof/>
          <w:lang w:val="sr-Latn-RS"/>
        </w:rPr>
        <w:t>,</w:t>
      </w:r>
      <w:r w:rsidRPr="6753F41E">
        <w:rPr>
          <w:rFonts w:eastAsia="Times New Roman" w:cs="Times New Roman"/>
          <w:b/>
          <w:bCs/>
          <w:i/>
          <w:iCs/>
          <w:noProof/>
          <w:lang w:val="sr-Latn-RS"/>
        </w:rPr>
        <w:t xml:space="preserve"> </w:t>
      </w:r>
      <w:r w:rsidRPr="6753F41E">
        <w:rPr>
          <w:rFonts w:eastAsia="Times New Roman" w:cs="Times New Roman"/>
          <w:noProof/>
          <w:lang w:val="sr-Latn-RS"/>
        </w:rPr>
        <w:t xml:space="preserve">koje označava id transakcije koja je izvršila update nad tim redom ili brisanje reda (ukoliko je ovo polje 0, radi se o aktuelnom redu), </w:t>
      </w:r>
      <w:r w:rsidRPr="6753F41E">
        <w:rPr>
          <w:rFonts w:eastAsia="Times New Roman" w:cs="Times New Roman"/>
          <w:b/>
          <w:bCs/>
          <w:i/>
          <w:iCs/>
          <w:noProof/>
          <w:lang w:val="sr-Latn-RS"/>
        </w:rPr>
        <w:t>t_cid</w:t>
      </w:r>
      <w:r w:rsidRPr="6753F41E">
        <w:rPr>
          <w:rFonts w:eastAsia="Times New Roman" w:cs="Times New Roman"/>
          <w:noProof/>
          <w:lang w:val="sr-Latn-RS"/>
        </w:rPr>
        <w:t>, koje sadrži naredbu id (</w:t>
      </w:r>
      <w:r w:rsidRPr="6753F41E">
        <w:rPr>
          <w:rFonts w:eastAsia="Times New Roman" w:cs="Times New Roman"/>
          <w:i/>
          <w:iCs/>
          <w:noProof/>
          <w:lang w:val="sr-Latn-RS"/>
        </w:rPr>
        <w:t>cid</w:t>
      </w:r>
      <w:r w:rsidRPr="6753F41E">
        <w:rPr>
          <w:rFonts w:eastAsia="Times New Roman" w:cs="Times New Roman"/>
          <w:noProof/>
          <w:lang w:val="sr-Latn-RS"/>
        </w:rPr>
        <w:t xml:space="preserve">), što znači koliko je SQL naredbi izvršeno pre izvršavanja ove naredbe u tekućoj transakciji koja počinje od 0, </w:t>
      </w:r>
      <w:r w:rsidRPr="6753F41E">
        <w:rPr>
          <w:rFonts w:eastAsia="Times New Roman" w:cs="Times New Roman"/>
          <w:b/>
          <w:bCs/>
          <w:i/>
          <w:iCs/>
          <w:noProof/>
          <w:lang w:val="sr-Latn-RS"/>
        </w:rPr>
        <w:t>t_ctid</w:t>
      </w:r>
      <w:r w:rsidRPr="6753F41E">
        <w:rPr>
          <w:rFonts w:eastAsia="Times New Roman" w:cs="Times New Roman"/>
          <w:noProof/>
          <w:lang w:val="sr-Latn-RS"/>
        </w:rPr>
        <w:t>, koje sadrži identifikator reda (</w:t>
      </w:r>
      <w:r w:rsidRPr="6753F41E">
        <w:rPr>
          <w:rFonts w:eastAsia="Times New Roman" w:cs="Times New Roman"/>
          <w:i/>
          <w:iCs/>
          <w:noProof/>
          <w:lang w:val="sr-Latn-RS"/>
        </w:rPr>
        <w:t>tid</w:t>
      </w:r>
      <w:r w:rsidRPr="6753F41E">
        <w:rPr>
          <w:rFonts w:eastAsia="Times New Roman" w:cs="Times New Roman"/>
          <w:noProof/>
          <w:lang w:val="sr-Latn-RS"/>
        </w:rPr>
        <w:t xml:space="preserve">) koji pokazuje na sebe ili novi red. Kada se ovaj red ažurira, </w:t>
      </w:r>
      <w:r w:rsidRPr="6753F41E">
        <w:rPr>
          <w:rFonts w:eastAsia="Times New Roman" w:cs="Times New Roman"/>
          <w:i/>
          <w:iCs/>
          <w:noProof/>
          <w:lang w:val="sr-Latn-RS"/>
        </w:rPr>
        <w:t>t_ctid</w:t>
      </w:r>
      <w:r w:rsidRPr="6753F41E">
        <w:rPr>
          <w:rFonts w:eastAsia="Times New Roman" w:cs="Times New Roman"/>
          <w:noProof/>
          <w:lang w:val="sr-Latn-RS"/>
        </w:rPr>
        <w:t xml:space="preserve"> ovog reda ukazuje na novi red; u suprotnom, </w:t>
      </w:r>
      <w:r w:rsidRPr="6753F41E">
        <w:rPr>
          <w:rFonts w:eastAsia="Times New Roman" w:cs="Times New Roman"/>
          <w:i/>
          <w:iCs/>
          <w:noProof/>
          <w:lang w:val="sr-Latn-RS"/>
        </w:rPr>
        <w:t>t_ctid</w:t>
      </w:r>
      <w:r w:rsidRPr="6753F41E">
        <w:rPr>
          <w:rFonts w:eastAsia="Times New Roman" w:cs="Times New Roman"/>
          <w:noProof/>
          <w:lang w:val="sr-Latn-RS"/>
        </w:rPr>
        <w:t xml:space="preserve"> pokazuje na sebe [16].</w:t>
      </w:r>
    </w:p>
    <w:p w14:paraId="440B78E0" w14:textId="772AA21B" w:rsidR="027678F7" w:rsidRDefault="027678F7" w:rsidP="027678F7">
      <w:pPr>
        <w:ind w:firstLine="720"/>
        <w:rPr>
          <w:rFonts w:eastAsia="Constantia" w:cs="Times New Roman"/>
          <w:noProof/>
          <w:szCs w:val="24"/>
          <w:lang w:val="sr-Latn-RS"/>
        </w:rPr>
      </w:pPr>
    </w:p>
    <w:p w14:paraId="33FD6422" w14:textId="0226D7A5" w:rsidR="027678F7" w:rsidRDefault="027678F7" w:rsidP="027678F7">
      <w:r>
        <w:rPr>
          <w:noProof/>
        </w:rPr>
        <w:drawing>
          <wp:inline distT="0" distB="0" distL="0" distR="0" wp14:anchorId="215077D3" wp14:editId="328C0C24">
            <wp:extent cx="5221942" cy="1066146"/>
            <wp:effectExtent l="0" t="0" r="0" b="0"/>
            <wp:docPr id="1365206483" name="Picture 136520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206483"/>
                    <pic:cNvPicPr/>
                  </pic:nvPicPr>
                  <pic:blipFill>
                    <a:blip r:embed="rId41">
                      <a:extLst>
                        <a:ext uri="{28A0092B-C50C-407E-A947-70E740481C1C}">
                          <a14:useLocalDpi xmlns:a14="http://schemas.microsoft.com/office/drawing/2010/main" val="0"/>
                        </a:ext>
                      </a:extLst>
                    </a:blip>
                    <a:stretch>
                      <a:fillRect/>
                    </a:stretch>
                  </pic:blipFill>
                  <pic:spPr>
                    <a:xfrm>
                      <a:off x="0" y="0"/>
                      <a:ext cx="5221942" cy="1066146"/>
                    </a:xfrm>
                    <a:prstGeom prst="rect">
                      <a:avLst/>
                    </a:prstGeom>
                  </pic:spPr>
                </pic:pic>
              </a:graphicData>
            </a:graphic>
          </wp:inline>
        </w:drawing>
      </w:r>
    </w:p>
    <w:p w14:paraId="409EF158" w14:textId="0C4BB267"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31 - Zaglavlje</w:t>
      </w:r>
    </w:p>
    <w:p w14:paraId="474495B4" w14:textId="1F8257B8" w:rsidR="027678F7" w:rsidRDefault="027678F7" w:rsidP="027678F7">
      <w:pPr>
        <w:jc w:val="center"/>
        <w:rPr>
          <w:rFonts w:eastAsia="Constantia" w:cs="Times New Roman"/>
          <w:i/>
          <w:iCs/>
          <w:noProof/>
          <w:szCs w:val="24"/>
          <w:lang w:val="sr-Latn-RS"/>
        </w:rPr>
      </w:pPr>
    </w:p>
    <w:p w14:paraId="7833D2F6" w14:textId="77AD40CF" w:rsidR="6753F41E" w:rsidRDefault="6753F41E" w:rsidP="6753F41E">
      <w:pPr>
        <w:pStyle w:val="Heading4"/>
        <w:rPr>
          <w:rFonts w:ascii="Constantia" w:eastAsia="HGMinchoE" w:hAnsi="Constantia" w:cs="Times New Roman"/>
          <w:noProof/>
          <w:szCs w:val="24"/>
          <w:lang w:val="sr-Latn-RS"/>
        </w:rPr>
      </w:pPr>
      <w:r w:rsidRPr="6753F41E">
        <w:rPr>
          <w:noProof/>
          <w:lang w:val="sr-Latn-RS"/>
        </w:rPr>
        <w:t>3.2.2 Insert</w:t>
      </w:r>
    </w:p>
    <w:p w14:paraId="0604CA12" w14:textId="16E49FD3" w:rsidR="027678F7" w:rsidRDefault="40D01C27" w:rsidP="40D01C27">
      <w:pPr>
        <w:ind w:firstLine="720"/>
        <w:rPr>
          <w:rFonts w:eastAsia="Constantia" w:cs="Times New Roman"/>
          <w:noProof/>
          <w:lang w:val="sr-Latn-RS"/>
        </w:rPr>
      </w:pPr>
      <w:r w:rsidRPr="40D01C27">
        <w:rPr>
          <w:rFonts w:eastAsia="Constantia" w:cs="Times New Roman"/>
          <w:noProof/>
          <w:lang w:val="sr-Latn-RS"/>
        </w:rPr>
        <w:t xml:space="preserve">Na slici 31 dat je prikaz unosa novog reda komandom </w:t>
      </w:r>
      <w:r w:rsidRPr="40D01C27">
        <w:rPr>
          <w:rFonts w:eastAsia="Constantia" w:cs="Times New Roman"/>
          <w:b/>
          <w:bCs/>
          <w:noProof/>
          <w:lang w:val="sr-Latn-RS"/>
        </w:rPr>
        <w:t>INSERT</w:t>
      </w:r>
      <w:r w:rsidRPr="40D01C27">
        <w:rPr>
          <w:rFonts w:eastAsia="Constantia" w:cs="Times New Roman"/>
          <w:noProof/>
          <w:lang w:val="sr-Latn-RS"/>
        </w:rPr>
        <w:t xml:space="preserve">, ovom prilikom se polje </w:t>
      </w:r>
      <w:r w:rsidRPr="40D01C27">
        <w:rPr>
          <w:rFonts w:eastAsia="Constantia" w:cs="Times New Roman"/>
          <w:i/>
          <w:iCs/>
          <w:noProof/>
          <w:lang w:val="sr-Latn-RS"/>
        </w:rPr>
        <w:t>t_xmin</w:t>
      </w:r>
      <w:r w:rsidRPr="40D01C27">
        <w:rPr>
          <w:rFonts w:eastAsia="Constantia" w:cs="Times New Roman"/>
          <w:noProof/>
          <w:lang w:val="sr-Latn-RS"/>
        </w:rPr>
        <w:t xml:space="preserve"> postavlja na </w:t>
      </w:r>
      <w:r w:rsidRPr="40D01C27">
        <w:rPr>
          <w:rFonts w:eastAsia="Constantia" w:cs="Times New Roman"/>
          <w:i/>
          <w:iCs/>
          <w:noProof/>
          <w:lang w:val="sr-Latn-RS"/>
        </w:rPr>
        <w:t xml:space="preserve">id </w:t>
      </w:r>
      <w:r w:rsidRPr="40D01C27">
        <w:rPr>
          <w:rFonts w:eastAsia="Constantia" w:cs="Times New Roman"/>
          <w:noProof/>
          <w:lang w:val="sr-Latn-RS"/>
        </w:rPr>
        <w:t xml:space="preserve">transakcije koja izvršava unos, u ovom slučaju to je 99, dok je </w:t>
      </w:r>
      <w:r w:rsidRPr="40D01C27">
        <w:rPr>
          <w:rFonts w:eastAsia="Constantia" w:cs="Times New Roman"/>
          <w:i/>
          <w:iCs/>
          <w:noProof/>
          <w:lang w:val="sr-Latn-RS"/>
        </w:rPr>
        <w:t>t_xmax</w:t>
      </w:r>
      <w:r w:rsidRPr="40D01C27">
        <w:rPr>
          <w:rFonts w:eastAsia="Constantia" w:cs="Times New Roman"/>
          <w:noProof/>
          <w:lang w:val="sr-Latn-RS"/>
        </w:rPr>
        <w:t xml:space="preserve"> postavljen na 0, što znači da red nije brisan niti je vršen </w:t>
      </w:r>
      <w:r w:rsidRPr="40D01C27">
        <w:rPr>
          <w:rFonts w:eastAsia="Constantia" w:cs="Times New Roman"/>
          <w:i/>
          <w:iCs/>
          <w:noProof/>
          <w:lang w:val="sr-Latn-RS"/>
        </w:rPr>
        <w:t>update</w:t>
      </w:r>
      <w:r w:rsidRPr="40D01C27">
        <w:rPr>
          <w:rFonts w:eastAsia="Constantia" w:cs="Times New Roman"/>
          <w:noProof/>
          <w:lang w:val="sr-Latn-RS"/>
        </w:rPr>
        <w:t xml:space="preserve"> nad njim [16].</w:t>
      </w:r>
    </w:p>
    <w:p w14:paraId="1E671255" w14:textId="0DD368ED" w:rsidR="027678F7" w:rsidRDefault="027678F7" w:rsidP="027678F7">
      <w:pPr>
        <w:jc w:val="center"/>
      </w:pPr>
      <w:r>
        <w:rPr>
          <w:noProof/>
        </w:rPr>
        <w:drawing>
          <wp:inline distT="0" distB="0" distL="0" distR="0" wp14:anchorId="5FAEE787" wp14:editId="454DF51B">
            <wp:extent cx="4829738" cy="1147062"/>
            <wp:effectExtent l="0" t="0" r="0" b="0"/>
            <wp:docPr id="1024041869" name="Picture 10240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041869"/>
                    <pic:cNvPicPr/>
                  </pic:nvPicPr>
                  <pic:blipFill>
                    <a:blip r:embed="rId42">
                      <a:extLst>
                        <a:ext uri="{28A0092B-C50C-407E-A947-70E740481C1C}">
                          <a14:useLocalDpi xmlns:a14="http://schemas.microsoft.com/office/drawing/2010/main" val="0"/>
                        </a:ext>
                      </a:extLst>
                    </a:blip>
                    <a:stretch>
                      <a:fillRect/>
                    </a:stretch>
                  </pic:blipFill>
                  <pic:spPr>
                    <a:xfrm>
                      <a:off x="0" y="0"/>
                      <a:ext cx="4829738" cy="1147062"/>
                    </a:xfrm>
                    <a:prstGeom prst="rect">
                      <a:avLst/>
                    </a:prstGeom>
                  </pic:spPr>
                </pic:pic>
              </a:graphicData>
            </a:graphic>
          </wp:inline>
        </w:drawing>
      </w:r>
    </w:p>
    <w:p w14:paraId="2A20F236" w14:textId="5912F5DA"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32 - Dodavanje</w:t>
      </w:r>
    </w:p>
    <w:p w14:paraId="658B955A" w14:textId="799D9EE7" w:rsidR="027678F7" w:rsidRDefault="027678F7" w:rsidP="027678F7">
      <w:pPr>
        <w:rPr>
          <w:rFonts w:eastAsia="Constantia" w:cs="Times New Roman"/>
          <w:noProof/>
          <w:szCs w:val="24"/>
          <w:lang w:val="sr-Latn-RS"/>
        </w:rPr>
      </w:pPr>
    </w:p>
    <w:p w14:paraId="3E9DA6F7" w14:textId="232AAA99" w:rsidR="6753F41E" w:rsidRDefault="6753F41E" w:rsidP="6753F41E">
      <w:pPr>
        <w:pStyle w:val="Heading4"/>
        <w:rPr>
          <w:rFonts w:ascii="Constantia" w:eastAsia="HGMinchoE" w:hAnsi="Constantia" w:cs="Times New Roman"/>
          <w:noProof/>
          <w:szCs w:val="24"/>
          <w:lang w:val="sr-Latn-RS"/>
        </w:rPr>
      </w:pPr>
      <w:r w:rsidRPr="6753F41E">
        <w:rPr>
          <w:noProof/>
          <w:lang w:val="sr-Latn-RS"/>
        </w:rPr>
        <w:t>3.2.3 Update</w:t>
      </w:r>
    </w:p>
    <w:p w14:paraId="31CE5BEB" w14:textId="362FF75C" w:rsidR="027678F7" w:rsidRDefault="40D01C27" w:rsidP="40D01C27">
      <w:pPr>
        <w:ind w:firstLine="720"/>
        <w:rPr>
          <w:rFonts w:eastAsia="Constantia" w:cs="Times New Roman"/>
          <w:noProof/>
          <w:lang w:val="sr-Latn-RS"/>
        </w:rPr>
      </w:pPr>
      <w:r w:rsidRPr="40D01C27">
        <w:rPr>
          <w:rFonts w:eastAsia="Constantia" w:cs="Times New Roman"/>
          <w:noProof/>
          <w:lang w:val="sr-Latn-RS"/>
        </w:rPr>
        <w:t xml:space="preserve">Ukoliko se izvrši </w:t>
      </w:r>
      <w:r w:rsidRPr="40D01C27">
        <w:rPr>
          <w:rFonts w:eastAsia="Constantia" w:cs="Times New Roman"/>
          <w:b/>
          <w:bCs/>
          <w:noProof/>
          <w:lang w:val="sr-Latn-RS"/>
        </w:rPr>
        <w:t>UPDATE</w:t>
      </w:r>
      <w:r w:rsidRPr="40D01C27">
        <w:rPr>
          <w:rFonts w:eastAsia="Constantia" w:cs="Times New Roman"/>
          <w:noProof/>
          <w:lang w:val="sr-Latn-RS"/>
        </w:rPr>
        <w:t xml:space="preserve"> nad ovim redom od strane neke transkakcije, što se vidi na slici 32, </w:t>
      </w:r>
      <w:r w:rsidRPr="40D01C27">
        <w:rPr>
          <w:rFonts w:eastAsia="Constantia" w:cs="Times New Roman"/>
          <w:i/>
          <w:iCs/>
          <w:noProof/>
          <w:lang w:val="sr-Latn-RS"/>
        </w:rPr>
        <w:t xml:space="preserve">t_xmax </w:t>
      </w:r>
      <w:r w:rsidRPr="40D01C27">
        <w:rPr>
          <w:rFonts w:eastAsia="Constantia" w:cs="Times New Roman"/>
          <w:noProof/>
          <w:lang w:val="sr-Latn-RS"/>
        </w:rPr>
        <w:t xml:space="preserve">polje se postavlja na </w:t>
      </w:r>
      <w:r w:rsidRPr="40D01C27">
        <w:rPr>
          <w:rFonts w:eastAsia="Constantia" w:cs="Times New Roman"/>
          <w:i/>
          <w:iCs/>
          <w:noProof/>
          <w:lang w:val="sr-Latn-RS"/>
        </w:rPr>
        <w:t xml:space="preserve">id </w:t>
      </w:r>
      <w:r w:rsidRPr="40D01C27">
        <w:rPr>
          <w:rFonts w:eastAsia="Constantia" w:cs="Times New Roman"/>
          <w:noProof/>
          <w:lang w:val="sr-Latn-RS"/>
        </w:rPr>
        <w:t xml:space="preserve">transakcije koja vrši update - 100, čime se označava da je ovaj red logički obrisan. Takođe, </w:t>
      </w:r>
      <w:r w:rsidRPr="40D01C27">
        <w:rPr>
          <w:rFonts w:eastAsia="Constantia" w:cs="Times New Roman"/>
          <w:i/>
          <w:iCs/>
          <w:noProof/>
          <w:lang w:val="sr-Latn-RS"/>
        </w:rPr>
        <w:t>update</w:t>
      </w:r>
      <w:r w:rsidRPr="40D01C27">
        <w:rPr>
          <w:rFonts w:eastAsia="Constantia" w:cs="Times New Roman"/>
          <w:noProof/>
          <w:lang w:val="sr-Latn-RS"/>
        </w:rPr>
        <w:t xml:space="preserve">-om se dodaje novi, aktuelni, red u bazu, kome se </w:t>
      </w:r>
      <w:r w:rsidRPr="40D01C27">
        <w:rPr>
          <w:rFonts w:eastAsia="Constantia" w:cs="Times New Roman"/>
          <w:i/>
          <w:iCs/>
          <w:noProof/>
          <w:lang w:val="sr-Latn-RS"/>
        </w:rPr>
        <w:t xml:space="preserve">t_xmin </w:t>
      </w:r>
      <w:r w:rsidRPr="40D01C27">
        <w:rPr>
          <w:rFonts w:eastAsia="Constantia" w:cs="Times New Roman"/>
          <w:noProof/>
          <w:lang w:val="sr-Latn-RS"/>
        </w:rPr>
        <w:t xml:space="preserve">postavlja na </w:t>
      </w:r>
      <w:r w:rsidRPr="40D01C27">
        <w:rPr>
          <w:rFonts w:eastAsia="Constantia" w:cs="Times New Roman"/>
          <w:i/>
          <w:iCs/>
          <w:noProof/>
          <w:lang w:val="sr-Latn-RS"/>
        </w:rPr>
        <w:t>id</w:t>
      </w:r>
      <w:r w:rsidRPr="40D01C27">
        <w:rPr>
          <w:rFonts w:eastAsia="Constantia" w:cs="Times New Roman"/>
          <w:noProof/>
          <w:lang w:val="sr-Latn-RS"/>
        </w:rPr>
        <w:t xml:space="preserve"> transakcije koja je izvršila </w:t>
      </w:r>
      <w:r w:rsidRPr="40D01C27">
        <w:rPr>
          <w:rFonts w:eastAsia="Constantia" w:cs="Times New Roman"/>
          <w:i/>
          <w:iCs/>
          <w:noProof/>
          <w:lang w:val="sr-Latn-RS"/>
        </w:rPr>
        <w:t>update</w:t>
      </w:r>
      <w:r w:rsidRPr="40D01C27">
        <w:rPr>
          <w:rFonts w:eastAsia="Constantia" w:cs="Times New Roman"/>
          <w:noProof/>
          <w:lang w:val="sr-Latn-RS"/>
        </w:rPr>
        <w:t xml:space="preserve">, a </w:t>
      </w:r>
      <w:r w:rsidRPr="40D01C27">
        <w:rPr>
          <w:rFonts w:eastAsia="Constantia" w:cs="Times New Roman"/>
          <w:i/>
          <w:iCs/>
          <w:noProof/>
          <w:lang w:val="sr-Latn-RS"/>
        </w:rPr>
        <w:t xml:space="preserve">t_xmax </w:t>
      </w:r>
      <w:r w:rsidRPr="40D01C27">
        <w:rPr>
          <w:rFonts w:eastAsia="Constantia" w:cs="Times New Roman"/>
          <w:noProof/>
          <w:lang w:val="sr-Latn-RS"/>
        </w:rPr>
        <w:t>na 0 [16].</w:t>
      </w:r>
    </w:p>
    <w:p w14:paraId="66F40A6E" w14:textId="72D82730" w:rsidR="027678F7" w:rsidRDefault="027678F7" w:rsidP="027678F7">
      <w:pPr>
        <w:jc w:val="center"/>
      </w:pPr>
      <w:r>
        <w:rPr>
          <w:noProof/>
        </w:rPr>
        <w:lastRenderedPageBreak/>
        <w:drawing>
          <wp:inline distT="0" distB="0" distL="0" distR="0" wp14:anchorId="0E37A965" wp14:editId="4CBB5B29">
            <wp:extent cx="4572000" cy="2019300"/>
            <wp:effectExtent l="0" t="0" r="0" b="0"/>
            <wp:docPr id="841147432" name="Picture 84114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147432"/>
                    <pic:cNvPicPr/>
                  </pic:nvPicPr>
                  <pic:blipFill>
                    <a:blip r:embed="rId43">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7BB8CF00" w14:textId="707A7EE7"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33 - Ažuriranje</w:t>
      </w:r>
    </w:p>
    <w:p w14:paraId="0FC92B96" w14:textId="7D449C3F" w:rsidR="027678F7" w:rsidRDefault="027678F7" w:rsidP="6753F41E">
      <w:pPr>
        <w:jc w:val="center"/>
        <w:rPr>
          <w:rFonts w:eastAsia="Constantia" w:cs="Times New Roman"/>
          <w:i/>
          <w:iCs/>
          <w:noProof/>
          <w:lang w:val="sr-Latn-RS"/>
        </w:rPr>
      </w:pPr>
    </w:p>
    <w:p w14:paraId="245DFC00" w14:textId="73A3F1E9" w:rsidR="6753F41E" w:rsidRDefault="6753F41E" w:rsidP="6753F41E">
      <w:pPr>
        <w:pStyle w:val="Heading4"/>
        <w:rPr>
          <w:rFonts w:ascii="Constantia" w:eastAsia="HGMinchoE" w:hAnsi="Constantia" w:cs="Times New Roman"/>
          <w:noProof/>
          <w:szCs w:val="24"/>
          <w:lang w:val="sr-Latn-RS"/>
        </w:rPr>
      </w:pPr>
      <w:r w:rsidRPr="6753F41E">
        <w:rPr>
          <w:noProof/>
          <w:lang w:val="sr-Latn-RS"/>
        </w:rPr>
        <w:t>3.2.4 Delete</w:t>
      </w:r>
    </w:p>
    <w:p w14:paraId="03D41BB0" w14:textId="52892BB1" w:rsidR="027678F7" w:rsidRDefault="6753F41E" w:rsidP="6753F41E">
      <w:pPr>
        <w:ind w:firstLine="720"/>
        <w:rPr>
          <w:rFonts w:eastAsia="Times New Roman" w:cs="Times New Roman"/>
          <w:noProof/>
          <w:lang w:val="sr-Latn-RS"/>
        </w:rPr>
      </w:pPr>
      <w:r w:rsidRPr="6753F41E">
        <w:rPr>
          <w:rFonts w:eastAsia="Times New Roman" w:cs="Times New Roman"/>
          <w:noProof/>
          <w:lang w:val="sr-Latn-RS"/>
        </w:rPr>
        <w:t xml:space="preserve">Što se tiče operacije uklanjanja reda </w:t>
      </w:r>
      <w:r w:rsidRPr="6753F41E">
        <w:rPr>
          <w:rFonts w:eastAsia="Times New Roman" w:cs="Times New Roman"/>
          <w:b/>
          <w:bCs/>
          <w:noProof/>
          <w:lang w:val="sr-Latn-RS"/>
        </w:rPr>
        <w:t>DELETE</w:t>
      </w:r>
      <w:r w:rsidRPr="6753F41E">
        <w:rPr>
          <w:rFonts w:eastAsia="Times New Roman" w:cs="Times New Roman"/>
          <w:noProof/>
          <w:lang w:val="sr-Latn-RS"/>
        </w:rPr>
        <w:t xml:space="preserve">, ovdvija se po sličnom principu kao i </w:t>
      </w:r>
      <w:r w:rsidRPr="6753F41E">
        <w:rPr>
          <w:rFonts w:eastAsia="Times New Roman" w:cs="Times New Roman"/>
          <w:i/>
          <w:iCs/>
          <w:noProof/>
          <w:lang w:val="sr-Latn-RS"/>
        </w:rPr>
        <w:t>update</w:t>
      </w:r>
      <w:r w:rsidRPr="6753F41E">
        <w:rPr>
          <w:rFonts w:eastAsia="Times New Roman" w:cs="Times New Roman"/>
          <w:noProof/>
          <w:lang w:val="sr-Latn-RS"/>
        </w:rPr>
        <w:t xml:space="preserve">, odnosno vrši se logičko uklanjanje, postavljanjem </w:t>
      </w:r>
      <w:r w:rsidRPr="6753F41E">
        <w:rPr>
          <w:rFonts w:eastAsia="Times New Roman" w:cs="Times New Roman"/>
          <w:i/>
          <w:iCs/>
          <w:noProof/>
          <w:lang w:val="sr-Latn-RS"/>
        </w:rPr>
        <w:t>t_xmax</w:t>
      </w:r>
      <w:r w:rsidRPr="6753F41E">
        <w:rPr>
          <w:rFonts w:eastAsia="Times New Roman" w:cs="Times New Roman"/>
          <w:noProof/>
          <w:lang w:val="sr-Latn-RS"/>
        </w:rPr>
        <w:t xml:space="preserve"> vrednosti na </w:t>
      </w:r>
      <w:r w:rsidRPr="6753F41E">
        <w:rPr>
          <w:rFonts w:eastAsia="Times New Roman" w:cs="Times New Roman"/>
          <w:i/>
          <w:iCs/>
          <w:noProof/>
          <w:lang w:val="sr-Latn-RS"/>
        </w:rPr>
        <w:t xml:space="preserve">id </w:t>
      </w:r>
      <w:r w:rsidRPr="6753F41E">
        <w:rPr>
          <w:rFonts w:eastAsia="Times New Roman" w:cs="Times New Roman"/>
          <w:noProof/>
          <w:lang w:val="sr-Latn-RS"/>
        </w:rPr>
        <w:t>transakkcije koja je izvršila brisanje, što se može videti na slici 33 [16].</w:t>
      </w:r>
    </w:p>
    <w:p w14:paraId="265E7640" w14:textId="2903A80D" w:rsidR="027678F7" w:rsidRDefault="027678F7" w:rsidP="027678F7">
      <w:pPr>
        <w:jc w:val="center"/>
      </w:pPr>
      <w:r>
        <w:rPr>
          <w:noProof/>
        </w:rPr>
        <w:drawing>
          <wp:inline distT="0" distB="0" distL="0" distR="0" wp14:anchorId="31B9D26F" wp14:editId="58D922F3">
            <wp:extent cx="4801720" cy="1100394"/>
            <wp:effectExtent l="0" t="0" r="0" b="0"/>
            <wp:docPr id="2128343567" name="Picture 212834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343567"/>
                    <pic:cNvPicPr/>
                  </pic:nvPicPr>
                  <pic:blipFill>
                    <a:blip r:embed="rId44">
                      <a:extLst>
                        <a:ext uri="{28A0092B-C50C-407E-A947-70E740481C1C}">
                          <a14:useLocalDpi xmlns:a14="http://schemas.microsoft.com/office/drawing/2010/main" val="0"/>
                        </a:ext>
                      </a:extLst>
                    </a:blip>
                    <a:stretch>
                      <a:fillRect/>
                    </a:stretch>
                  </pic:blipFill>
                  <pic:spPr>
                    <a:xfrm>
                      <a:off x="0" y="0"/>
                      <a:ext cx="4801720" cy="1100394"/>
                    </a:xfrm>
                    <a:prstGeom prst="rect">
                      <a:avLst/>
                    </a:prstGeom>
                  </pic:spPr>
                </pic:pic>
              </a:graphicData>
            </a:graphic>
          </wp:inline>
        </w:drawing>
      </w:r>
    </w:p>
    <w:p w14:paraId="242C9921" w14:textId="4058222F" w:rsidR="027678F7" w:rsidRDefault="1C1A1D4A" w:rsidP="1C1A1D4A">
      <w:pPr>
        <w:jc w:val="center"/>
        <w:rPr>
          <w:rFonts w:eastAsia="Constantia" w:cs="Times New Roman"/>
          <w:i/>
          <w:iCs/>
          <w:noProof/>
          <w:sz w:val="18"/>
          <w:szCs w:val="18"/>
          <w:lang w:val="sr-Latn-RS"/>
        </w:rPr>
      </w:pPr>
      <w:r w:rsidRPr="1C1A1D4A">
        <w:rPr>
          <w:rFonts w:eastAsia="Constantia" w:cs="Times New Roman"/>
          <w:i/>
          <w:iCs/>
          <w:noProof/>
          <w:sz w:val="18"/>
          <w:szCs w:val="18"/>
          <w:lang w:val="sr-Latn-RS"/>
        </w:rPr>
        <w:t>Slika 34 - Brisanje</w:t>
      </w:r>
    </w:p>
    <w:p w14:paraId="0EC6D87F" w14:textId="4FF85676" w:rsidR="027678F7" w:rsidRDefault="027678F7" w:rsidP="027678F7">
      <w:pPr>
        <w:ind w:firstLine="720"/>
        <w:rPr>
          <w:rFonts w:eastAsia="Constantia" w:cs="Times New Roman"/>
          <w:noProof/>
          <w:szCs w:val="24"/>
          <w:lang w:val="sr-Latn-RS"/>
        </w:rPr>
      </w:pPr>
    </w:p>
    <w:p w14:paraId="63A59731" w14:textId="776E9738" w:rsidR="027678F7" w:rsidRDefault="6753F41E" w:rsidP="6753F41E">
      <w:pPr>
        <w:pStyle w:val="Heading4"/>
        <w:rPr>
          <w:rFonts w:ascii="Constantia" w:eastAsia="HGMinchoE" w:hAnsi="Constantia" w:cs="Times New Roman"/>
          <w:noProof/>
          <w:lang w:val="sr-Latn-RS"/>
        </w:rPr>
      </w:pPr>
      <w:r w:rsidRPr="6753F41E">
        <w:rPr>
          <w:noProof/>
          <w:lang w:val="sr-Latn-RS"/>
        </w:rPr>
        <w:t>3.2.5 Snapshot</w:t>
      </w:r>
    </w:p>
    <w:p w14:paraId="3F43C845" w14:textId="690C743B" w:rsidR="62D11B33" w:rsidRDefault="62D11B33" w:rsidP="62D11B33">
      <w:pPr>
        <w:ind w:firstLine="720"/>
        <w:rPr>
          <w:rFonts w:eastAsia="Constantia" w:cs="Times New Roman"/>
          <w:noProof/>
          <w:lang w:val="sr-Latn-RS"/>
        </w:rPr>
      </w:pPr>
      <w:r w:rsidRPr="62D11B33">
        <w:rPr>
          <w:rFonts w:eastAsia="Constantia" w:cs="Times New Roman"/>
          <w:noProof/>
          <w:lang w:val="sr-Latn-RS"/>
        </w:rPr>
        <w:t xml:space="preserve">Kod MVCC-a svaka transakcija mora da vidi najviše jednu verziju reda, da bi ovo bilo moguće koristi se </w:t>
      </w:r>
      <w:r w:rsidRPr="62D11B33">
        <w:rPr>
          <w:rFonts w:eastAsia="Constantia" w:cs="Times New Roman"/>
          <w:b/>
          <w:bCs/>
          <w:i/>
          <w:iCs/>
          <w:noProof/>
          <w:lang w:val="sr-Latn-RS"/>
        </w:rPr>
        <w:t xml:space="preserve">snapshot </w:t>
      </w:r>
      <w:r w:rsidRPr="62D11B33">
        <w:rPr>
          <w:rFonts w:eastAsia="Constantia" w:cs="Times New Roman"/>
          <w:noProof/>
          <w:lang w:val="sr-Latn-RS"/>
        </w:rPr>
        <w:t xml:space="preserve">transakcije koji se kreira u određenom momentu. Pod </w:t>
      </w:r>
      <w:r w:rsidRPr="62D11B33">
        <w:rPr>
          <w:rFonts w:eastAsia="Constantia" w:cs="Times New Roman"/>
          <w:i/>
          <w:iCs/>
          <w:noProof/>
          <w:lang w:val="sr-Latn-RS"/>
        </w:rPr>
        <w:t>snapshot</w:t>
      </w:r>
      <w:r w:rsidRPr="62D11B33">
        <w:rPr>
          <w:rFonts w:eastAsia="Constantia" w:cs="Times New Roman"/>
          <w:noProof/>
          <w:lang w:val="sr-Latn-RS"/>
        </w:rPr>
        <w:t xml:space="preserve">-om se porazumeva </w:t>
      </w:r>
      <w:r w:rsidRPr="62D11B33">
        <w:rPr>
          <w:rFonts w:eastAsia="Constantia" w:cs="Times New Roman"/>
          <w:i/>
          <w:iCs/>
          <w:noProof/>
          <w:lang w:val="sr-Latn-RS"/>
        </w:rPr>
        <w:t>dataset</w:t>
      </w:r>
      <w:r w:rsidRPr="62D11B33">
        <w:rPr>
          <w:rFonts w:eastAsia="Constantia" w:cs="Times New Roman"/>
          <w:noProof/>
          <w:lang w:val="sr-Latn-RS"/>
        </w:rPr>
        <w:t xml:space="preserve">, odnosno par brojeva kojima se označava koje su transakcije u jednom trenutku aktivne (u stanju izvršavanja, ili još nisu startovane) ili neaktivne (komitovane ili abortovane) iz aspekta konkretne transakcije. </w:t>
      </w:r>
    </w:p>
    <w:p w14:paraId="17F25B87" w14:textId="39017992" w:rsidR="62D11B33" w:rsidRDefault="62D11B33" w:rsidP="62D11B33">
      <w:pPr>
        <w:jc w:val="center"/>
      </w:pPr>
      <w:r>
        <w:rPr>
          <w:noProof/>
        </w:rPr>
        <w:drawing>
          <wp:inline distT="0" distB="0" distL="0" distR="0" wp14:anchorId="17299310" wp14:editId="5290902F">
            <wp:extent cx="3491552" cy="1905805"/>
            <wp:effectExtent l="0" t="0" r="0" b="0"/>
            <wp:docPr id="1903936447" name="Picture 19039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936447"/>
                    <pic:cNvPicPr/>
                  </pic:nvPicPr>
                  <pic:blipFill>
                    <a:blip r:embed="rId45">
                      <a:extLst>
                        <a:ext uri="{28A0092B-C50C-407E-A947-70E740481C1C}">
                          <a14:useLocalDpi xmlns:a14="http://schemas.microsoft.com/office/drawing/2010/main" val="0"/>
                        </a:ext>
                      </a:extLst>
                    </a:blip>
                    <a:stretch>
                      <a:fillRect/>
                    </a:stretch>
                  </pic:blipFill>
                  <pic:spPr>
                    <a:xfrm>
                      <a:off x="0" y="0"/>
                      <a:ext cx="3491552" cy="1905805"/>
                    </a:xfrm>
                    <a:prstGeom prst="rect">
                      <a:avLst/>
                    </a:prstGeom>
                  </pic:spPr>
                </pic:pic>
              </a:graphicData>
            </a:graphic>
          </wp:inline>
        </w:drawing>
      </w:r>
    </w:p>
    <w:p w14:paraId="3A4D4B57" w14:textId="6DDCDAD2" w:rsidR="62D11B33" w:rsidRDefault="1C1A1D4A" w:rsidP="1C1A1D4A">
      <w:pPr>
        <w:jc w:val="center"/>
        <w:rPr>
          <w:rFonts w:eastAsia="Constantia" w:cs="Times New Roman"/>
          <w:i/>
          <w:iCs/>
          <w:sz w:val="18"/>
          <w:szCs w:val="18"/>
        </w:rPr>
      </w:pPr>
      <w:r w:rsidRPr="1C1A1D4A">
        <w:rPr>
          <w:rFonts w:eastAsia="Constantia" w:cs="Times New Roman"/>
          <w:i/>
          <w:iCs/>
          <w:sz w:val="18"/>
          <w:szCs w:val="18"/>
        </w:rPr>
        <w:t>Slika 35 - Snapshot</w:t>
      </w:r>
    </w:p>
    <w:p w14:paraId="7F9B0F64" w14:textId="52776FF3" w:rsidR="62D11B33" w:rsidRDefault="62D11B33" w:rsidP="62D11B33">
      <w:pPr>
        <w:jc w:val="center"/>
        <w:rPr>
          <w:rFonts w:eastAsia="Constantia" w:cs="Times New Roman"/>
          <w:i/>
          <w:iCs/>
          <w:szCs w:val="24"/>
        </w:rPr>
      </w:pPr>
    </w:p>
    <w:p w14:paraId="45B4A572" w14:textId="1B67D8F6" w:rsidR="62D11B33" w:rsidRDefault="62D11B33" w:rsidP="62D11B33">
      <w:pPr>
        <w:ind w:firstLine="720"/>
        <w:rPr>
          <w:rFonts w:eastAsia="Constantia" w:cs="Times New Roman"/>
          <w:noProof/>
          <w:lang w:val="sr-Latn-RS"/>
        </w:rPr>
      </w:pPr>
      <w:r w:rsidRPr="62D11B33">
        <w:rPr>
          <w:rFonts w:eastAsia="Constantia" w:cs="Times New Roman"/>
          <w:i/>
          <w:iCs/>
          <w:noProof/>
          <w:lang w:val="sr-Latn-RS"/>
        </w:rPr>
        <w:lastRenderedPageBreak/>
        <w:t xml:space="preserve">Snapshot </w:t>
      </w:r>
      <w:r w:rsidRPr="62D11B33">
        <w:rPr>
          <w:rFonts w:eastAsia="Constantia" w:cs="Times New Roman"/>
          <w:noProof/>
          <w:lang w:val="sr-Latn-RS"/>
        </w:rPr>
        <w:t xml:space="preserve">omogućava da se uzmu u obzir jedino one transakcije koje su komitovale pre pribavljanja </w:t>
      </w:r>
      <w:r w:rsidRPr="62D11B33">
        <w:rPr>
          <w:rFonts w:eastAsia="Constantia" w:cs="Times New Roman"/>
          <w:i/>
          <w:iCs/>
          <w:noProof/>
          <w:lang w:val="sr-Latn-RS"/>
        </w:rPr>
        <w:t>snaphot</w:t>
      </w:r>
      <w:r w:rsidRPr="62D11B33">
        <w:rPr>
          <w:rFonts w:eastAsia="Constantia" w:cs="Times New Roman"/>
          <w:noProof/>
          <w:lang w:val="sr-Latn-RS"/>
        </w:rPr>
        <w:t>-a, odnosno da se ne uzimaju obzir transakcije koje su započele pre pribavljanja snaphot-a a nisu još uvek komitovane, ili one transakcije koje su startovale posle pribavljanja snapshot-a [16].</w:t>
      </w:r>
    </w:p>
    <w:p w14:paraId="7F82E75E" w14:textId="1B0F73AE" w:rsidR="027678F7" w:rsidRDefault="6753F41E" w:rsidP="62D11B33">
      <w:pPr>
        <w:pStyle w:val="Heading4"/>
        <w:rPr>
          <w:rFonts w:ascii="Constantia" w:eastAsia="HGMinchoE" w:hAnsi="Constantia" w:cs="Times New Roman"/>
          <w:noProof/>
          <w:lang w:val="sr-Latn-RS"/>
        </w:rPr>
      </w:pPr>
      <w:r w:rsidRPr="6753F41E">
        <w:rPr>
          <w:noProof/>
          <w:lang w:val="sr-Latn-RS"/>
        </w:rPr>
        <w:t>3.2.6 Commit Log (clog)</w:t>
      </w:r>
    </w:p>
    <w:p w14:paraId="69319DA7" w14:textId="031CD886" w:rsidR="62D11B33" w:rsidRDefault="24914918" w:rsidP="24914918">
      <w:pPr>
        <w:ind w:firstLine="720"/>
        <w:rPr>
          <w:rFonts w:eastAsia="Constantia" w:cs="Times New Roman"/>
          <w:noProof/>
          <w:lang w:val="sr-Latn-RS"/>
        </w:rPr>
      </w:pPr>
      <w:r w:rsidRPr="24914918">
        <w:rPr>
          <w:rFonts w:eastAsia="Constantia" w:cs="Times New Roman"/>
          <w:i/>
          <w:iCs/>
          <w:noProof/>
          <w:lang w:val="sr-Latn-RS"/>
        </w:rPr>
        <w:t xml:space="preserve">Log </w:t>
      </w:r>
      <w:r w:rsidRPr="24914918">
        <w:rPr>
          <w:rFonts w:eastAsia="Constantia" w:cs="Times New Roman"/>
          <w:noProof/>
          <w:lang w:val="sr-Latn-RS"/>
        </w:rPr>
        <w:t xml:space="preserve">je zapravo istorija akcija, koje su se izvršile u okviru DBMS-a [17]. Još jedna bitna informacija koja je PostgreSQL-u potrebna kod određivanja koja je verzija reda vidljiva od strane konkretne transakacije, jeste </w:t>
      </w:r>
      <w:r w:rsidRPr="24914918">
        <w:rPr>
          <w:rFonts w:eastAsia="Constantia" w:cs="Times New Roman"/>
          <w:b/>
          <w:bCs/>
          <w:i/>
          <w:iCs/>
          <w:noProof/>
          <w:lang w:val="sr-Latn-RS"/>
        </w:rPr>
        <w:t xml:space="preserve">Commit Log </w:t>
      </w:r>
      <w:r w:rsidRPr="24914918">
        <w:rPr>
          <w:rFonts w:eastAsia="Constantia" w:cs="Times New Roman"/>
          <w:noProof/>
          <w:lang w:val="sr-Latn-RS"/>
        </w:rPr>
        <w:t>(</w:t>
      </w:r>
      <w:r w:rsidRPr="24914918">
        <w:rPr>
          <w:rFonts w:eastAsia="Constantia" w:cs="Times New Roman"/>
          <w:b/>
          <w:bCs/>
          <w:i/>
          <w:iCs/>
          <w:noProof/>
          <w:lang w:val="sr-Latn-RS"/>
        </w:rPr>
        <w:t>clog</w:t>
      </w:r>
      <w:r w:rsidRPr="24914918">
        <w:rPr>
          <w:rFonts w:eastAsia="Constantia" w:cs="Times New Roman"/>
          <w:noProof/>
          <w:lang w:val="sr-Latn-RS"/>
        </w:rPr>
        <w:t xml:space="preserve">) koji sadrži status svake transakcije (izvršava se, komitova je ili abortovana). </w:t>
      </w:r>
      <w:r w:rsidRPr="24914918">
        <w:rPr>
          <w:rFonts w:eastAsia="Constantia" w:cs="Times New Roman"/>
          <w:i/>
          <w:iCs/>
          <w:noProof/>
          <w:lang w:val="sr-Latn-RS"/>
        </w:rPr>
        <w:t xml:space="preserve">Clog </w:t>
      </w:r>
      <w:r w:rsidRPr="24914918">
        <w:rPr>
          <w:rFonts w:eastAsia="Constantia" w:cs="Times New Roman"/>
          <w:noProof/>
          <w:lang w:val="sr-Latn-RS"/>
        </w:rPr>
        <w:t>je smešten u okviru posebnog fajla na disku (</w:t>
      </w:r>
      <w:r w:rsidRPr="24914918">
        <w:rPr>
          <w:rFonts w:eastAsia="Constantia" w:cs="Times New Roman"/>
          <w:i/>
          <w:iCs/>
          <w:noProof/>
          <w:lang w:val="sr-Latn-RS"/>
        </w:rPr>
        <w:t>PGDATA/pg_xact</w:t>
      </w:r>
      <w:r w:rsidRPr="24914918">
        <w:rPr>
          <w:rFonts w:eastAsia="Constantia" w:cs="Times New Roman"/>
          <w:noProof/>
          <w:lang w:val="sr-Latn-RS"/>
        </w:rPr>
        <w:t>), s tim što su često korišćeni podaci smešteni na zajedničkoj memoriji, zbog efikasnosti [18].</w:t>
      </w:r>
    </w:p>
    <w:p w14:paraId="6180D69B" w14:textId="21620956" w:rsidR="027678F7" w:rsidRDefault="62D11B33" w:rsidP="62D11B33">
      <w:pPr>
        <w:ind w:firstLine="720"/>
        <w:rPr>
          <w:rFonts w:eastAsia="Constantia" w:cs="Times New Roman"/>
          <w:noProof/>
          <w:lang w:val="sr-Latn-RS"/>
        </w:rPr>
      </w:pPr>
      <w:r w:rsidRPr="62D11B33">
        <w:rPr>
          <w:rFonts w:eastAsia="Times New Roman" w:cs="Times New Roman"/>
          <w:noProof/>
          <w:lang w:val="sr-Latn-RS"/>
        </w:rPr>
        <w:t xml:space="preserve">Kada se PostgreSQL isključi ili kad god se pokrene proces kontrolne tačke, podaci začepljenja zapisuju se u datoteke uskladištene u poddirektoriju </w:t>
      </w:r>
      <w:r w:rsidRPr="62D11B33">
        <w:rPr>
          <w:rFonts w:eastAsia="Times New Roman" w:cs="Times New Roman"/>
          <w:i/>
          <w:iCs/>
          <w:noProof/>
          <w:lang w:val="sr-Latn-RS"/>
        </w:rPr>
        <w:t>pg_clog</w:t>
      </w:r>
      <w:r w:rsidRPr="62D11B33">
        <w:rPr>
          <w:rFonts w:eastAsia="Times New Roman" w:cs="Times New Roman"/>
          <w:noProof/>
          <w:lang w:val="sr-Latn-RS"/>
        </w:rPr>
        <w:t xml:space="preserve">. Ove datoteke se nazivaju 0000, 0001 itd. Maksimalna veličina datoteke je 256 KB. Na primer, kada </w:t>
      </w:r>
      <w:r w:rsidRPr="62D11B33">
        <w:rPr>
          <w:rFonts w:eastAsia="Times New Roman" w:cs="Times New Roman"/>
          <w:i/>
          <w:iCs/>
          <w:noProof/>
          <w:lang w:val="sr-Latn-RS"/>
        </w:rPr>
        <w:t>clog</w:t>
      </w:r>
      <w:r w:rsidRPr="62D11B33">
        <w:rPr>
          <w:rFonts w:eastAsia="Times New Roman" w:cs="Times New Roman"/>
          <w:noProof/>
          <w:lang w:val="sr-Latn-RS"/>
        </w:rPr>
        <w:t xml:space="preserve"> koristi osam stranica (prva stranica do osme stranice; ukupna veličina je 64 KB), njeni podaci se zapisuju u 0000 (64 KB), a sa 37 stranica (296 KB) podaci se zapisuju na 0000 i 0001, čije su veličine 256 KB, odnosno 40 KB. Kada se PostgreSQL pokrene, podaci uskladišteni u datotekama </w:t>
      </w:r>
      <w:r w:rsidRPr="62D11B33">
        <w:rPr>
          <w:rFonts w:eastAsia="Times New Roman" w:cs="Times New Roman"/>
          <w:i/>
          <w:iCs/>
          <w:noProof/>
          <w:lang w:val="sr-Latn-RS"/>
        </w:rPr>
        <w:t>pg_clog</w:t>
      </w:r>
      <w:r w:rsidRPr="62D11B33">
        <w:rPr>
          <w:rFonts w:eastAsia="Times New Roman" w:cs="Times New Roman"/>
          <w:noProof/>
          <w:lang w:val="sr-Latn-RS"/>
        </w:rPr>
        <w:t xml:space="preserve"> (datoteke </w:t>
      </w:r>
      <w:r w:rsidRPr="62D11B33">
        <w:rPr>
          <w:rFonts w:eastAsia="Times New Roman" w:cs="Times New Roman"/>
          <w:i/>
          <w:iCs/>
          <w:noProof/>
          <w:lang w:val="sr-Latn-RS"/>
        </w:rPr>
        <w:t>pg_xact</w:t>
      </w:r>
      <w:r w:rsidRPr="62D11B33">
        <w:rPr>
          <w:rFonts w:eastAsia="Times New Roman" w:cs="Times New Roman"/>
          <w:noProof/>
          <w:lang w:val="sr-Latn-RS"/>
        </w:rPr>
        <w:t xml:space="preserve">) učitavaju se radi inicijalizacije </w:t>
      </w:r>
      <w:r w:rsidRPr="62D11B33">
        <w:rPr>
          <w:rFonts w:eastAsia="Times New Roman" w:cs="Times New Roman"/>
          <w:i/>
          <w:iCs/>
          <w:noProof/>
          <w:lang w:val="sr-Latn-RS"/>
        </w:rPr>
        <w:t>clog</w:t>
      </w:r>
      <w:r w:rsidRPr="62D11B33">
        <w:rPr>
          <w:rFonts w:eastAsia="Times New Roman" w:cs="Times New Roman"/>
          <w:noProof/>
          <w:lang w:val="sr-Latn-RS"/>
        </w:rPr>
        <w:t>-a [16].</w:t>
      </w:r>
    </w:p>
    <w:p w14:paraId="62DDDE95" w14:textId="2A163DCC" w:rsidR="62D11B33" w:rsidRDefault="6753F41E" w:rsidP="6753F41E">
      <w:pPr>
        <w:pStyle w:val="Heading4"/>
        <w:rPr>
          <w:rFonts w:ascii="Constantia" w:eastAsia="HGMinchoE" w:hAnsi="Constantia" w:cs="Times New Roman"/>
          <w:noProof/>
          <w:lang w:val="sr-Latn-RS"/>
        </w:rPr>
      </w:pPr>
      <w:r w:rsidRPr="6753F41E">
        <w:rPr>
          <w:noProof/>
          <w:lang w:val="sr-Latn-RS"/>
        </w:rPr>
        <w:t>3.2.7 Vacuum, Autovacuum</w:t>
      </w:r>
    </w:p>
    <w:p w14:paraId="53BDE756" w14:textId="05248734" w:rsidR="62D11B33" w:rsidRDefault="62D11B33" w:rsidP="62D11B33">
      <w:pPr>
        <w:ind w:firstLine="720"/>
        <w:rPr>
          <w:rFonts w:eastAsia="Constantia" w:cs="Times New Roman"/>
          <w:noProof/>
          <w:szCs w:val="24"/>
          <w:lang w:val="sr-Latn-RS"/>
        </w:rPr>
      </w:pPr>
      <w:r w:rsidRPr="62D11B33">
        <w:rPr>
          <w:rFonts w:eastAsia="Constantia" w:cs="Times New Roman"/>
          <w:noProof/>
          <w:lang w:val="sr-Latn-RS"/>
        </w:rPr>
        <w:t xml:space="preserve">Za održavanja </w:t>
      </w:r>
      <w:r w:rsidRPr="62D11B33">
        <w:rPr>
          <w:rFonts w:eastAsia="Constantia" w:cs="Times New Roman"/>
          <w:i/>
          <w:iCs/>
          <w:noProof/>
          <w:lang w:val="sr-Latn-RS"/>
        </w:rPr>
        <w:t>clog</w:t>
      </w:r>
      <w:r w:rsidRPr="62D11B33">
        <w:rPr>
          <w:rFonts w:eastAsia="Constantia" w:cs="Times New Roman"/>
          <w:noProof/>
          <w:lang w:val="sr-Latn-RS"/>
        </w:rPr>
        <w:t xml:space="preserve">-a, kao i uklanjanje verzije redova koji se više ne koriste, zadužen je </w:t>
      </w:r>
      <w:r w:rsidRPr="62D11B33">
        <w:rPr>
          <w:rFonts w:eastAsia="Constantia" w:cs="Times New Roman"/>
          <w:b/>
          <w:bCs/>
          <w:i/>
          <w:iCs/>
          <w:noProof/>
          <w:lang w:val="sr-Latn-RS"/>
        </w:rPr>
        <w:t xml:space="preserve">Vacuum </w:t>
      </w:r>
      <w:r w:rsidRPr="62D11B33">
        <w:rPr>
          <w:rFonts w:eastAsia="Constantia" w:cs="Times New Roman"/>
          <w:noProof/>
          <w:lang w:val="sr-Latn-RS"/>
        </w:rPr>
        <w:t>proces. Da li je neka verzija reda vidljiva ili ne, u određenoj transakciji, određuje se uz pomoć polja verzije reda (</w:t>
      </w:r>
      <w:r w:rsidRPr="62D11B33">
        <w:rPr>
          <w:rFonts w:eastAsia="Constantia" w:cs="Times New Roman"/>
          <w:i/>
          <w:iCs/>
          <w:noProof/>
          <w:lang w:val="sr-Latn-RS"/>
        </w:rPr>
        <w:t>t_xmin</w:t>
      </w:r>
      <w:r w:rsidRPr="62D11B33">
        <w:rPr>
          <w:rFonts w:eastAsia="Constantia" w:cs="Times New Roman"/>
          <w:noProof/>
          <w:lang w:val="sr-Latn-RS"/>
        </w:rPr>
        <w:t xml:space="preserve">, </w:t>
      </w:r>
      <w:r w:rsidRPr="62D11B33">
        <w:rPr>
          <w:rFonts w:eastAsia="Constantia" w:cs="Times New Roman"/>
          <w:i/>
          <w:iCs/>
          <w:noProof/>
          <w:lang w:val="sr-Latn-RS"/>
        </w:rPr>
        <w:t>t_xmax</w:t>
      </w:r>
      <w:r w:rsidRPr="62D11B33">
        <w:rPr>
          <w:rFonts w:eastAsia="Constantia" w:cs="Times New Roman"/>
          <w:noProof/>
          <w:lang w:val="sr-Latn-RS"/>
        </w:rPr>
        <w:t xml:space="preserve">), </w:t>
      </w:r>
      <w:r w:rsidRPr="62D11B33">
        <w:rPr>
          <w:rFonts w:eastAsia="Constantia" w:cs="Times New Roman"/>
          <w:i/>
          <w:iCs/>
          <w:noProof/>
          <w:lang w:val="sr-Latn-RS"/>
        </w:rPr>
        <w:t>clog</w:t>
      </w:r>
      <w:r w:rsidRPr="62D11B33">
        <w:rPr>
          <w:rFonts w:eastAsia="Constantia" w:cs="Times New Roman"/>
          <w:noProof/>
          <w:lang w:val="sr-Latn-RS"/>
        </w:rPr>
        <w:t xml:space="preserve">-a i pribavljenog </w:t>
      </w:r>
      <w:r w:rsidRPr="62D11B33">
        <w:rPr>
          <w:rFonts w:eastAsia="Constantia" w:cs="Times New Roman"/>
          <w:i/>
          <w:iCs/>
          <w:noProof/>
          <w:lang w:val="sr-Latn-RS"/>
        </w:rPr>
        <w:t>snapshoot</w:t>
      </w:r>
      <w:r w:rsidRPr="62D11B33">
        <w:rPr>
          <w:rFonts w:eastAsia="Constantia" w:cs="Times New Roman"/>
          <w:noProof/>
          <w:lang w:val="sr-Latn-RS"/>
        </w:rPr>
        <w:t xml:space="preserve">-a. </w:t>
      </w:r>
      <w:r w:rsidRPr="62D11B33">
        <w:rPr>
          <w:rFonts w:eastAsia="Times New Roman" w:cs="Times New Roman"/>
          <w:i/>
          <w:iCs/>
          <w:noProof/>
          <w:szCs w:val="24"/>
          <w:lang w:val="sr-Latn-RS"/>
        </w:rPr>
        <w:t>Vacuum</w:t>
      </w:r>
      <w:r w:rsidRPr="62D11B33">
        <w:rPr>
          <w:rFonts w:eastAsia="Times New Roman" w:cs="Times New Roman"/>
          <w:noProof/>
          <w:szCs w:val="24"/>
          <w:lang w:val="sr-Latn-RS"/>
        </w:rPr>
        <w:t xml:space="preserve"> obično radi automatski i konfigurisan je od strane administratora tako da podatke briše na vreme, izbegavajući veliko povećanje veličine datoteka. Da bi to uradio, </w:t>
      </w:r>
      <w:r w:rsidRPr="62D11B33">
        <w:rPr>
          <w:rFonts w:eastAsia="Times New Roman" w:cs="Times New Roman"/>
          <w:b/>
          <w:bCs/>
          <w:i/>
          <w:iCs/>
          <w:noProof/>
          <w:szCs w:val="24"/>
          <w:lang w:val="sr-Latn-RS"/>
        </w:rPr>
        <w:t>Autovacuum</w:t>
      </w:r>
      <w:r w:rsidRPr="62D11B33">
        <w:rPr>
          <w:rFonts w:eastAsia="Times New Roman" w:cs="Times New Roman"/>
          <w:noProof/>
          <w:szCs w:val="24"/>
          <w:lang w:val="sr-Latn-RS"/>
        </w:rPr>
        <w:t xml:space="preserve"> reaguje na aktivnost promene podataka u tabelama, a ne samo na pokretanje po rasporedu: što se češće menjaju podaci u tabeli, tabela se češće vakumira </w:t>
      </w:r>
      <w:r w:rsidRPr="62D11B33">
        <w:rPr>
          <w:rFonts w:eastAsia="Constantia" w:cs="Times New Roman"/>
          <w:noProof/>
          <w:lang w:val="sr-Latn-RS"/>
        </w:rPr>
        <w:t>[18]</w:t>
      </w:r>
      <w:r w:rsidRPr="62D11B33">
        <w:rPr>
          <w:rFonts w:eastAsia="Times New Roman" w:cs="Times New Roman"/>
          <w:noProof/>
          <w:szCs w:val="24"/>
          <w:lang w:val="sr-Latn-RS"/>
        </w:rPr>
        <w:t>.</w:t>
      </w:r>
    </w:p>
    <w:p w14:paraId="48BDC9EC" w14:textId="74BBA3E7" w:rsidR="62D11B33" w:rsidRDefault="62D11B33" w:rsidP="62D11B33">
      <w:pPr>
        <w:ind w:firstLine="720"/>
        <w:rPr>
          <w:rFonts w:eastAsia="Constantia" w:cs="Times New Roman"/>
          <w:noProof/>
          <w:szCs w:val="24"/>
          <w:lang w:val="sr-Latn-RS"/>
        </w:rPr>
      </w:pPr>
    </w:p>
    <w:p w14:paraId="024C5A83" w14:textId="417755E2" w:rsidR="62D11B33" w:rsidRDefault="62D11B33" w:rsidP="62D11B33">
      <w:pPr>
        <w:jc w:val="center"/>
      </w:pPr>
      <w:r>
        <w:rPr>
          <w:noProof/>
        </w:rPr>
        <w:lastRenderedPageBreak/>
        <w:drawing>
          <wp:inline distT="0" distB="0" distL="0" distR="0" wp14:anchorId="6B2F7C5D" wp14:editId="1C1608AC">
            <wp:extent cx="3093357" cy="3009579"/>
            <wp:effectExtent l="0" t="0" r="0" b="0"/>
            <wp:docPr id="1018641788" name="Picture 101864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641788"/>
                    <pic:cNvPicPr/>
                  </pic:nvPicPr>
                  <pic:blipFill>
                    <a:blip r:embed="rId46">
                      <a:extLst>
                        <a:ext uri="{28A0092B-C50C-407E-A947-70E740481C1C}">
                          <a14:useLocalDpi xmlns:a14="http://schemas.microsoft.com/office/drawing/2010/main" val="0"/>
                        </a:ext>
                      </a:extLst>
                    </a:blip>
                    <a:stretch>
                      <a:fillRect/>
                    </a:stretch>
                  </pic:blipFill>
                  <pic:spPr>
                    <a:xfrm>
                      <a:off x="0" y="0"/>
                      <a:ext cx="3093357" cy="3009579"/>
                    </a:xfrm>
                    <a:prstGeom prst="rect">
                      <a:avLst/>
                    </a:prstGeom>
                  </pic:spPr>
                </pic:pic>
              </a:graphicData>
            </a:graphic>
          </wp:inline>
        </w:drawing>
      </w:r>
    </w:p>
    <w:p w14:paraId="6C8F45EE" w14:textId="50124B13" w:rsidR="62D11B33" w:rsidRDefault="1C1A1D4A" w:rsidP="1C1A1D4A">
      <w:pPr>
        <w:jc w:val="center"/>
        <w:rPr>
          <w:rFonts w:eastAsia="Constantia" w:cs="Times New Roman"/>
          <w:i/>
          <w:iCs/>
          <w:sz w:val="18"/>
          <w:szCs w:val="18"/>
        </w:rPr>
      </w:pPr>
      <w:r w:rsidRPr="1C1A1D4A">
        <w:rPr>
          <w:rFonts w:eastAsia="Constantia" w:cs="Times New Roman"/>
          <w:i/>
          <w:iCs/>
          <w:sz w:val="18"/>
          <w:szCs w:val="18"/>
        </w:rPr>
        <w:t>Slika 36 - Autovacuum</w:t>
      </w:r>
    </w:p>
    <w:p w14:paraId="30CB0DD4" w14:textId="5A4ABBD4" w:rsidR="62D11B33" w:rsidRDefault="62D11B33" w:rsidP="62D11B33">
      <w:pPr>
        <w:jc w:val="center"/>
        <w:rPr>
          <w:rFonts w:eastAsia="Constantia" w:cs="Times New Roman"/>
          <w:i/>
          <w:iCs/>
          <w:szCs w:val="24"/>
        </w:rPr>
      </w:pPr>
    </w:p>
    <w:p w14:paraId="616D3109" w14:textId="455AAB74" w:rsidR="62D11B33" w:rsidRDefault="62D11B33" w:rsidP="62D11B33">
      <w:pPr>
        <w:ind w:firstLine="720"/>
        <w:rPr>
          <w:rFonts w:eastAsia="Constantia" w:cs="Times New Roman"/>
          <w:noProof/>
          <w:szCs w:val="24"/>
          <w:lang w:val="sr-Latn-RS"/>
        </w:rPr>
      </w:pPr>
      <w:r w:rsidRPr="62D11B33">
        <w:rPr>
          <w:rFonts w:eastAsia="Times New Roman" w:cs="Times New Roman"/>
          <w:noProof/>
          <w:szCs w:val="24"/>
          <w:lang w:val="sr-Latn-RS"/>
        </w:rPr>
        <w:t>Autovakum se sastoji od nekoliko procesa [18]:</w:t>
      </w:r>
    </w:p>
    <w:p w14:paraId="73F61774" w14:textId="74CD8081" w:rsidR="62D11B33" w:rsidRDefault="62D11B33" w:rsidP="62D11B33">
      <w:pPr>
        <w:pStyle w:val="ListParagraph"/>
        <w:numPr>
          <w:ilvl w:val="1"/>
          <w:numId w:val="2"/>
        </w:numPr>
        <w:rPr>
          <w:rFonts w:asciiTheme="minorHAnsi" w:eastAsiaTheme="minorEastAsia" w:hAnsiTheme="minorHAnsi"/>
          <w:noProof/>
          <w:szCs w:val="24"/>
          <w:lang w:val="sr-Latn-RS"/>
        </w:rPr>
      </w:pPr>
      <w:r w:rsidRPr="62D11B33">
        <w:rPr>
          <w:rFonts w:eastAsia="Times New Roman" w:cs="Times New Roman"/>
          <w:i/>
          <w:iCs/>
          <w:noProof/>
          <w:szCs w:val="24"/>
          <w:lang w:val="sr-Latn-RS"/>
        </w:rPr>
        <w:t xml:space="preserve">Autovacuum </w:t>
      </w:r>
      <w:r w:rsidRPr="62D11B33">
        <w:rPr>
          <w:rFonts w:eastAsia="Times New Roman" w:cs="Times New Roman"/>
          <w:b/>
          <w:bCs/>
          <w:i/>
          <w:iCs/>
          <w:noProof/>
          <w:szCs w:val="24"/>
          <w:lang w:val="sr-Latn-RS"/>
        </w:rPr>
        <w:t xml:space="preserve">launcher </w:t>
      </w:r>
      <w:r w:rsidRPr="62D11B33">
        <w:rPr>
          <w:rFonts w:eastAsia="Times New Roman" w:cs="Times New Roman"/>
          <w:noProof/>
          <w:szCs w:val="24"/>
          <w:lang w:val="sr-Latn-RS"/>
        </w:rPr>
        <w:t xml:space="preserve">(pokretač) - pozadinski proces reaguje na aktivnost promene podataka </w:t>
      </w:r>
      <w:r w:rsidRPr="62D11B33">
        <w:rPr>
          <w:rFonts w:eastAsia="Times New Roman" w:cs="Times New Roman"/>
          <w:i/>
          <w:iCs/>
          <w:noProof/>
          <w:szCs w:val="24"/>
          <w:lang w:val="sr-Latn-RS"/>
        </w:rPr>
        <w:t xml:space="preserve"> </w:t>
      </w:r>
    </w:p>
    <w:p w14:paraId="2B62BD22" w14:textId="71FF3212" w:rsidR="62D11B33" w:rsidRDefault="62D11B33" w:rsidP="62D11B33">
      <w:pPr>
        <w:pStyle w:val="ListParagraph"/>
        <w:numPr>
          <w:ilvl w:val="1"/>
          <w:numId w:val="2"/>
        </w:numPr>
        <w:rPr>
          <w:noProof/>
          <w:szCs w:val="24"/>
          <w:lang w:val="sr-Latn-RS"/>
        </w:rPr>
      </w:pPr>
      <w:r w:rsidRPr="62D11B33">
        <w:rPr>
          <w:rFonts w:eastAsia="Times New Roman" w:cs="Times New Roman"/>
          <w:i/>
          <w:iCs/>
          <w:noProof/>
          <w:szCs w:val="24"/>
          <w:lang w:val="sr-Latn-RS"/>
        </w:rPr>
        <w:t xml:space="preserve">Autovacuum </w:t>
      </w:r>
      <w:r w:rsidRPr="62D11B33">
        <w:rPr>
          <w:rFonts w:eastAsia="Times New Roman" w:cs="Times New Roman"/>
          <w:b/>
          <w:bCs/>
          <w:i/>
          <w:iCs/>
          <w:noProof/>
          <w:szCs w:val="24"/>
          <w:lang w:val="sr-Latn-RS"/>
        </w:rPr>
        <w:t xml:space="preserve">worker </w:t>
      </w:r>
      <w:r w:rsidRPr="62D11B33">
        <w:rPr>
          <w:rFonts w:eastAsia="Times New Roman" w:cs="Times New Roman"/>
          <w:noProof/>
          <w:szCs w:val="24"/>
          <w:lang w:val="sr-Latn-RS"/>
        </w:rPr>
        <w:t xml:space="preserve">(radnik) - pokreće se od strane </w:t>
      </w:r>
      <w:r w:rsidRPr="62D11B33">
        <w:rPr>
          <w:rFonts w:eastAsia="Times New Roman" w:cs="Times New Roman"/>
          <w:i/>
          <w:iCs/>
          <w:noProof/>
          <w:szCs w:val="24"/>
          <w:lang w:val="sr-Latn-RS"/>
        </w:rPr>
        <w:t>launcher-</w:t>
      </w:r>
      <w:r w:rsidRPr="62D11B33">
        <w:rPr>
          <w:rFonts w:eastAsia="Times New Roman" w:cs="Times New Roman"/>
          <w:noProof/>
          <w:szCs w:val="24"/>
          <w:lang w:val="sr-Latn-RS"/>
        </w:rPr>
        <w:t>a po potrebi i obavlja čišćenje</w:t>
      </w:r>
    </w:p>
    <w:p w14:paraId="731FC2DB" w14:textId="233FC9F2" w:rsidR="62D11B33" w:rsidRDefault="62D11B33" w:rsidP="62D11B33">
      <w:pPr>
        <w:ind w:firstLine="720"/>
        <w:rPr>
          <w:rFonts w:eastAsia="Times New Roman" w:cs="Times New Roman"/>
          <w:noProof/>
          <w:szCs w:val="24"/>
          <w:lang w:val="sr-Latn-RS"/>
        </w:rPr>
      </w:pPr>
    </w:p>
    <w:p w14:paraId="71B6756A" w14:textId="680213B6" w:rsidR="027678F7" w:rsidRDefault="027678F7" w:rsidP="027678F7">
      <w:pPr>
        <w:pStyle w:val="Heading3"/>
        <w:rPr>
          <w:rFonts w:ascii="Constantia" w:eastAsia="HGMinchoE" w:hAnsi="Constantia" w:cs="Times New Roman"/>
          <w:noProof/>
          <w:color w:val="004F5B"/>
          <w:szCs w:val="26"/>
          <w:lang w:val="sr-Latn-RS"/>
        </w:rPr>
      </w:pPr>
      <w:bookmarkStart w:id="19" w:name="_Toc72571743"/>
      <w:r w:rsidRPr="027678F7">
        <w:rPr>
          <w:noProof/>
          <w:lang w:val="sr-Latn-RS"/>
        </w:rPr>
        <w:t>3.3 Nivoi izolacije</w:t>
      </w:r>
      <w:bookmarkEnd w:id="19"/>
    </w:p>
    <w:p w14:paraId="633FD38C" w14:textId="53369B30" w:rsidR="027678F7" w:rsidRDefault="62D11B33" w:rsidP="62D11B33">
      <w:pPr>
        <w:ind w:firstLine="720"/>
        <w:rPr>
          <w:rFonts w:eastAsia="Constantia" w:cs="Times New Roman"/>
          <w:noProof/>
          <w:lang w:val="sr-Latn-RS"/>
        </w:rPr>
      </w:pPr>
      <w:r w:rsidRPr="62D11B33">
        <w:rPr>
          <w:rFonts w:eastAsia="Constantia" w:cs="Times New Roman"/>
          <w:noProof/>
          <w:lang w:val="sr-Latn-RS"/>
        </w:rPr>
        <w:t>SQL standard definiše četiri nivoa izolacije, pri čemu svaki naredni nivo nameće strožija ograničenja kada je reč o tome koje anomalije, kod konkuretnog izvršavanja transakcija, se mogu tolerisati. Nivoi izolacije od najslabijeg do najrestriktvnijeg, koje korisnik može prema potrebi da koristi, su [19, 20]:</w:t>
      </w:r>
    </w:p>
    <w:p w14:paraId="62394D0C" w14:textId="21CC1892" w:rsidR="027678F7" w:rsidRDefault="027678F7" w:rsidP="027678F7">
      <w:pPr>
        <w:ind w:firstLine="720"/>
        <w:rPr>
          <w:rFonts w:eastAsia="Constantia" w:cs="Times New Roman"/>
          <w:noProof/>
          <w:szCs w:val="24"/>
          <w:lang w:val="sr-Latn-RS"/>
        </w:rPr>
      </w:pPr>
    </w:p>
    <w:p w14:paraId="5189075A" w14:textId="6103A1D4" w:rsidR="027678F7" w:rsidRDefault="027678F7" w:rsidP="027678F7">
      <w:pPr>
        <w:pStyle w:val="ListParagraph"/>
        <w:numPr>
          <w:ilvl w:val="1"/>
          <w:numId w:val="3"/>
        </w:numPr>
        <w:rPr>
          <w:rFonts w:asciiTheme="minorHAnsi" w:eastAsiaTheme="minorEastAsia" w:hAnsiTheme="minorHAnsi"/>
          <w:noProof/>
          <w:szCs w:val="24"/>
          <w:lang w:val="sr-Latn-RS"/>
        </w:rPr>
      </w:pPr>
      <w:r w:rsidRPr="027678F7">
        <w:rPr>
          <w:rFonts w:eastAsia="Constantia" w:cs="Times New Roman"/>
          <w:b/>
          <w:bCs/>
          <w:i/>
          <w:iCs/>
          <w:noProof/>
          <w:szCs w:val="24"/>
          <w:lang w:val="sr-Latn-RS"/>
        </w:rPr>
        <w:t>Read Uncommited</w:t>
      </w:r>
    </w:p>
    <w:p w14:paraId="4BA14F53" w14:textId="769B0FA7" w:rsidR="027678F7" w:rsidRDefault="027678F7" w:rsidP="027678F7">
      <w:pPr>
        <w:pStyle w:val="ListParagraph"/>
        <w:numPr>
          <w:ilvl w:val="1"/>
          <w:numId w:val="3"/>
        </w:numPr>
        <w:rPr>
          <w:rFonts w:asciiTheme="minorHAnsi" w:eastAsiaTheme="minorEastAsia" w:hAnsiTheme="minorHAnsi"/>
          <w:noProof/>
          <w:szCs w:val="24"/>
          <w:lang w:val="sr-Latn-RS"/>
        </w:rPr>
      </w:pPr>
      <w:r w:rsidRPr="027678F7">
        <w:rPr>
          <w:rFonts w:eastAsia="Constantia" w:cs="Times New Roman"/>
          <w:b/>
          <w:bCs/>
          <w:i/>
          <w:iCs/>
          <w:noProof/>
          <w:szCs w:val="24"/>
          <w:lang w:val="sr-Latn-RS"/>
        </w:rPr>
        <w:t>Read Commited</w:t>
      </w:r>
    </w:p>
    <w:p w14:paraId="5DCCB4FA" w14:textId="4CA18B70" w:rsidR="027678F7" w:rsidRDefault="027678F7" w:rsidP="027678F7">
      <w:pPr>
        <w:pStyle w:val="ListParagraph"/>
        <w:numPr>
          <w:ilvl w:val="1"/>
          <w:numId w:val="3"/>
        </w:numPr>
        <w:rPr>
          <w:rFonts w:asciiTheme="minorHAnsi" w:eastAsiaTheme="minorEastAsia" w:hAnsiTheme="minorHAnsi"/>
          <w:noProof/>
          <w:szCs w:val="24"/>
          <w:lang w:val="sr-Latn-RS"/>
        </w:rPr>
      </w:pPr>
      <w:r w:rsidRPr="027678F7">
        <w:rPr>
          <w:rFonts w:eastAsia="Constantia" w:cs="Times New Roman"/>
          <w:b/>
          <w:bCs/>
          <w:i/>
          <w:iCs/>
          <w:noProof/>
          <w:szCs w:val="24"/>
          <w:lang w:val="sr-Latn-RS"/>
        </w:rPr>
        <w:t>Repeatable Read</w:t>
      </w:r>
    </w:p>
    <w:p w14:paraId="14E0693B" w14:textId="1926A04F" w:rsidR="027678F7" w:rsidRDefault="027678F7" w:rsidP="027678F7">
      <w:pPr>
        <w:pStyle w:val="ListParagraph"/>
        <w:numPr>
          <w:ilvl w:val="1"/>
          <w:numId w:val="3"/>
        </w:numPr>
        <w:rPr>
          <w:rFonts w:asciiTheme="minorHAnsi" w:eastAsiaTheme="minorEastAsia" w:hAnsiTheme="minorHAnsi"/>
          <w:noProof/>
          <w:szCs w:val="24"/>
          <w:lang w:val="sr-Latn-RS"/>
        </w:rPr>
      </w:pPr>
      <w:r w:rsidRPr="027678F7">
        <w:rPr>
          <w:rFonts w:eastAsia="Constantia" w:cs="Times New Roman"/>
          <w:b/>
          <w:bCs/>
          <w:i/>
          <w:iCs/>
          <w:noProof/>
          <w:szCs w:val="24"/>
          <w:lang w:val="sr-Latn-RS"/>
        </w:rPr>
        <w:t>Serializable</w:t>
      </w:r>
    </w:p>
    <w:p w14:paraId="79048FD5" w14:textId="4ECE0C64" w:rsidR="027678F7" w:rsidRDefault="027678F7" w:rsidP="62D11B33">
      <w:pPr>
        <w:rPr>
          <w:rFonts w:eastAsia="Constantia" w:cs="Times New Roman"/>
          <w:b/>
          <w:bCs/>
          <w:i/>
          <w:iCs/>
          <w:noProof/>
          <w:lang w:val="sr-Latn-RS"/>
        </w:rPr>
      </w:pPr>
    </w:p>
    <w:p w14:paraId="69A2F97D" w14:textId="27D23D05" w:rsidR="62D11B33" w:rsidRDefault="62D11B33" w:rsidP="62D11B33">
      <w:pPr>
        <w:jc w:val="center"/>
      </w:pPr>
      <w:r>
        <w:rPr>
          <w:noProof/>
        </w:rPr>
        <w:drawing>
          <wp:inline distT="0" distB="0" distL="0" distR="0" wp14:anchorId="577F1400" wp14:editId="74B9CF35">
            <wp:extent cx="4889498" cy="977900"/>
            <wp:effectExtent l="0" t="0" r="0" b="0"/>
            <wp:docPr id="83590652" name="Picture 8359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90652"/>
                    <pic:cNvPicPr/>
                  </pic:nvPicPr>
                  <pic:blipFill>
                    <a:blip r:embed="rId47">
                      <a:extLst>
                        <a:ext uri="{28A0092B-C50C-407E-A947-70E740481C1C}">
                          <a14:useLocalDpi xmlns:a14="http://schemas.microsoft.com/office/drawing/2010/main" val="0"/>
                        </a:ext>
                      </a:extLst>
                    </a:blip>
                    <a:stretch>
                      <a:fillRect/>
                    </a:stretch>
                  </pic:blipFill>
                  <pic:spPr>
                    <a:xfrm>
                      <a:off x="0" y="0"/>
                      <a:ext cx="4889498" cy="977900"/>
                    </a:xfrm>
                    <a:prstGeom prst="rect">
                      <a:avLst/>
                    </a:prstGeom>
                  </pic:spPr>
                </pic:pic>
              </a:graphicData>
            </a:graphic>
          </wp:inline>
        </w:drawing>
      </w:r>
    </w:p>
    <w:p w14:paraId="00D36C78" w14:textId="4A63B574" w:rsidR="62D11B33" w:rsidRDefault="1C1A1D4A" w:rsidP="1C1A1D4A">
      <w:pPr>
        <w:jc w:val="center"/>
        <w:rPr>
          <w:rFonts w:eastAsia="Constantia" w:cs="Times New Roman"/>
          <w:i/>
          <w:iCs/>
          <w:sz w:val="18"/>
          <w:szCs w:val="18"/>
        </w:rPr>
      </w:pPr>
      <w:r w:rsidRPr="1C1A1D4A">
        <w:rPr>
          <w:rFonts w:eastAsia="Constantia" w:cs="Times New Roman"/>
          <w:i/>
          <w:iCs/>
          <w:sz w:val="18"/>
          <w:szCs w:val="18"/>
        </w:rPr>
        <w:t>Slika 37 – Nivoi izolacije</w:t>
      </w:r>
    </w:p>
    <w:p w14:paraId="44BFBE38" w14:textId="34B93CDA" w:rsidR="62D11B33" w:rsidRDefault="62D11B33" w:rsidP="62D11B33">
      <w:pPr>
        <w:jc w:val="center"/>
        <w:rPr>
          <w:rFonts w:eastAsia="Constantia" w:cs="Times New Roman"/>
          <w:i/>
          <w:iCs/>
          <w:szCs w:val="24"/>
          <w:lang w:val="sr-Latn-RS"/>
        </w:rPr>
      </w:pPr>
    </w:p>
    <w:p w14:paraId="36EFF615" w14:textId="278B23C0" w:rsidR="24914918" w:rsidRDefault="24914918" w:rsidP="24914918">
      <w:pPr>
        <w:ind w:firstLine="720"/>
        <w:rPr>
          <w:rFonts w:eastAsia="Constantia" w:cs="Times New Roman"/>
          <w:lang w:val="sr-Latn-RS"/>
        </w:rPr>
      </w:pPr>
      <w:r w:rsidRPr="24914918">
        <w:rPr>
          <w:rFonts w:eastAsia="Constantia" w:cs="Times New Roman"/>
          <w:b/>
          <w:bCs/>
          <w:i/>
          <w:iCs/>
          <w:lang w:val="sr-Latn-RS"/>
        </w:rPr>
        <w:lastRenderedPageBreak/>
        <w:t xml:space="preserve">Read Uncommited </w:t>
      </w:r>
      <w:r w:rsidRPr="24914918">
        <w:rPr>
          <w:rFonts w:eastAsia="Constantia" w:cs="Times New Roman"/>
          <w:lang w:val="sr-Latn-RS"/>
        </w:rPr>
        <w:t xml:space="preserve">nivo ne sprečava transakciju da čita nekomitovane promene drugih transakcija, tj. ne sprečava </w:t>
      </w:r>
      <w:r w:rsidRPr="24914918">
        <w:rPr>
          <w:rFonts w:eastAsia="Constantia" w:cs="Times New Roman"/>
          <w:i/>
          <w:iCs/>
          <w:lang w:val="sr-Latn-RS"/>
        </w:rPr>
        <w:t xml:space="preserve">Dirty Read </w:t>
      </w:r>
      <w:r w:rsidRPr="24914918">
        <w:rPr>
          <w:rFonts w:eastAsia="Constantia" w:cs="Times New Roman"/>
          <w:lang w:val="sr-Latn-RS"/>
        </w:rPr>
        <w:t xml:space="preserve">anomaliju. PostgreSQL ne implementira ovaj nivo, iz razloga što MVCC mehanizam sam po sebi sprečava </w:t>
      </w:r>
      <w:r w:rsidRPr="24914918">
        <w:rPr>
          <w:rFonts w:eastAsia="Constantia" w:cs="Times New Roman"/>
          <w:i/>
          <w:iCs/>
          <w:lang w:val="sr-Latn-RS"/>
        </w:rPr>
        <w:t>Dirty Read</w:t>
      </w:r>
      <w:r w:rsidRPr="24914918">
        <w:rPr>
          <w:rFonts w:eastAsia="Constantia" w:cs="Times New Roman"/>
          <w:lang w:val="sr-Latn-RS"/>
        </w:rPr>
        <w:t>.</w:t>
      </w:r>
    </w:p>
    <w:p w14:paraId="2BD9A766" w14:textId="264E100E" w:rsidR="62D11B33" w:rsidRDefault="24914918" w:rsidP="24914918">
      <w:pPr>
        <w:ind w:firstLine="720"/>
        <w:rPr>
          <w:rFonts w:eastAsia="Constantia" w:cs="Times New Roman"/>
          <w:lang w:val="sr-Latn-RS"/>
        </w:rPr>
      </w:pPr>
      <w:r w:rsidRPr="24914918">
        <w:rPr>
          <w:rFonts w:eastAsia="Constantia" w:cs="Times New Roman"/>
          <w:b/>
          <w:bCs/>
          <w:i/>
          <w:iCs/>
          <w:lang w:val="sr-Latn-RS"/>
        </w:rPr>
        <w:t>Read Commited</w:t>
      </w:r>
      <w:r w:rsidRPr="24914918">
        <w:rPr>
          <w:rFonts w:eastAsia="Constantia" w:cs="Times New Roman"/>
          <w:lang w:val="sr-Latn-RS"/>
        </w:rPr>
        <w:t xml:space="preserve"> je podrazumevani nivo izolacije kod PostgreSQL-a. Kod ovog nivoa, transakcija pribavlja </w:t>
      </w:r>
      <w:r w:rsidRPr="24914918">
        <w:rPr>
          <w:rFonts w:eastAsia="Constantia" w:cs="Times New Roman"/>
          <w:i/>
          <w:iCs/>
          <w:lang w:val="sr-Latn-RS"/>
        </w:rPr>
        <w:t xml:space="preserve">snapshot </w:t>
      </w:r>
      <w:r w:rsidRPr="24914918">
        <w:rPr>
          <w:rFonts w:eastAsia="Constantia" w:cs="Times New Roman"/>
          <w:lang w:val="sr-Latn-RS"/>
        </w:rPr>
        <w:t xml:space="preserve">baze, pre izvršenja svakog upita. Iako sprečava </w:t>
      </w:r>
      <w:r w:rsidRPr="24914918">
        <w:rPr>
          <w:rFonts w:eastAsia="Constantia" w:cs="Times New Roman"/>
          <w:i/>
          <w:iCs/>
          <w:lang w:val="sr-Latn-RS"/>
        </w:rPr>
        <w:t xml:space="preserve">Dirty Read </w:t>
      </w:r>
      <w:r w:rsidRPr="24914918">
        <w:rPr>
          <w:rFonts w:eastAsia="Constantia" w:cs="Times New Roman"/>
          <w:lang w:val="sr-Latn-RS"/>
        </w:rPr>
        <w:t>nepravilnost, kod ovog nivoa, dve iste SELECT komande u okviru jedne transakcije mogu da daju različite rezultate, usled komitovane promene od strane neke druge transakcije između ova dva čitanja.</w:t>
      </w:r>
    </w:p>
    <w:p w14:paraId="06FA3915" w14:textId="6AD12B29" w:rsidR="24914918" w:rsidRDefault="24914918" w:rsidP="24914918">
      <w:pPr>
        <w:ind w:firstLine="720"/>
        <w:rPr>
          <w:rFonts w:eastAsia="Constantia" w:cs="Times New Roman"/>
          <w:szCs w:val="24"/>
          <w:lang w:val="sr-Latn-RS"/>
        </w:rPr>
      </w:pPr>
    </w:p>
    <w:p w14:paraId="496D833D" w14:textId="67A1ADBF" w:rsidR="24914918" w:rsidRDefault="24914918" w:rsidP="24914918">
      <w:pPr>
        <w:pStyle w:val="Caption"/>
        <w:rPr>
          <w:rFonts w:eastAsia="Constantia" w:cs="Times New Roman"/>
          <w:szCs w:val="24"/>
          <w:lang w:val="sr-Latn-RS"/>
        </w:rPr>
      </w:pPr>
      <w:r w:rsidRPr="24914918">
        <w:rPr>
          <w:lang w:val="sr-Latn-RS"/>
        </w:rPr>
        <w:t>Primer – Read Commited</w:t>
      </w:r>
    </w:p>
    <w:p w14:paraId="61D82323" w14:textId="04AD847D" w:rsidR="24914918" w:rsidRDefault="5FC89897" w:rsidP="5FC89897">
      <w:pPr>
        <w:ind w:firstLine="720"/>
        <w:rPr>
          <w:rFonts w:eastAsia="Constantia" w:cs="Times New Roman"/>
          <w:lang w:val="sr-Latn-RS"/>
        </w:rPr>
      </w:pPr>
      <w:r w:rsidRPr="5FC89897">
        <w:rPr>
          <w:rFonts w:eastAsia="Constantia" w:cs="Times New Roman"/>
          <w:lang w:val="sr-Latn-RS"/>
        </w:rPr>
        <w:t xml:space="preserve">Na slikama 38 i 39 je dat primer izvršenja dve transakcije čiji je nivo izolacije </w:t>
      </w:r>
      <w:r w:rsidRPr="5FC89897">
        <w:rPr>
          <w:rFonts w:eastAsia="Constantia" w:cs="Times New Roman"/>
          <w:i/>
          <w:iCs/>
          <w:lang w:val="sr-Latn-RS"/>
        </w:rPr>
        <w:t>Read Commited</w:t>
      </w:r>
      <w:r w:rsidRPr="5FC89897">
        <w:rPr>
          <w:rFonts w:eastAsia="Constantia" w:cs="Times New Roman"/>
          <w:lang w:val="sr-Latn-RS"/>
        </w:rPr>
        <w:t xml:space="preserve">, pri čemu je strelicama označen redosled izvršavanja komandi transakcije. Za primer je uzeta </w:t>
      </w:r>
      <w:r w:rsidRPr="5FC89897">
        <w:rPr>
          <w:rFonts w:eastAsia="Constantia" w:cs="Times New Roman"/>
          <w:i/>
          <w:iCs/>
          <w:lang w:val="sr-Latn-RS"/>
        </w:rPr>
        <w:t xml:space="preserve">accounts </w:t>
      </w:r>
      <w:r w:rsidRPr="5FC89897">
        <w:rPr>
          <w:rFonts w:eastAsia="Constantia" w:cs="Times New Roman"/>
          <w:lang w:val="sr-Latn-RS"/>
        </w:rPr>
        <w:t xml:space="preserve">tabela koja inicijalno sadrži 9 redova. Ukoliko se prvo izvrši dodavanje novog reda u transakciji T1, a zatim u transakciji T2 izvrši upit koji vraća broj redova u tabeli, uočava se da T2 ne vidi komitovanu izmenu dodavanja novog reda od strane transakcije T1, što onemogućava </w:t>
      </w:r>
      <w:r w:rsidRPr="5FC89897">
        <w:rPr>
          <w:rFonts w:eastAsia="Constantia" w:cs="Times New Roman"/>
          <w:b/>
          <w:bCs/>
          <w:i/>
          <w:iCs/>
          <w:lang w:val="sr-Latn-RS"/>
        </w:rPr>
        <w:t>Dirty Read.</w:t>
      </w:r>
    </w:p>
    <w:p w14:paraId="747338F5" w14:textId="73367A6C" w:rsidR="24914918" w:rsidRDefault="24914918" w:rsidP="24914918">
      <w:pPr>
        <w:ind w:firstLine="720"/>
        <w:rPr>
          <w:rFonts w:eastAsia="Constantia" w:cs="Times New Roman"/>
          <w:i/>
          <w:iCs/>
          <w:szCs w:val="24"/>
          <w:lang w:val="sr-Latn-RS"/>
        </w:rPr>
      </w:pPr>
    </w:p>
    <w:p w14:paraId="4BCC0D05" w14:textId="3A0D825E" w:rsidR="24914918" w:rsidRDefault="24914918" w:rsidP="24914918">
      <w:pPr>
        <w:jc w:val="center"/>
      </w:pPr>
      <w:r>
        <w:rPr>
          <w:noProof/>
        </w:rPr>
        <w:drawing>
          <wp:inline distT="0" distB="0" distL="0" distR="0" wp14:anchorId="2D33C72C" wp14:editId="52573D3F">
            <wp:extent cx="5163512" cy="753012"/>
            <wp:effectExtent l="0" t="0" r="0" b="0"/>
            <wp:docPr id="1129515925" name="Picture 112951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515925"/>
                    <pic:cNvPicPr/>
                  </pic:nvPicPr>
                  <pic:blipFill>
                    <a:blip r:embed="rId48">
                      <a:extLst>
                        <a:ext uri="{28A0092B-C50C-407E-A947-70E740481C1C}">
                          <a14:useLocalDpi xmlns:a14="http://schemas.microsoft.com/office/drawing/2010/main" val="0"/>
                        </a:ext>
                      </a:extLst>
                    </a:blip>
                    <a:stretch>
                      <a:fillRect/>
                    </a:stretch>
                  </pic:blipFill>
                  <pic:spPr>
                    <a:xfrm>
                      <a:off x="0" y="0"/>
                      <a:ext cx="5163512" cy="753012"/>
                    </a:xfrm>
                    <a:prstGeom prst="rect">
                      <a:avLst/>
                    </a:prstGeom>
                  </pic:spPr>
                </pic:pic>
              </a:graphicData>
            </a:graphic>
          </wp:inline>
        </w:drawing>
      </w:r>
    </w:p>
    <w:p w14:paraId="1C53A280" w14:textId="7BD746A8"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38 – Transakcija T1</w:t>
      </w:r>
    </w:p>
    <w:p w14:paraId="3FF3E8A5" w14:textId="3141E604" w:rsidR="24914918" w:rsidRDefault="24914918" w:rsidP="24914918">
      <w:pPr>
        <w:jc w:val="center"/>
        <w:rPr>
          <w:rFonts w:eastAsia="Constantia" w:cs="Times New Roman"/>
          <w:szCs w:val="24"/>
        </w:rPr>
      </w:pPr>
    </w:p>
    <w:p w14:paraId="7C94DACA" w14:textId="1B526F27" w:rsidR="24914918" w:rsidRDefault="5FC89897" w:rsidP="5FC89897">
      <w:pPr>
        <w:ind w:firstLine="720"/>
        <w:rPr>
          <w:rFonts w:eastAsia="Constantia" w:cs="Times New Roman"/>
          <w:i/>
          <w:iCs/>
          <w:lang w:val="sr-Latn-RS"/>
        </w:rPr>
      </w:pPr>
      <w:r w:rsidRPr="5FC89897">
        <w:rPr>
          <w:rFonts w:eastAsia="Constantia" w:cs="Times New Roman"/>
          <w:lang w:val="sr-Latn-RS"/>
        </w:rPr>
        <w:t xml:space="preserve">Međutim, nakon što T1 komituje transakciju, T2 ponovo izda istu komandu i nakon toga se može primetiti da je broj redova uvećan za jedan, što zapravo pokazuje da je došlo do </w:t>
      </w:r>
      <w:r w:rsidRPr="5FC89897">
        <w:rPr>
          <w:rFonts w:eastAsia="Constantia" w:cs="Times New Roman"/>
          <w:b/>
          <w:bCs/>
          <w:i/>
          <w:iCs/>
          <w:lang w:val="sr-Latn-RS"/>
        </w:rPr>
        <w:t>Phantom Read</w:t>
      </w:r>
      <w:r w:rsidRPr="5FC89897">
        <w:rPr>
          <w:rFonts w:eastAsia="Constantia" w:cs="Times New Roman"/>
          <w:b/>
          <w:bCs/>
          <w:lang w:val="sr-Latn-RS"/>
        </w:rPr>
        <w:t>-</w:t>
      </w:r>
      <w:r w:rsidRPr="5FC89897">
        <w:rPr>
          <w:rFonts w:eastAsia="Constantia" w:cs="Times New Roman"/>
          <w:lang w:val="sr-Latn-RS"/>
        </w:rPr>
        <w:t xml:space="preserve">a, koji je moguć kod </w:t>
      </w:r>
      <w:r w:rsidRPr="5FC89897">
        <w:rPr>
          <w:rFonts w:eastAsia="Constantia" w:cs="Times New Roman"/>
          <w:i/>
          <w:iCs/>
          <w:lang w:val="sr-Latn-RS"/>
        </w:rPr>
        <w:t xml:space="preserve">Read Commited </w:t>
      </w:r>
      <w:r w:rsidRPr="5FC89897">
        <w:rPr>
          <w:rFonts w:eastAsia="Constantia" w:cs="Times New Roman"/>
          <w:lang w:val="sr-Latn-RS"/>
        </w:rPr>
        <w:t>nivoa izolacije.</w:t>
      </w:r>
    </w:p>
    <w:p w14:paraId="5625D12E" w14:textId="27BE287A" w:rsidR="24914918" w:rsidRDefault="24914918" w:rsidP="24914918">
      <w:pPr>
        <w:rPr>
          <w:rFonts w:eastAsia="Constantia" w:cs="Times New Roman"/>
          <w:szCs w:val="24"/>
        </w:rPr>
      </w:pPr>
    </w:p>
    <w:p w14:paraId="286A8A4C" w14:textId="6378F22B" w:rsidR="24914918" w:rsidRDefault="24914918" w:rsidP="24914918">
      <w:pPr>
        <w:jc w:val="center"/>
      </w:pPr>
      <w:r>
        <w:rPr>
          <w:noProof/>
        </w:rPr>
        <w:drawing>
          <wp:inline distT="0" distB="0" distL="0" distR="0" wp14:anchorId="6E560B03" wp14:editId="6E3D8417">
            <wp:extent cx="2931409" cy="1815390"/>
            <wp:effectExtent l="0" t="0" r="0" b="0"/>
            <wp:docPr id="1231340869" name="Picture 123134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340869"/>
                    <pic:cNvPicPr/>
                  </pic:nvPicPr>
                  <pic:blipFill>
                    <a:blip r:embed="rId49">
                      <a:extLst>
                        <a:ext uri="{28A0092B-C50C-407E-A947-70E740481C1C}">
                          <a14:useLocalDpi xmlns:a14="http://schemas.microsoft.com/office/drawing/2010/main" val="0"/>
                        </a:ext>
                      </a:extLst>
                    </a:blip>
                    <a:stretch>
                      <a:fillRect/>
                    </a:stretch>
                  </pic:blipFill>
                  <pic:spPr>
                    <a:xfrm>
                      <a:off x="0" y="0"/>
                      <a:ext cx="2931409" cy="1815390"/>
                    </a:xfrm>
                    <a:prstGeom prst="rect">
                      <a:avLst/>
                    </a:prstGeom>
                  </pic:spPr>
                </pic:pic>
              </a:graphicData>
            </a:graphic>
          </wp:inline>
        </w:drawing>
      </w:r>
    </w:p>
    <w:p w14:paraId="21A1B1BA" w14:textId="6BE8E610"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39 – Transakcija T2</w:t>
      </w:r>
    </w:p>
    <w:p w14:paraId="58567B6F" w14:textId="52D273A0" w:rsidR="24914918" w:rsidRDefault="24914918" w:rsidP="24914918">
      <w:pPr>
        <w:jc w:val="center"/>
        <w:rPr>
          <w:rFonts w:eastAsia="Constantia" w:cs="Times New Roman"/>
          <w:szCs w:val="24"/>
        </w:rPr>
      </w:pPr>
    </w:p>
    <w:p w14:paraId="4C34D131" w14:textId="10486B11" w:rsidR="24914918" w:rsidRDefault="24914918" w:rsidP="24914918">
      <w:pPr>
        <w:ind w:firstLine="720"/>
        <w:rPr>
          <w:rFonts w:eastAsia="Constantia" w:cs="Times New Roman"/>
          <w:lang w:val="sr-Latn-RS"/>
        </w:rPr>
      </w:pPr>
      <w:r w:rsidRPr="24914918">
        <w:rPr>
          <w:rFonts w:eastAsia="Constantia" w:cs="Times New Roman"/>
          <w:b/>
          <w:bCs/>
          <w:i/>
          <w:iCs/>
          <w:lang w:val="sr-Latn-RS"/>
        </w:rPr>
        <w:t xml:space="preserve">Repeatable Read </w:t>
      </w:r>
      <w:r w:rsidRPr="24914918">
        <w:rPr>
          <w:rFonts w:eastAsia="Constantia" w:cs="Times New Roman"/>
          <w:lang w:val="sr-Latn-RS"/>
        </w:rPr>
        <w:t xml:space="preserve">nivo izolacije, za razliku od </w:t>
      </w:r>
      <w:r w:rsidRPr="24914918">
        <w:rPr>
          <w:rFonts w:eastAsia="Constantia" w:cs="Times New Roman"/>
          <w:i/>
          <w:iCs/>
          <w:lang w:val="sr-Latn-RS"/>
        </w:rPr>
        <w:t xml:space="preserve">Read Commited </w:t>
      </w:r>
      <w:r w:rsidRPr="24914918">
        <w:rPr>
          <w:rFonts w:eastAsia="Constantia" w:cs="Times New Roman"/>
          <w:lang w:val="sr-Latn-RS"/>
        </w:rPr>
        <w:t xml:space="preserve">nivoa, pribavlja </w:t>
      </w:r>
      <w:r w:rsidRPr="24914918">
        <w:rPr>
          <w:rFonts w:eastAsia="Constantia" w:cs="Times New Roman"/>
          <w:i/>
          <w:iCs/>
          <w:lang w:val="sr-Latn-RS"/>
        </w:rPr>
        <w:t>snapshot</w:t>
      </w:r>
      <w:r w:rsidRPr="24914918">
        <w:rPr>
          <w:rFonts w:eastAsia="Constantia" w:cs="Times New Roman"/>
          <w:lang w:val="sr-Latn-RS"/>
        </w:rPr>
        <w:t xml:space="preserve"> baze jednom pre početka izvršavanja transakcije, što znači da sve komande u okviru transakcije vide identično stanje baze. Posledica ovog jeste da se nepravilnosti poput </w:t>
      </w:r>
      <w:r w:rsidRPr="24914918">
        <w:rPr>
          <w:rFonts w:eastAsia="Constantia" w:cs="Times New Roman"/>
          <w:i/>
          <w:iCs/>
          <w:lang w:val="sr-Latn-RS"/>
        </w:rPr>
        <w:t>Unrepeatable Read</w:t>
      </w:r>
      <w:r w:rsidRPr="24914918">
        <w:rPr>
          <w:rFonts w:eastAsia="Constantia" w:cs="Times New Roman"/>
          <w:lang w:val="sr-Latn-RS"/>
        </w:rPr>
        <w:t xml:space="preserve">-a i </w:t>
      </w:r>
      <w:r w:rsidRPr="24914918">
        <w:rPr>
          <w:rFonts w:eastAsia="Constantia" w:cs="Times New Roman"/>
          <w:i/>
          <w:iCs/>
          <w:lang w:val="sr-Latn-RS"/>
        </w:rPr>
        <w:t>Phantom Read</w:t>
      </w:r>
      <w:r w:rsidRPr="24914918">
        <w:rPr>
          <w:rFonts w:eastAsia="Constantia" w:cs="Times New Roman"/>
          <w:lang w:val="sr-Latn-RS"/>
        </w:rPr>
        <w:t>-a ne mogu desiti na ovom nivou izolacije.</w:t>
      </w:r>
    </w:p>
    <w:p w14:paraId="79869780" w14:textId="5756A78A" w:rsidR="24914918" w:rsidRDefault="24914918" w:rsidP="24914918">
      <w:pPr>
        <w:ind w:firstLine="720"/>
        <w:rPr>
          <w:rFonts w:eastAsia="Constantia" w:cs="Times New Roman"/>
          <w:szCs w:val="24"/>
          <w:lang w:val="sr-Latn-RS"/>
        </w:rPr>
      </w:pPr>
    </w:p>
    <w:p w14:paraId="3B85D032" w14:textId="6F25880F" w:rsidR="24914918" w:rsidRDefault="24914918" w:rsidP="24914918">
      <w:pPr>
        <w:pStyle w:val="Caption"/>
        <w:rPr>
          <w:rFonts w:eastAsia="Constantia" w:cs="Times New Roman"/>
          <w:szCs w:val="24"/>
          <w:lang w:val="sr-Latn-RS"/>
        </w:rPr>
      </w:pPr>
      <w:r w:rsidRPr="24914918">
        <w:rPr>
          <w:lang w:val="sr-Latn-RS"/>
        </w:rPr>
        <w:t>Primer – Repeatable Read</w:t>
      </w:r>
    </w:p>
    <w:p w14:paraId="4CFCF012" w14:textId="1B709DCE" w:rsidR="24914918" w:rsidRDefault="24914918" w:rsidP="24914918">
      <w:pPr>
        <w:rPr>
          <w:rFonts w:eastAsia="Constantia" w:cs="Times New Roman"/>
          <w:szCs w:val="24"/>
          <w:lang w:val="sr-Latn-RS"/>
        </w:rPr>
      </w:pPr>
    </w:p>
    <w:p w14:paraId="79AC27DA" w14:textId="6FF5F0D7" w:rsidR="24914918" w:rsidRDefault="24914918" w:rsidP="24914918">
      <w:pPr>
        <w:ind w:firstLine="720"/>
        <w:rPr>
          <w:rFonts w:eastAsia="Constantia" w:cs="Times New Roman"/>
          <w:szCs w:val="24"/>
          <w:lang w:val="sr-Latn-RS"/>
        </w:rPr>
      </w:pPr>
      <w:r w:rsidRPr="24914918">
        <w:rPr>
          <w:rFonts w:eastAsia="Constantia" w:cs="Times New Roman"/>
          <w:szCs w:val="24"/>
          <w:lang w:val="sr-Latn-RS"/>
        </w:rPr>
        <w:lastRenderedPageBreak/>
        <w:t xml:space="preserve">Na slikama 40 i 41 date su dve transakcije od kojih prva koristi </w:t>
      </w:r>
      <w:r w:rsidRPr="24914918">
        <w:rPr>
          <w:rFonts w:eastAsia="Constantia" w:cs="Times New Roman"/>
          <w:i/>
          <w:iCs/>
          <w:szCs w:val="24"/>
          <w:lang w:val="sr-Latn-RS"/>
        </w:rPr>
        <w:t xml:space="preserve">Repeatable Read </w:t>
      </w:r>
      <w:r w:rsidRPr="24914918">
        <w:rPr>
          <w:rFonts w:eastAsia="Constantia" w:cs="Times New Roman"/>
          <w:szCs w:val="24"/>
          <w:lang w:val="sr-Latn-RS"/>
        </w:rPr>
        <w:t xml:space="preserve">nivo izolacije. Može se primetiti da ukoliko se izvši čitanje konkretnog reda od strane transakcije T1, a potom transakcija T2 izvrši </w:t>
      </w:r>
      <w:r w:rsidRPr="24914918">
        <w:rPr>
          <w:rFonts w:eastAsia="Constantia" w:cs="Times New Roman"/>
          <w:i/>
          <w:iCs/>
          <w:szCs w:val="24"/>
          <w:lang w:val="sr-Latn-RS"/>
        </w:rPr>
        <w:t xml:space="preserve">update </w:t>
      </w:r>
      <w:r w:rsidRPr="24914918">
        <w:rPr>
          <w:rFonts w:eastAsia="Constantia" w:cs="Times New Roman"/>
          <w:szCs w:val="24"/>
          <w:lang w:val="sr-Latn-RS"/>
        </w:rPr>
        <w:t xml:space="preserve">nad tim istim redom pa onda </w:t>
      </w:r>
      <w:r w:rsidRPr="24914918">
        <w:rPr>
          <w:rFonts w:eastAsia="Constantia" w:cs="Times New Roman"/>
          <w:i/>
          <w:iCs/>
          <w:szCs w:val="24"/>
          <w:lang w:val="sr-Latn-RS"/>
        </w:rPr>
        <w:t>commit</w:t>
      </w:r>
      <w:r w:rsidRPr="24914918">
        <w:rPr>
          <w:rFonts w:eastAsia="Constantia" w:cs="Times New Roman"/>
          <w:szCs w:val="24"/>
          <w:lang w:val="sr-Latn-RS"/>
        </w:rPr>
        <w:t xml:space="preserve">. Kada transakcija T1 ponovo izvrši čitanje, zateći će potpuno isto stanje koje je prethodilo, iz razloga što je </w:t>
      </w:r>
      <w:r w:rsidRPr="24914918">
        <w:rPr>
          <w:rFonts w:eastAsia="Constantia" w:cs="Times New Roman"/>
          <w:i/>
          <w:iCs/>
          <w:szCs w:val="24"/>
          <w:lang w:val="sr-Latn-RS"/>
        </w:rPr>
        <w:t xml:space="preserve">snapshot </w:t>
      </w:r>
      <w:r w:rsidRPr="24914918">
        <w:rPr>
          <w:rFonts w:eastAsia="Constantia" w:cs="Times New Roman"/>
          <w:szCs w:val="24"/>
          <w:lang w:val="sr-Latn-RS"/>
        </w:rPr>
        <w:t>baze pribavljen jednom prilikom početka izvršavanja transakcije.</w:t>
      </w:r>
    </w:p>
    <w:p w14:paraId="0701BE54" w14:textId="14982B33" w:rsidR="24914918" w:rsidRDefault="24914918" w:rsidP="24914918">
      <w:pPr>
        <w:rPr>
          <w:rFonts w:eastAsia="Constantia" w:cs="Times New Roman"/>
          <w:szCs w:val="24"/>
          <w:lang w:val="sr-Latn-RS"/>
        </w:rPr>
      </w:pPr>
    </w:p>
    <w:p w14:paraId="692F4600" w14:textId="6058E83B" w:rsidR="24914918" w:rsidRDefault="24914918" w:rsidP="24914918">
      <w:pPr>
        <w:jc w:val="center"/>
      </w:pPr>
      <w:r>
        <w:rPr>
          <w:noProof/>
        </w:rPr>
        <w:drawing>
          <wp:inline distT="0" distB="0" distL="0" distR="0" wp14:anchorId="022D1037" wp14:editId="130C43F9">
            <wp:extent cx="3976688" cy="2253456"/>
            <wp:effectExtent l="0" t="0" r="0" b="0"/>
            <wp:docPr id="611603246" name="Picture 61160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603246"/>
                    <pic:cNvPicPr/>
                  </pic:nvPicPr>
                  <pic:blipFill>
                    <a:blip r:embed="rId50">
                      <a:extLst>
                        <a:ext uri="{28A0092B-C50C-407E-A947-70E740481C1C}">
                          <a14:useLocalDpi xmlns:a14="http://schemas.microsoft.com/office/drawing/2010/main" val="0"/>
                        </a:ext>
                      </a:extLst>
                    </a:blip>
                    <a:stretch>
                      <a:fillRect/>
                    </a:stretch>
                  </pic:blipFill>
                  <pic:spPr>
                    <a:xfrm>
                      <a:off x="0" y="0"/>
                      <a:ext cx="3976688" cy="2253456"/>
                    </a:xfrm>
                    <a:prstGeom prst="rect">
                      <a:avLst/>
                    </a:prstGeom>
                  </pic:spPr>
                </pic:pic>
              </a:graphicData>
            </a:graphic>
          </wp:inline>
        </w:drawing>
      </w:r>
    </w:p>
    <w:p w14:paraId="3B527CD3" w14:textId="32FB4D72"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40 – Transakcija T1</w:t>
      </w:r>
    </w:p>
    <w:p w14:paraId="3979BDA0" w14:textId="14E68A51" w:rsidR="24914918" w:rsidRDefault="24914918" w:rsidP="24914918">
      <w:pPr>
        <w:rPr>
          <w:rFonts w:eastAsia="Constantia" w:cs="Times New Roman"/>
          <w:szCs w:val="24"/>
        </w:rPr>
      </w:pPr>
    </w:p>
    <w:p w14:paraId="3A31E819" w14:textId="183B7C48" w:rsidR="24914918" w:rsidRDefault="24914918" w:rsidP="24914918">
      <w:pPr>
        <w:jc w:val="center"/>
      </w:pPr>
      <w:r>
        <w:rPr>
          <w:noProof/>
        </w:rPr>
        <w:drawing>
          <wp:inline distT="0" distB="0" distL="0" distR="0" wp14:anchorId="66D64610" wp14:editId="579132C4">
            <wp:extent cx="4572000" cy="590550"/>
            <wp:effectExtent l="0" t="0" r="0" b="0"/>
            <wp:docPr id="1639032124" name="Picture 163903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032124"/>
                    <pic:cNvPicPr/>
                  </pic:nvPicPr>
                  <pic:blipFill>
                    <a:blip r:embed="rId51">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70779C8C" w14:textId="15941618"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41 – Transakcija T2</w:t>
      </w:r>
    </w:p>
    <w:p w14:paraId="101717C3" w14:textId="1B371888" w:rsidR="24914918" w:rsidRDefault="24914918" w:rsidP="24914918">
      <w:pPr>
        <w:jc w:val="center"/>
        <w:rPr>
          <w:rFonts w:eastAsia="Constantia" w:cs="Times New Roman"/>
          <w:i/>
          <w:iCs/>
          <w:szCs w:val="24"/>
        </w:rPr>
      </w:pPr>
    </w:p>
    <w:p w14:paraId="1A1564EE" w14:textId="1A2BA114" w:rsidR="24914918" w:rsidRDefault="5FC89897" w:rsidP="24914918">
      <w:pPr>
        <w:ind w:firstLine="720"/>
        <w:rPr>
          <w:rFonts w:eastAsia="Constantia" w:cs="Times New Roman"/>
          <w:lang w:val="sr-Latn-RS"/>
        </w:rPr>
      </w:pPr>
      <w:r w:rsidRPr="5FC89897">
        <w:rPr>
          <w:rFonts w:eastAsia="Constantia" w:cs="Times New Roman"/>
          <w:lang w:val="sr-Latn-RS"/>
        </w:rPr>
        <w:t xml:space="preserve">Prilikom konkurentnog upisa istog elementa, može doći do blokiranja i čekanja usled zaključavanja. PostgreSQL sledi </w:t>
      </w:r>
      <w:r w:rsidRPr="5FC89897">
        <w:rPr>
          <w:rFonts w:eastAsia="Constantia" w:cs="Times New Roman"/>
          <w:i/>
          <w:iCs/>
          <w:lang w:val="sr-Latn-RS"/>
        </w:rPr>
        <w:t xml:space="preserve">first-updater-win </w:t>
      </w:r>
      <w:r w:rsidRPr="5FC89897">
        <w:rPr>
          <w:rFonts w:eastAsia="Constantia" w:cs="Times New Roman"/>
          <w:lang w:val="sr-Latn-RS"/>
        </w:rPr>
        <w:t xml:space="preserve">princip, kod koga jedna transakcija, prilikom </w:t>
      </w:r>
      <w:r w:rsidRPr="5FC89897">
        <w:rPr>
          <w:rFonts w:eastAsia="Constantia" w:cs="Times New Roman"/>
          <w:i/>
          <w:iCs/>
          <w:lang w:val="sr-Latn-RS"/>
        </w:rPr>
        <w:t>update</w:t>
      </w:r>
      <w:r w:rsidRPr="5FC89897">
        <w:rPr>
          <w:rFonts w:eastAsia="Constantia" w:cs="Times New Roman"/>
          <w:lang w:val="sr-Latn-RS"/>
        </w:rPr>
        <w:t xml:space="preserve">-a, mora da sačeka da transakcija koja trenutno vrši </w:t>
      </w:r>
      <w:r w:rsidRPr="5FC89897">
        <w:rPr>
          <w:rFonts w:eastAsia="Constantia" w:cs="Times New Roman"/>
          <w:i/>
          <w:iCs/>
          <w:lang w:val="sr-Latn-RS"/>
        </w:rPr>
        <w:t>update</w:t>
      </w:r>
      <w:r w:rsidRPr="5FC89897">
        <w:rPr>
          <w:rFonts w:eastAsia="Constantia" w:cs="Times New Roman"/>
          <w:lang w:val="sr-Latn-RS"/>
        </w:rPr>
        <w:t xml:space="preserve"> završi i ukoliko je ova završila sa </w:t>
      </w:r>
      <w:r w:rsidRPr="5FC89897">
        <w:rPr>
          <w:rFonts w:eastAsia="Constantia" w:cs="Times New Roman"/>
          <w:i/>
          <w:iCs/>
          <w:lang w:val="sr-Latn-RS"/>
        </w:rPr>
        <w:t>commit-</w:t>
      </w:r>
      <w:r w:rsidRPr="5FC89897">
        <w:rPr>
          <w:rFonts w:eastAsia="Constantia" w:cs="Times New Roman"/>
          <w:lang w:val="sr-Latn-RS"/>
        </w:rPr>
        <w:t xml:space="preserve">om, na osnovu nivoa izolacije se odlučuje da li će novi </w:t>
      </w:r>
      <w:r w:rsidRPr="5FC89897">
        <w:rPr>
          <w:rFonts w:eastAsia="Constantia" w:cs="Times New Roman"/>
          <w:i/>
          <w:iCs/>
          <w:lang w:val="sr-Latn-RS"/>
        </w:rPr>
        <w:t>update</w:t>
      </w:r>
      <w:r w:rsidRPr="5FC89897">
        <w:rPr>
          <w:rFonts w:eastAsia="Constantia" w:cs="Times New Roman"/>
          <w:lang w:val="sr-Latn-RS"/>
        </w:rPr>
        <w:t xml:space="preserve"> biti dozvoljen. Ukoliko se radi o </w:t>
      </w:r>
      <w:r w:rsidRPr="5FC89897">
        <w:rPr>
          <w:rFonts w:eastAsia="Constantia" w:cs="Times New Roman"/>
          <w:i/>
          <w:iCs/>
          <w:lang w:val="sr-Latn-RS"/>
        </w:rPr>
        <w:t xml:space="preserve">Read Commited </w:t>
      </w:r>
      <w:r w:rsidRPr="5FC89897">
        <w:rPr>
          <w:rFonts w:eastAsia="Constantia" w:cs="Times New Roman"/>
          <w:lang w:val="sr-Latn-RS"/>
        </w:rPr>
        <w:t xml:space="preserve">nivou izolacije transakcije koja pokušava da ažurira, može doći do </w:t>
      </w:r>
      <w:r w:rsidRPr="5FC89897">
        <w:rPr>
          <w:rFonts w:eastAsia="Constantia" w:cs="Times New Roman"/>
          <w:b/>
          <w:bCs/>
          <w:i/>
          <w:iCs/>
          <w:lang w:val="sr-Latn-RS"/>
        </w:rPr>
        <w:t xml:space="preserve">Lost Update </w:t>
      </w:r>
      <w:r w:rsidRPr="5FC89897">
        <w:rPr>
          <w:rFonts w:eastAsia="Constantia" w:cs="Times New Roman"/>
          <w:lang w:val="sr-Latn-RS"/>
        </w:rPr>
        <w:t>problema.</w:t>
      </w:r>
    </w:p>
    <w:p w14:paraId="6395B1E8" w14:textId="12FB2D05" w:rsidR="24914918" w:rsidRDefault="24914918" w:rsidP="24914918">
      <w:pPr>
        <w:rPr>
          <w:rFonts w:eastAsia="Constantia" w:cs="Times New Roman"/>
          <w:szCs w:val="24"/>
          <w:lang w:val="sr-Latn-RS"/>
        </w:rPr>
      </w:pPr>
    </w:p>
    <w:p w14:paraId="76111E39" w14:textId="3D5E0476" w:rsidR="24914918" w:rsidRDefault="24914918" w:rsidP="24914918">
      <w:pPr>
        <w:pStyle w:val="Caption"/>
        <w:rPr>
          <w:rFonts w:eastAsia="Constantia" w:cs="Times New Roman"/>
          <w:szCs w:val="24"/>
          <w:lang w:val="sr-Latn-RS"/>
        </w:rPr>
      </w:pPr>
      <w:r w:rsidRPr="24914918">
        <w:rPr>
          <w:lang w:val="sr-Latn-RS"/>
        </w:rPr>
        <w:t>Primer – Lost Update problem kod Read Commited nivoa izolacije</w:t>
      </w:r>
    </w:p>
    <w:p w14:paraId="756E9004" w14:textId="4BB009E7" w:rsidR="24914918" w:rsidRDefault="24914918" w:rsidP="24914918">
      <w:pPr>
        <w:rPr>
          <w:rFonts w:eastAsia="Constantia" w:cs="Times New Roman"/>
          <w:szCs w:val="24"/>
        </w:rPr>
      </w:pPr>
    </w:p>
    <w:p w14:paraId="10B4F46E" w14:textId="6CC6F84F" w:rsidR="24914918" w:rsidRDefault="5FC89897" w:rsidP="5FC89897">
      <w:pPr>
        <w:ind w:firstLine="720"/>
        <w:rPr>
          <w:rFonts w:eastAsia="Constantia" w:cs="Times New Roman"/>
        </w:rPr>
      </w:pPr>
      <w:r w:rsidRPr="5FC89897">
        <w:rPr>
          <w:rFonts w:eastAsia="Constantia" w:cs="Times New Roman"/>
        </w:rPr>
        <w:t xml:space="preserve">Na slikama 42 i 43 se može videti da transakcija T1 u trenutku 1 vriši </w:t>
      </w:r>
      <w:r w:rsidRPr="5FC89897">
        <w:rPr>
          <w:rFonts w:eastAsia="Constantia" w:cs="Times New Roman"/>
          <w:i/>
          <w:iCs/>
        </w:rPr>
        <w:t xml:space="preserve">update </w:t>
      </w:r>
      <w:r w:rsidRPr="5FC89897">
        <w:rPr>
          <w:rFonts w:eastAsia="Constantia" w:cs="Times New Roman"/>
        </w:rPr>
        <w:t xml:space="preserve">nad konkretnim redom, dok transakcija T2 takođe pokušava da izmeni isti red u trenutku 2, čime se ona zapravo blokira, sve dok T1 ne izvrši komit u trenutku 3, nakon čega T2 izvršava </w:t>
      </w:r>
      <w:r w:rsidRPr="5FC89897">
        <w:rPr>
          <w:rFonts w:eastAsia="Constantia" w:cs="Times New Roman"/>
          <w:i/>
          <w:iCs/>
        </w:rPr>
        <w:t xml:space="preserve">update </w:t>
      </w:r>
      <w:r w:rsidRPr="5FC89897">
        <w:rPr>
          <w:rFonts w:eastAsia="Constantia" w:cs="Times New Roman"/>
        </w:rPr>
        <w:t xml:space="preserve">i </w:t>
      </w:r>
      <w:r w:rsidRPr="5FC89897">
        <w:rPr>
          <w:rFonts w:eastAsia="Constantia" w:cs="Times New Roman"/>
          <w:i/>
          <w:iCs/>
        </w:rPr>
        <w:t>commit</w:t>
      </w:r>
      <w:r w:rsidRPr="5FC89897">
        <w:rPr>
          <w:rFonts w:eastAsia="Constantia" w:cs="Times New Roman"/>
        </w:rPr>
        <w:t xml:space="preserve"> u trenutku 4, brišući samim tim vrednost koju je T1 prethodno upisala.</w:t>
      </w:r>
    </w:p>
    <w:p w14:paraId="4E4D050A" w14:textId="6E54C305" w:rsidR="24914918" w:rsidRDefault="24914918" w:rsidP="24914918">
      <w:pPr>
        <w:rPr>
          <w:rFonts w:eastAsia="Constantia" w:cs="Times New Roman"/>
          <w:szCs w:val="24"/>
        </w:rPr>
      </w:pPr>
    </w:p>
    <w:p w14:paraId="67B41554" w14:textId="2E288A78" w:rsidR="24914918" w:rsidRDefault="24914918" w:rsidP="24914918">
      <w:pPr>
        <w:jc w:val="center"/>
      </w:pPr>
      <w:r>
        <w:rPr>
          <w:noProof/>
        </w:rPr>
        <w:lastRenderedPageBreak/>
        <w:drawing>
          <wp:inline distT="0" distB="0" distL="0" distR="0" wp14:anchorId="76D800B0" wp14:editId="6C9E90D9">
            <wp:extent cx="4572000" cy="1438275"/>
            <wp:effectExtent l="0" t="0" r="0" b="0"/>
            <wp:docPr id="714323996" name="Picture 71432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323996"/>
                    <pic:cNvPicPr/>
                  </pic:nvPicPr>
                  <pic:blipFill>
                    <a:blip r:embed="rId52">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47DB6FCE" w14:textId="3BC804B5"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42 – Transakcija T1</w:t>
      </w:r>
    </w:p>
    <w:p w14:paraId="42438689" w14:textId="5A4DBF5B" w:rsidR="24914918" w:rsidRDefault="24914918" w:rsidP="24914918">
      <w:pPr>
        <w:jc w:val="center"/>
        <w:rPr>
          <w:rFonts w:eastAsia="Constantia" w:cs="Times New Roman"/>
          <w:szCs w:val="24"/>
        </w:rPr>
      </w:pPr>
    </w:p>
    <w:p w14:paraId="4D74E2AA" w14:textId="38B0E0DD" w:rsidR="24914918" w:rsidRDefault="24914918" w:rsidP="24914918">
      <w:pPr>
        <w:jc w:val="center"/>
      </w:pPr>
      <w:r>
        <w:rPr>
          <w:noProof/>
        </w:rPr>
        <w:drawing>
          <wp:inline distT="0" distB="0" distL="0" distR="0" wp14:anchorId="37EAA12E" wp14:editId="40985F70">
            <wp:extent cx="4572000" cy="771525"/>
            <wp:effectExtent l="0" t="0" r="0" b="0"/>
            <wp:docPr id="1604300756" name="Picture 160430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300756"/>
                    <pic:cNvPicPr/>
                  </pic:nvPicPr>
                  <pic:blipFill>
                    <a:blip r:embed="rId53">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6F09C0B8" w14:textId="57FD7028"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43 – Transakcija T2</w:t>
      </w:r>
    </w:p>
    <w:p w14:paraId="47D02A08" w14:textId="5FB9F868" w:rsidR="24914918" w:rsidRDefault="24914918" w:rsidP="24914918">
      <w:pPr>
        <w:jc w:val="center"/>
        <w:rPr>
          <w:rFonts w:eastAsia="Constantia" w:cs="Times New Roman"/>
          <w:szCs w:val="24"/>
        </w:rPr>
      </w:pPr>
    </w:p>
    <w:p w14:paraId="66AE25D6" w14:textId="170CC2BF" w:rsidR="24914918" w:rsidRDefault="24914918" w:rsidP="24914918">
      <w:pPr>
        <w:pStyle w:val="Caption"/>
        <w:rPr>
          <w:rFonts w:eastAsia="Constantia" w:cs="Times New Roman"/>
          <w:szCs w:val="24"/>
        </w:rPr>
      </w:pPr>
      <w:r>
        <w:t>Primer – Sprečavanje Lost Update-a korišćenjem Repeatable Read nivoa izolacije</w:t>
      </w:r>
    </w:p>
    <w:p w14:paraId="35558B84" w14:textId="4E47D770" w:rsidR="24914918" w:rsidRDefault="24914918" w:rsidP="24914918">
      <w:pPr>
        <w:rPr>
          <w:rFonts w:eastAsia="Constantia" w:cs="Times New Roman"/>
          <w:szCs w:val="24"/>
        </w:rPr>
      </w:pPr>
    </w:p>
    <w:p w14:paraId="2B297721" w14:textId="33C7179E" w:rsidR="24914918" w:rsidRDefault="24914918" w:rsidP="24914918">
      <w:pPr>
        <w:ind w:firstLine="720"/>
        <w:rPr>
          <w:rFonts w:eastAsia="Constantia" w:cs="Times New Roman"/>
          <w:szCs w:val="24"/>
        </w:rPr>
      </w:pPr>
      <w:r w:rsidRPr="24914918">
        <w:rPr>
          <w:rFonts w:eastAsia="Constantia" w:cs="Times New Roman"/>
          <w:szCs w:val="24"/>
        </w:rPr>
        <w:t xml:space="preserve">Kod transakcija sa nivoom izolacije </w:t>
      </w:r>
      <w:r w:rsidRPr="24914918">
        <w:rPr>
          <w:rFonts w:eastAsia="Constantia" w:cs="Times New Roman"/>
          <w:i/>
          <w:iCs/>
          <w:szCs w:val="24"/>
        </w:rPr>
        <w:t>Repeatable Read</w:t>
      </w:r>
      <w:r w:rsidRPr="24914918">
        <w:rPr>
          <w:rFonts w:eastAsia="Constantia" w:cs="Times New Roman"/>
          <w:szCs w:val="24"/>
        </w:rPr>
        <w:t xml:space="preserve"> ili </w:t>
      </w:r>
      <w:r w:rsidRPr="24914918">
        <w:rPr>
          <w:rFonts w:eastAsia="Constantia" w:cs="Times New Roman"/>
          <w:i/>
          <w:iCs/>
          <w:szCs w:val="24"/>
        </w:rPr>
        <w:t>Serializable</w:t>
      </w:r>
      <w:r w:rsidRPr="24914918">
        <w:rPr>
          <w:rFonts w:eastAsia="Constantia" w:cs="Times New Roman"/>
          <w:szCs w:val="24"/>
        </w:rPr>
        <w:t>,</w:t>
      </w:r>
      <w:r w:rsidRPr="24914918">
        <w:rPr>
          <w:rFonts w:eastAsia="Constantia" w:cs="Times New Roman"/>
          <w:i/>
          <w:iCs/>
          <w:szCs w:val="24"/>
        </w:rPr>
        <w:t xml:space="preserve"> Lost Update </w:t>
      </w:r>
      <w:r w:rsidRPr="24914918">
        <w:rPr>
          <w:rFonts w:eastAsia="Constantia" w:cs="Times New Roman"/>
          <w:szCs w:val="24"/>
        </w:rPr>
        <w:t xml:space="preserve">anomalija je otklonjena tako što se obustvalja transakcija koja je pokušala ažuriranje nad elementom, nad kojim se vrši </w:t>
      </w:r>
      <w:r w:rsidRPr="24914918">
        <w:rPr>
          <w:rFonts w:eastAsia="Constantia" w:cs="Times New Roman"/>
          <w:i/>
          <w:iCs/>
          <w:szCs w:val="24"/>
        </w:rPr>
        <w:t xml:space="preserve">update </w:t>
      </w:r>
      <w:r w:rsidRPr="24914918">
        <w:rPr>
          <w:rFonts w:eastAsia="Constantia" w:cs="Times New Roman"/>
          <w:szCs w:val="24"/>
        </w:rPr>
        <w:t xml:space="preserve">od strane neke druge transakcije. Kada transakcija T2 pokuša da izvrši </w:t>
      </w:r>
      <w:r w:rsidRPr="24914918">
        <w:rPr>
          <w:rFonts w:eastAsia="Constantia" w:cs="Times New Roman"/>
          <w:i/>
          <w:iCs/>
          <w:szCs w:val="24"/>
        </w:rPr>
        <w:t xml:space="preserve">update </w:t>
      </w:r>
      <w:r w:rsidRPr="24914918">
        <w:rPr>
          <w:rFonts w:eastAsia="Constantia" w:cs="Times New Roman"/>
          <w:szCs w:val="24"/>
        </w:rPr>
        <w:t xml:space="preserve">nad redom koji trenutno </w:t>
      </w:r>
      <w:r w:rsidRPr="24914918">
        <w:rPr>
          <w:rFonts w:eastAsia="Constantia" w:cs="Times New Roman"/>
          <w:i/>
          <w:iCs/>
          <w:szCs w:val="24"/>
        </w:rPr>
        <w:t>update</w:t>
      </w:r>
      <w:r w:rsidRPr="24914918">
        <w:rPr>
          <w:rFonts w:eastAsia="Constantia" w:cs="Times New Roman"/>
          <w:szCs w:val="24"/>
        </w:rPr>
        <w:t xml:space="preserve">-uje transakcija T1, T2 se blokira sve dok T1 ne komituje, nakon čega se T2 obustavalja (uz obaveštenje o grešci) da bi se sprečila </w:t>
      </w:r>
      <w:r w:rsidRPr="24914918">
        <w:rPr>
          <w:rFonts w:eastAsia="Constantia" w:cs="Times New Roman"/>
          <w:i/>
          <w:iCs/>
          <w:szCs w:val="24"/>
        </w:rPr>
        <w:t>Lost Update</w:t>
      </w:r>
      <w:r w:rsidRPr="24914918">
        <w:rPr>
          <w:rFonts w:eastAsia="Constantia" w:cs="Times New Roman"/>
          <w:szCs w:val="24"/>
        </w:rPr>
        <w:t xml:space="preserve"> nepravilnost, što se može videti na slikama 44 i 45.</w:t>
      </w:r>
    </w:p>
    <w:p w14:paraId="30D35AE7" w14:textId="0974563F" w:rsidR="24914918" w:rsidRDefault="24914918" w:rsidP="24914918">
      <w:pPr>
        <w:ind w:firstLine="720"/>
        <w:rPr>
          <w:rFonts w:eastAsia="Constantia" w:cs="Times New Roman"/>
          <w:szCs w:val="24"/>
        </w:rPr>
      </w:pPr>
    </w:p>
    <w:p w14:paraId="3F8B7C12" w14:textId="0269D673" w:rsidR="24914918" w:rsidRDefault="24914918" w:rsidP="24914918">
      <w:pPr>
        <w:jc w:val="center"/>
        <w:rPr>
          <w:rFonts w:eastAsia="Constantia" w:cs="Times New Roman"/>
          <w:szCs w:val="24"/>
        </w:rPr>
      </w:pPr>
      <w:r>
        <w:rPr>
          <w:noProof/>
        </w:rPr>
        <w:drawing>
          <wp:inline distT="0" distB="0" distL="0" distR="0" wp14:anchorId="22C13DA2" wp14:editId="4EEDCCED">
            <wp:extent cx="4405312" cy="1027906"/>
            <wp:effectExtent l="0" t="0" r="0" b="0"/>
            <wp:docPr id="977484178" name="Picture 97748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484178"/>
                    <pic:cNvPicPr/>
                  </pic:nvPicPr>
                  <pic:blipFill>
                    <a:blip r:embed="rId54">
                      <a:extLst>
                        <a:ext uri="{28A0092B-C50C-407E-A947-70E740481C1C}">
                          <a14:useLocalDpi xmlns:a14="http://schemas.microsoft.com/office/drawing/2010/main" val="0"/>
                        </a:ext>
                      </a:extLst>
                    </a:blip>
                    <a:stretch>
                      <a:fillRect/>
                    </a:stretch>
                  </pic:blipFill>
                  <pic:spPr>
                    <a:xfrm>
                      <a:off x="0" y="0"/>
                      <a:ext cx="4405312" cy="1027906"/>
                    </a:xfrm>
                    <a:prstGeom prst="rect">
                      <a:avLst/>
                    </a:prstGeom>
                  </pic:spPr>
                </pic:pic>
              </a:graphicData>
            </a:graphic>
          </wp:inline>
        </w:drawing>
      </w:r>
    </w:p>
    <w:p w14:paraId="4B5A4B27" w14:textId="55FC83C4"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44 – Transakcija T1</w:t>
      </w:r>
    </w:p>
    <w:p w14:paraId="4C0A840E" w14:textId="25D9E718" w:rsidR="24914918" w:rsidRDefault="24914918" w:rsidP="24914918">
      <w:pPr>
        <w:rPr>
          <w:rFonts w:eastAsia="Constantia" w:cs="Times New Roman"/>
          <w:szCs w:val="24"/>
        </w:rPr>
      </w:pPr>
    </w:p>
    <w:p w14:paraId="2C65A474" w14:textId="5C18A0D6" w:rsidR="24914918" w:rsidRDefault="24914918" w:rsidP="24914918">
      <w:pPr>
        <w:jc w:val="center"/>
      </w:pPr>
      <w:r>
        <w:rPr>
          <w:noProof/>
        </w:rPr>
        <w:drawing>
          <wp:inline distT="0" distB="0" distL="0" distR="0" wp14:anchorId="6868836D" wp14:editId="623F65AA">
            <wp:extent cx="4572000" cy="800100"/>
            <wp:effectExtent l="0" t="0" r="0" b="0"/>
            <wp:docPr id="626644603" name="Picture 62664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644603"/>
                    <pic:cNvPicPr/>
                  </pic:nvPicPr>
                  <pic:blipFill>
                    <a:blip r:embed="rId55">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1C9CD499" w14:textId="75B61278" w:rsidR="24914918" w:rsidRDefault="24914918" w:rsidP="24914918">
      <w:pPr>
        <w:jc w:val="center"/>
        <w:rPr>
          <w:rFonts w:eastAsia="Constantia" w:cs="Times New Roman"/>
          <w:i/>
          <w:iCs/>
          <w:sz w:val="18"/>
          <w:szCs w:val="18"/>
        </w:rPr>
      </w:pPr>
      <w:r w:rsidRPr="24914918">
        <w:rPr>
          <w:rFonts w:eastAsia="Constantia" w:cs="Times New Roman"/>
          <w:i/>
          <w:iCs/>
          <w:sz w:val="18"/>
          <w:szCs w:val="18"/>
        </w:rPr>
        <w:t>Slika 45 – Transakcija T2</w:t>
      </w:r>
    </w:p>
    <w:p w14:paraId="21262F87" w14:textId="3719C0FF" w:rsidR="24914918" w:rsidRDefault="24914918" w:rsidP="24914918">
      <w:pPr>
        <w:jc w:val="center"/>
        <w:rPr>
          <w:rFonts w:eastAsia="Constantia" w:cs="Times New Roman"/>
          <w:szCs w:val="24"/>
        </w:rPr>
      </w:pPr>
    </w:p>
    <w:p w14:paraId="6D7E5B3B" w14:textId="7BE5E8A5" w:rsidR="24914918" w:rsidRDefault="5FC89897" w:rsidP="5FC89897">
      <w:pPr>
        <w:ind w:firstLine="720"/>
        <w:rPr>
          <w:rFonts w:eastAsia="Constantia" w:cs="Times New Roman"/>
        </w:rPr>
      </w:pPr>
      <w:r w:rsidRPr="5FC89897">
        <w:rPr>
          <w:rFonts w:eastAsia="Constantia" w:cs="Times New Roman"/>
        </w:rPr>
        <w:t xml:space="preserve">Problem pod nazivom </w:t>
      </w:r>
      <w:r w:rsidRPr="5FC89897">
        <w:rPr>
          <w:rFonts w:eastAsia="Constantia" w:cs="Times New Roman"/>
          <w:b/>
          <w:bCs/>
          <w:i/>
          <w:iCs/>
        </w:rPr>
        <w:t>Write Skew</w:t>
      </w:r>
      <w:r w:rsidRPr="5FC89897">
        <w:rPr>
          <w:rFonts w:eastAsia="Constantia" w:cs="Times New Roman"/>
          <w:i/>
          <w:iCs/>
        </w:rPr>
        <w:t xml:space="preserve"> </w:t>
      </w:r>
      <w:r w:rsidRPr="5FC89897">
        <w:rPr>
          <w:rFonts w:eastAsia="Constantia" w:cs="Times New Roman"/>
        </w:rPr>
        <w:t xml:space="preserve">je nemoguće otkloniti sa </w:t>
      </w:r>
      <w:r w:rsidRPr="5FC89897">
        <w:rPr>
          <w:rFonts w:eastAsia="Constantia" w:cs="Times New Roman"/>
          <w:i/>
          <w:iCs/>
        </w:rPr>
        <w:t>Repeatable Read</w:t>
      </w:r>
      <w:r w:rsidRPr="5FC89897">
        <w:rPr>
          <w:rFonts w:eastAsia="Constantia" w:cs="Times New Roman"/>
        </w:rPr>
        <w:t xml:space="preserve"> nivoom i javlja se kada dve konkurentne transakcije vrše čitanje redova koji se preklapaju, nakon čega vrše ažuriranje i komitovanje [16]. Kao krajnji rezultat dobijamo stanje baze, koje nije isto kao nakon bilo kog sekvencijalnog izvršavanja istih transakcija. Pobeđuje transakcija koja prva komituje, dok se druga rolbekuje [21].</w:t>
      </w:r>
    </w:p>
    <w:p w14:paraId="40E5A856" w14:textId="5B302C70" w:rsidR="24914918" w:rsidRDefault="24914918" w:rsidP="5FC89897">
      <w:pPr>
        <w:rPr>
          <w:rFonts w:eastAsia="Constantia" w:cs="Times New Roman"/>
        </w:rPr>
      </w:pPr>
    </w:p>
    <w:p w14:paraId="1A266A41" w14:textId="2FD331FF" w:rsidR="5FC89897" w:rsidRDefault="0BCCEE79" w:rsidP="5FC89897">
      <w:pPr>
        <w:ind w:firstLine="720"/>
        <w:rPr>
          <w:rFonts w:eastAsia="Constantia" w:cs="Times New Roman"/>
          <w:szCs w:val="24"/>
        </w:rPr>
      </w:pPr>
      <w:r w:rsidRPr="0BCCEE79">
        <w:rPr>
          <w:rFonts w:eastAsia="Constantia" w:cs="Times New Roman"/>
        </w:rPr>
        <w:lastRenderedPageBreak/>
        <w:t xml:space="preserve">Za potrebe ilustracije </w:t>
      </w:r>
      <w:r w:rsidRPr="0BCCEE79">
        <w:rPr>
          <w:rFonts w:eastAsia="Constantia" w:cs="Times New Roman"/>
          <w:i/>
          <w:iCs/>
        </w:rPr>
        <w:t xml:space="preserve">Write Skew </w:t>
      </w:r>
      <w:r w:rsidRPr="0BCCEE79">
        <w:rPr>
          <w:rFonts w:eastAsia="Constantia" w:cs="Times New Roman"/>
        </w:rPr>
        <w:t xml:space="preserve">problema tabela </w:t>
      </w:r>
      <w:r w:rsidRPr="0BCCEE79">
        <w:rPr>
          <w:rFonts w:eastAsia="Constantia" w:cs="Times New Roman"/>
          <w:i/>
          <w:iCs/>
        </w:rPr>
        <w:t>accounts</w:t>
      </w:r>
      <w:r w:rsidRPr="0BCCEE79">
        <w:rPr>
          <w:rFonts w:eastAsia="Constantia" w:cs="Times New Roman"/>
        </w:rPr>
        <w:t xml:space="preserve"> je dopunjena kolonom </w:t>
      </w:r>
      <w:r w:rsidRPr="0BCCEE79">
        <w:rPr>
          <w:rFonts w:eastAsia="Constantia" w:cs="Times New Roman"/>
          <w:i/>
          <w:iCs/>
        </w:rPr>
        <w:t>locked</w:t>
      </w:r>
      <w:r w:rsidRPr="0BCCEE79">
        <w:rPr>
          <w:rFonts w:eastAsia="Constantia" w:cs="Times New Roman"/>
        </w:rPr>
        <w:t xml:space="preserve"> tipa </w:t>
      </w:r>
      <w:r w:rsidRPr="0BCCEE79">
        <w:rPr>
          <w:rFonts w:eastAsia="Constantia" w:cs="Times New Roman"/>
          <w:i/>
          <w:iCs/>
        </w:rPr>
        <w:t>boolean</w:t>
      </w:r>
      <w:r w:rsidRPr="0BCCEE79">
        <w:rPr>
          <w:rFonts w:eastAsia="Constantia" w:cs="Times New Roman"/>
        </w:rPr>
        <w:t xml:space="preserve"> što zapravo predstavlja da li je nalog zaključan ili ne. Izmene su date na slikama 46 i 47 u nastavku.</w:t>
      </w:r>
    </w:p>
    <w:p w14:paraId="7074B067" w14:textId="09BE41BD" w:rsidR="5FC89897" w:rsidRDefault="5FC89897" w:rsidP="5FC89897">
      <w:pPr>
        <w:rPr>
          <w:rFonts w:eastAsia="Constantia" w:cs="Times New Roman"/>
          <w:szCs w:val="24"/>
        </w:rPr>
      </w:pPr>
    </w:p>
    <w:p w14:paraId="0B776A6C" w14:textId="38507B91" w:rsidR="5FC89897" w:rsidRDefault="5FC89897" w:rsidP="5FC89897">
      <w:pPr>
        <w:jc w:val="center"/>
      </w:pPr>
      <w:r>
        <w:rPr>
          <w:noProof/>
        </w:rPr>
        <w:drawing>
          <wp:inline distT="0" distB="0" distL="0" distR="0" wp14:anchorId="3A7D628F" wp14:editId="6A2D3E14">
            <wp:extent cx="3619500" cy="1922859"/>
            <wp:effectExtent l="0" t="0" r="0" b="0"/>
            <wp:docPr id="1059505270" name="Picture 105950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505270"/>
                    <pic:cNvPicPr/>
                  </pic:nvPicPr>
                  <pic:blipFill>
                    <a:blip r:embed="rId56">
                      <a:extLst>
                        <a:ext uri="{28A0092B-C50C-407E-A947-70E740481C1C}">
                          <a14:useLocalDpi xmlns:a14="http://schemas.microsoft.com/office/drawing/2010/main" val="0"/>
                        </a:ext>
                      </a:extLst>
                    </a:blip>
                    <a:stretch>
                      <a:fillRect/>
                    </a:stretch>
                  </pic:blipFill>
                  <pic:spPr>
                    <a:xfrm>
                      <a:off x="0" y="0"/>
                      <a:ext cx="3619500" cy="1922859"/>
                    </a:xfrm>
                    <a:prstGeom prst="rect">
                      <a:avLst/>
                    </a:prstGeom>
                  </pic:spPr>
                </pic:pic>
              </a:graphicData>
            </a:graphic>
          </wp:inline>
        </w:drawing>
      </w:r>
    </w:p>
    <w:p w14:paraId="1B3A2D3D" w14:textId="27479C93" w:rsidR="5FC89897" w:rsidRDefault="5FC89897" w:rsidP="5FC89897">
      <w:pPr>
        <w:jc w:val="center"/>
        <w:rPr>
          <w:rFonts w:eastAsia="Constantia" w:cs="Times New Roman"/>
          <w:i/>
          <w:iCs/>
          <w:sz w:val="18"/>
          <w:szCs w:val="18"/>
        </w:rPr>
      </w:pPr>
      <w:r w:rsidRPr="5FC89897">
        <w:rPr>
          <w:rFonts w:eastAsia="Constantia" w:cs="Times New Roman"/>
          <w:i/>
          <w:iCs/>
          <w:sz w:val="18"/>
          <w:szCs w:val="18"/>
        </w:rPr>
        <w:t>Slika 46 – Alter table</w:t>
      </w:r>
    </w:p>
    <w:p w14:paraId="079D89A0" w14:textId="194C3717" w:rsidR="5FC89897" w:rsidRDefault="5FC89897" w:rsidP="5FC89897">
      <w:pPr>
        <w:jc w:val="center"/>
        <w:rPr>
          <w:rFonts w:eastAsia="Constantia" w:cs="Times New Roman"/>
          <w:i/>
          <w:iCs/>
          <w:szCs w:val="24"/>
        </w:rPr>
      </w:pPr>
    </w:p>
    <w:p w14:paraId="5EED70EB" w14:textId="78E7B868" w:rsidR="5FC89897" w:rsidRDefault="5FC89897" w:rsidP="5FC89897">
      <w:pPr>
        <w:jc w:val="center"/>
      </w:pPr>
      <w:r>
        <w:rPr>
          <w:noProof/>
        </w:rPr>
        <w:drawing>
          <wp:inline distT="0" distB="0" distL="0" distR="0" wp14:anchorId="688672CA" wp14:editId="64E7342B">
            <wp:extent cx="3551634" cy="2330053"/>
            <wp:effectExtent l="0" t="0" r="0" b="0"/>
            <wp:docPr id="1944328196" name="Picture 194432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328196"/>
                    <pic:cNvPicPr/>
                  </pic:nvPicPr>
                  <pic:blipFill>
                    <a:blip r:embed="rId57">
                      <a:extLst>
                        <a:ext uri="{28A0092B-C50C-407E-A947-70E740481C1C}">
                          <a14:useLocalDpi xmlns:a14="http://schemas.microsoft.com/office/drawing/2010/main" val="0"/>
                        </a:ext>
                      </a:extLst>
                    </a:blip>
                    <a:stretch>
                      <a:fillRect/>
                    </a:stretch>
                  </pic:blipFill>
                  <pic:spPr>
                    <a:xfrm>
                      <a:off x="0" y="0"/>
                      <a:ext cx="3551634" cy="2330053"/>
                    </a:xfrm>
                    <a:prstGeom prst="rect">
                      <a:avLst/>
                    </a:prstGeom>
                  </pic:spPr>
                </pic:pic>
              </a:graphicData>
            </a:graphic>
          </wp:inline>
        </w:drawing>
      </w:r>
    </w:p>
    <w:p w14:paraId="0452149D" w14:textId="04DE0543" w:rsidR="5FC89897" w:rsidRDefault="5FC89897" w:rsidP="5FC89897">
      <w:pPr>
        <w:jc w:val="center"/>
        <w:rPr>
          <w:rFonts w:eastAsia="Constantia" w:cs="Times New Roman"/>
          <w:i/>
          <w:iCs/>
          <w:sz w:val="18"/>
          <w:szCs w:val="18"/>
        </w:rPr>
      </w:pPr>
      <w:r w:rsidRPr="5FC89897">
        <w:rPr>
          <w:rFonts w:eastAsia="Constantia" w:cs="Times New Roman"/>
          <w:i/>
          <w:iCs/>
          <w:sz w:val="18"/>
          <w:szCs w:val="18"/>
        </w:rPr>
        <w:t>Slika 47 – Update table</w:t>
      </w:r>
    </w:p>
    <w:p w14:paraId="27648431" w14:textId="735EFAB9" w:rsidR="5FC89897" w:rsidRDefault="5FC89897" w:rsidP="5FC89897">
      <w:pPr>
        <w:jc w:val="center"/>
        <w:rPr>
          <w:rFonts w:eastAsia="Constantia" w:cs="Times New Roman"/>
          <w:szCs w:val="24"/>
        </w:rPr>
      </w:pPr>
    </w:p>
    <w:p w14:paraId="12CB57F1" w14:textId="3D035BE5" w:rsidR="5FC89897" w:rsidRDefault="5FC89897" w:rsidP="5FC89897">
      <w:pPr>
        <w:ind w:firstLine="720"/>
        <w:rPr>
          <w:rFonts w:eastAsia="Constantia" w:cs="Times New Roman"/>
          <w:szCs w:val="24"/>
        </w:rPr>
      </w:pPr>
    </w:p>
    <w:p w14:paraId="344403F6" w14:textId="48C26E7D" w:rsidR="24914918" w:rsidRDefault="1C1A1D4A" w:rsidP="1C1A1D4A">
      <w:pPr>
        <w:pStyle w:val="Caption"/>
        <w:rPr>
          <w:rFonts w:eastAsia="Constantia" w:cs="Times New Roman"/>
        </w:rPr>
      </w:pPr>
      <w:r>
        <w:t>Primer – Write Skew kod Repeatable Read nivoa izolacije</w:t>
      </w:r>
    </w:p>
    <w:p w14:paraId="4E549D53" w14:textId="2896C635" w:rsidR="24914918" w:rsidRDefault="24914918" w:rsidP="24914918">
      <w:pPr>
        <w:rPr>
          <w:rFonts w:eastAsia="Constantia" w:cs="Times New Roman"/>
          <w:szCs w:val="24"/>
        </w:rPr>
      </w:pPr>
    </w:p>
    <w:p w14:paraId="701F0876" w14:textId="6BCABA87" w:rsidR="24914918" w:rsidRDefault="5FC89897" w:rsidP="5FC89897">
      <w:pPr>
        <w:ind w:firstLine="720"/>
        <w:rPr>
          <w:rFonts w:eastAsia="Constantia" w:cs="Times New Roman"/>
        </w:rPr>
      </w:pPr>
      <w:r w:rsidRPr="5FC89897">
        <w:rPr>
          <w:rFonts w:eastAsia="Constantia" w:cs="Times New Roman"/>
        </w:rPr>
        <w:t xml:space="preserve">Transakcija T1 želi da izvrši ažuriranje nad tabelom </w:t>
      </w:r>
      <w:r w:rsidRPr="5FC89897">
        <w:rPr>
          <w:rFonts w:eastAsia="Constantia" w:cs="Times New Roman"/>
          <w:i/>
          <w:iCs/>
        </w:rPr>
        <w:t>accounts</w:t>
      </w:r>
      <w:r w:rsidRPr="5FC89897">
        <w:rPr>
          <w:rFonts w:eastAsia="Constantia" w:cs="Times New Roman"/>
        </w:rPr>
        <w:t xml:space="preserve"> tako što postavlja sve redove polja </w:t>
      </w:r>
      <w:r w:rsidRPr="5FC89897">
        <w:rPr>
          <w:rFonts w:eastAsia="Constantia" w:cs="Times New Roman"/>
          <w:i/>
          <w:iCs/>
        </w:rPr>
        <w:t xml:space="preserve">locked </w:t>
      </w:r>
      <w:r w:rsidRPr="5FC89897">
        <w:rPr>
          <w:rFonts w:eastAsia="Constantia" w:cs="Times New Roman"/>
        </w:rPr>
        <w:t>sa</w:t>
      </w:r>
      <w:r w:rsidRPr="5FC89897">
        <w:rPr>
          <w:rFonts w:eastAsia="Constantia" w:cs="Times New Roman"/>
          <w:i/>
          <w:iCs/>
        </w:rPr>
        <w:t xml:space="preserve"> false </w:t>
      </w:r>
      <w:r w:rsidRPr="5FC89897">
        <w:rPr>
          <w:rFonts w:eastAsia="Constantia" w:cs="Times New Roman"/>
        </w:rPr>
        <w:t xml:space="preserve">na </w:t>
      </w:r>
      <w:r w:rsidRPr="5FC89897">
        <w:rPr>
          <w:rFonts w:eastAsia="Constantia" w:cs="Times New Roman"/>
          <w:i/>
          <w:iCs/>
        </w:rPr>
        <w:t>true</w:t>
      </w:r>
      <w:r w:rsidRPr="5FC89897">
        <w:rPr>
          <w:rFonts w:eastAsia="Constantia" w:cs="Times New Roman"/>
        </w:rPr>
        <w:t xml:space="preserve">, dok transakcija T2 pokušava obrnuto. Kada bi se ove transakcije izvršile jedna za drugom, krajnji rezultat bi bio da svi redovi imaju istu vrednost za polje </w:t>
      </w:r>
      <w:r w:rsidRPr="5FC89897">
        <w:rPr>
          <w:rFonts w:eastAsia="Constantia" w:cs="Times New Roman"/>
          <w:i/>
          <w:iCs/>
        </w:rPr>
        <w:t xml:space="preserve">locked, </w:t>
      </w:r>
      <w:r w:rsidRPr="5FC89897">
        <w:rPr>
          <w:rFonts w:eastAsia="Constantia" w:cs="Times New Roman"/>
        </w:rPr>
        <w:t xml:space="preserve">s tim što bi vrednost tih redova bila </w:t>
      </w:r>
      <w:r w:rsidRPr="5FC89897">
        <w:rPr>
          <w:rFonts w:eastAsia="Constantia" w:cs="Times New Roman"/>
          <w:i/>
          <w:iCs/>
        </w:rPr>
        <w:t>false</w:t>
      </w:r>
      <w:r w:rsidRPr="5FC89897">
        <w:rPr>
          <w:rFonts w:eastAsia="Constantia" w:cs="Times New Roman"/>
        </w:rPr>
        <w:t xml:space="preserve"> ili </w:t>
      </w:r>
      <w:r w:rsidRPr="5FC89897">
        <w:rPr>
          <w:rFonts w:eastAsia="Constantia" w:cs="Times New Roman"/>
          <w:i/>
          <w:iCs/>
        </w:rPr>
        <w:t>true</w:t>
      </w:r>
      <w:r w:rsidRPr="5FC89897">
        <w:rPr>
          <w:rFonts w:eastAsia="Constantia" w:cs="Times New Roman"/>
        </w:rPr>
        <w:t xml:space="preserve"> u zavisnosti od toga koja će se prvo izvršiti.</w:t>
      </w:r>
    </w:p>
    <w:p w14:paraId="0499C54C" w14:textId="4BA087A8" w:rsidR="24914918" w:rsidRDefault="24914918" w:rsidP="24914918">
      <w:pPr>
        <w:rPr>
          <w:rFonts w:eastAsia="Constantia" w:cs="Times New Roman"/>
          <w:szCs w:val="24"/>
        </w:rPr>
      </w:pPr>
    </w:p>
    <w:p w14:paraId="058F415B" w14:textId="172D1CC0" w:rsidR="24914918" w:rsidRDefault="24914918" w:rsidP="5FC89897">
      <w:pPr>
        <w:jc w:val="center"/>
        <w:rPr>
          <w:rFonts w:eastAsia="Constantia" w:cs="Times New Roman"/>
          <w:szCs w:val="24"/>
        </w:rPr>
      </w:pPr>
      <w:r>
        <w:rPr>
          <w:noProof/>
        </w:rPr>
        <w:lastRenderedPageBreak/>
        <w:drawing>
          <wp:inline distT="0" distB="0" distL="0" distR="0" wp14:anchorId="1B420210" wp14:editId="6754F1A0">
            <wp:extent cx="4131468" cy="2642418"/>
            <wp:effectExtent l="0" t="0" r="0" b="0"/>
            <wp:docPr id="168556096" name="Picture 16855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56096"/>
                    <pic:cNvPicPr/>
                  </pic:nvPicPr>
                  <pic:blipFill>
                    <a:blip r:embed="rId58">
                      <a:extLst>
                        <a:ext uri="{28A0092B-C50C-407E-A947-70E740481C1C}">
                          <a14:useLocalDpi xmlns:a14="http://schemas.microsoft.com/office/drawing/2010/main" val="0"/>
                        </a:ext>
                      </a:extLst>
                    </a:blip>
                    <a:stretch>
                      <a:fillRect/>
                    </a:stretch>
                  </pic:blipFill>
                  <pic:spPr>
                    <a:xfrm>
                      <a:off x="0" y="0"/>
                      <a:ext cx="4131468" cy="2642418"/>
                    </a:xfrm>
                    <a:prstGeom prst="rect">
                      <a:avLst/>
                    </a:prstGeom>
                  </pic:spPr>
                </pic:pic>
              </a:graphicData>
            </a:graphic>
          </wp:inline>
        </w:drawing>
      </w:r>
    </w:p>
    <w:p w14:paraId="341A1C47" w14:textId="3419EE64" w:rsidR="24914918" w:rsidRDefault="5FC89897" w:rsidP="5FC89897">
      <w:pPr>
        <w:jc w:val="center"/>
        <w:rPr>
          <w:rFonts w:eastAsia="Constantia" w:cs="Times New Roman"/>
          <w:i/>
          <w:iCs/>
          <w:sz w:val="18"/>
          <w:szCs w:val="18"/>
        </w:rPr>
      </w:pPr>
      <w:r w:rsidRPr="5FC89897">
        <w:rPr>
          <w:rFonts w:eastAsia="Constantia" w:cs="Times New Roman"/>
          <w:i/>
          <w:iCs/>
          <w:sz w:val="18"/>
          <w:szCs w:val="18"/>
        </w:rPr>
        <w:t>Slika 48 – Transakcija T1</w:t>
      </w:r>
    </w:p>
    <w:p w14:paraId="7CE752D8" w14:textId="727D395B" w:rsidR="24914918" w:rsidRDefault="24914918" w:rsidP="24914918">
      <w:pPr>
        <w:jc w:val="center"/>
        <w:rPr>
          <w:rFonts w:eastAsia="Constantia" w:cs="Times New Roman"/>
          <w:szCs w:val="24"/>
        </w:rPr>
      </w:pPr>
    </w:p>
    <w:p w14:paraId="492D9ACC" w14:textId="2258B18B" w:rsidR="24914918" w:rsidRDefault="5FC89897" w:rsidP="5FC89897">
      <w:pPr>
        <w:ind w:firstLine="720"/>
        <w:rPr>
          <w:rFonts w:eastAsia="Constantia" w:cs="Times New Roman"/>
        </w:rPr>
      </w:pPr>
      <w:r w:rsidRPr="5FC89897">
        <w:rPr>
          <w:rFonts w:eastAsia="Constantia" w:cs="Times New Roman"/>
        </w:rPr>
        <w:t>Međutim, iz razloga što je MVCC baziran na različitim verzijama redova, ovo dovodi do toga da je krajnji rezultat zamena vrednosti što se može videti na slikama 48 i 49.</w:t>
      </w:r>
    </w:p>
    <w:p w14:paraId="4FA9A1CC" w14:textId="4E26FA78" w:rsidR="24914918" w:rsidRDefault="24914918" w:rsidP="24914918">
      <w:pPr>
        <w:jc w:val="center"/>
        <w:rPr>
          <w:rFonts w:eastAsia="Constantia" w:cs="Times New Roman"/>
          <w:szCs w:val="24"/>
        </w:rPr>
      </w:pPr>
    </w:p>
    <w:p w14:paraId="3533148E" w14:textId="3F31D684" w:rsidR="24914918" w:rsidRDefault="24914918" w:rsidP="5FC89897">
      <w:pPr>
        <w:jc w:val="center"/>
        <w:rPr>
          <w:rFonts w:eastAsia="Constantia" w:cs="Times New Roman"/>
          <w:szCs w:val="24"/>
        </w:rPr>
      </w:pPr>
      <w:r>
        <w:rPr>
          <w:noProof/>
        </w:rPr>
        <w:drawing>
          <wp:inline distT="0" distB="0" distL="0" distR="0" wp14:anchorId="7F7C66CB" wp14:editId="6FCE00A1">
            <wp:extent cx="4083844" cy="2577926"/>
            <wp:effectExtent l="0" t="0" r="0" b="0"/>
            <wp:docPr id="137541332" name="Picture 13754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41332"/>
                    <pic:cNvPicPr/>
                  </pic:nvPicPr>
                  <pic:blipFill>
                    <a:blip r:embed="rId59">
                      <a:extLst>
                        <a:ext uri="{28A0092B-C50C-407E-A947-70E740481C1C}">
                          <a14:useLocalDpi xmlns:a14="http://schemas.microsoft.com/office/drawing/2010/main" val="0"/>
                        </a:ext>
                      </a:extLst>
                    </a:blip>
                    <a:stretch>
                      <a:fillRect/>
                    </a:stretch>
                  </pic:blipFill>
                  <pic:spPr>
                    <a:xfrm>
                      <a:off x="0" y="0"/>
                      <a:ext cx="4083844" cy="2577926"/>
                    </a:xfrm>
                    <a:prstGeom prst="rect">
                      <a:avLst/>
                    </a:prstGeom>
                  </pic:spPr>
                </pic:pic>
              </a:graphicData>
            </a:graphic>
          </wp:inline>
        </w:drawing>
      </w:r>
    </w:p>
    <w:p w14:paraId="3B10F916" w14:textId="3F328F27" w:rsidR="24914918" w:rsidRDefault="5FC89897" w:rsidP="5FC89897">
      <w:pPr>
        <w:jc w:val="center"/>
        <w:rPr>
          <w:rFonts w:eastAsia="Constantia" w:cs="Times New Roman"/>
          <w:i/>
          <w:iCs/>
          <w:sz w:val="18"/>
          <w:szCs w:val="18"/>
        </w:rPr>
      </w:pPr>
      <w:r w:rsidRPr="5FC89897">
        <w:rPr>
          <w:rFonts w:eastAsia="Constantia" w:cs="Times New Roman"/>
          <w:i/>
          <w:iCs/>
          <w:sz w:val="18"/>
          <w:szCs w:val="18"/>
        </w:rPr>
        <w:t>Slika 49 – Transakcija T2</w:t>
      </w:r>
    </w:p>
    <w:p w14:paraId="0E6E9854" w14:textId="7808B45E" w:rsidR="24914918" w:rsidRDefault="24914918" w:rsidP="24914918">
      <w:pPr>
        <w:jc w:val="center"/>
        <w:rPr>
          <w:rFonts w:eastAsia="Constantia" w:cs="Times New Roman"/>
          <w:szCs w:val="24"/>
        </w:rPr>
      </w:pPr>
    </w:p>
    <w:p w14:paraId="2622F06B" w14:textId="70AF4539" w:rsidR="62D11B33" w:rsidRDefault="24914918" w:rsidP="24914918">
      <w:pPr>
        <w:ind w:firstLine="720"/>
        <w:rPr>
          <w:rFonts w:eastAsia="Constantia" w:cs="Times New Roman"/>
          <w:lang w:val="sr-Latn-RS"/>
        </w:rPr>
      </w:pPr>
      <w:r w:rsidRPr="24914918">
        <w:rPr>
          <w:rFonts w:eastAsia="Constantia" w:cs="Times New Roman"/>
          <w:b/>
          <w:bCs/>
          <w:i/>
          <w:iCs/>
          <w:lang w:val="sr-Latn-RS"/>
        </w:rPr>
        <w:t xml:space="preserve">Serializable </w:t>
      </w:r>
      <w:r w:rsidRPr="24914918">
        <w:rPr>
          <w:rFonts w:eastAsia="Constantia" w:cs="Times New Roman"/>
          <w:lang w:val="sr-Latn-RS"/>
        </w:rPr>
        <w:t>nivo je najrestriktivniji nivo izolacije koji sprečava ne samo anomalije koje sprečavaju nivoi ispod njega, već i tzv. anomalije serijalizacije (</w:t>
      </w:r>
      <w:r w:rsidRPr="24914918">
        <w:rPr>
          <w:rFonts w:eastAsia="Constantia" w:cs="Times New Roman"/>
          <w:i/>
          <w:iCs/>
          <w:lang w:val="sr-Latn-RS"/>
        </w:rPr>
        <w:t>serialization anomaly</w:t>
      </w:r>
      <w:r w:rsidRPr="24914918">
        <w:rPr>
          <w:rFonts w:eastAsia="Constantia" w:cs="Times New Roman"/>
          <w:lang w:val="sr-Latn-RS"/>
        </w:rPr>
        <w:t xml:space="preserve">). Pod anomalijama serijalizacije podrazumeva se da prilikom komitovanja više transakcija, baza ostaje u nekonzistentnom stanju, u kome se ne bi našla da su transakcije izvršavane jedna za drugom u bilo kom redosledu. </w:t>
      </w:r>
      <w:r w:rsidRPr="24914918">
        <w:rPr>
          <w:rFonts w:eastAsia="Constantia" w:cs="Times New Roman"/>
          <w:i/>
          <w:iCs/>
          <w:lang w:val="sr-Latn-RS"/>
        </w:rPr>
        <w:t xml:space="preserve">Serializable </w:t>
      </w:r>
      <w:r w:rsidRPr="24914918">
        <w:rPr>
          <w:rFonts w:eastAsia="Constantia" w:cs="Times New Roman"/>
          <w:lang w:val="sr-Latn-RS"/>
        </w:rPr>
        <w:t xml:space="preserve">nivo praktično emulira serijsko izvršavanje transakcija, samim time otklanjajući sve anomalije koje se mogu javiti kod konkurentnog izvršavanja. Iako korisnik ne mora da vodi računa o nepravilnostima, treba imati u vidu da će neke transakcije morati da se restartuju usled obustavljanja istih radi obezbeđivanja serijabilnosti. Ovaj nivo izolacije </w:t>
      </w:r>
      <w:r w:rsidRPr="24914918">
        <w:rPr>
          <w:rFonts w:eastAsia="Constantia" w:cs="Times New Roman"/>
          <w:lang w:val="sr-Latn-RS"/>
        </w:rPr>
        <w:lastRenderedPageBreak/>
        <w:t>je zasnovan na praćenju uslova koji mogu dovesti do toga da se naruši serijabilnost izvršavanja transakcija [19, 20].</w:t>
      </w:r>
    </w:p>
    <w:p w14:paraId="4D7F724D" w14:textId="32673C95" w:rsidR="24914918" w:rsidRDefault="24914918" w:rsidP="24914918">
      <w:pPr>
        <w:ind w:firstLine="720"/>
        <w:rPr>
          <w:rFonts w:eastAsia="Constantia" w:cs="Times New Roman"/>
          <w:szCs w:val="24"/>
          <w:lang w:val="sr-Latn-RS"/>
        </w:rPr>
      </w:pPr>
    </w:p>
    <w:p w14:paraId="0BBA17EA" w14:textId="00740B52" w:rsidR="5FC89897" w:rsidRDefault="5FC89897" w:rsidP="5FC89897">
      <w:pPr>
        <w:pStyle w:val="Caption"/>
      </w:pPr>
      <w:r>
        <w:t>Primer - Sprečavanje Write Skew-a korišćenjem Serailizable nivoa izolacije</w:t>
      </w:r>
    </w:p>
    <w:p w14:paraId="74D0E473" w14:textId="7DD1ED64" w:rsidR="24914918" w:rsidRDefault="24914918" w:rsidP="5FC89897">
      <w:pPr>
        <w:ind w:firstLine="720"/>
        <w:rPr>
          <w:rFonts w:eastAsia="Constantia" w:cs="Times New Roman"/>
          <w:lang w:val="sr-Latn-RS"/>
        </w:rPr>
      </w:pPr>
    </w:p>
    <w:p w14:paraId="304810AB" w14:textId="20A8489E" w:rsidR="24914918" w:rsidRDefault="5FC89897" w:rsidP="5FC89897">
      <w:pPr>
        <w:ind w:firstLine="720"/>
        <w:rPr>
          <w:rFonts w:eastAsia="Constantia" w:cs="Times New Roman"/>
          <w:lang w:val="sr-Latn-RS"/>
        </w:rPr>
      </w:pPr>
      <w:r w:rsidRPr="5FC89897">
        <w:rPr>
          <w:rFonts w:eastAsia="Constantia" w:cs="Times New Roman"/>
          <w:i/>
          <w:iCs/>
          <w:lang w:val="sr-Latn-RS"/>
        </w:rPr>
        <w:t>Write Skew</w:t>
      </w:r>
      <w:r w:rsidRPr="5FC89897">
        <w:rPr>
          <w:rFonts w:eastAsia="Constantia" w:cs="Times New Roman"/>
          <w:lang w:val="sr-Latn-RS"/>
        </w:rPr>
        <w:t xml:space="preserve"> anomalija se može uspešno sprečiti korišćenjem </w:t>
      </w:r>
      <w:r w:rsidRPr="5FC89897">
        <w:rPr>
          <w:rFonts w:eastAsia="Constantia" w:cs="Times New Roman"/>
          <w:i/>
          <w:iCs/>
          <w:lang w:val="sr-Latn-RS"/>
        </w:rPr>
        <w:t xml:space="preserve">Serializable </w:t>
      </w:r>
      <w:r w:rsidRPr="5FC89897">
        <w:rPr>
          <w:rFonts w:eastAsia="Constantia" w:cs="Times New Roman"/>
          <w:lang w:val="sr-Latn-RS"/>
        </w:rPr>
        <w:t xml:space="preserve">nivoa izolacije na taj način što prva transakcija koja komituje, njene promene su važeće, dok se druga transakcija, prilikom njenog komitovanja, obustavlja uz obaveštenje o grešci. Primer rešavanja </w:t>
      </w:r>
      <w:r w:rsidRPr="5FC89897">
        <w:rPr>
          <w:rFonts w:eastAsia="Constantia" w:cs="Times New Roman"/>
          <w:i/>
          <w:iCs/>
          <w:lang w:val="sr-Latn-RS"/>
        </w:rPr>
        <w:t>Write Skew</w:t>
      </w:r>
      <w:r w:rsidRPr="5FC89897">
        <w:rPr>
          <w:rFonts w:eastAsia="Constantia" w:cs="Times New Roman"/>
          <w:lang w:val="sr-Latn-RS"/>
        </w:rPr>
        <w:t xml:space="preserve"> anomalije kod Serializable nivoa, dat je na slikama 50 i 51.</w:t>
      </w:r>
    </w:p>
    <w:p w14:paraId="02040769" w14:textId="5FF8ACF5" w:rsidR="5FC89897" w:rsidRDefault="5FC89897" w:rsidP="5FC89897">
      <w:pPr>
        <w:rPr>
          <w:rFonts w:eastAsia="Constantia" w:cs="Times New Roman"/>
          <w:szCs w:val="24"/>
          <w:highlight w:val="yellow"/>
          <w:lang w:val="sr-Latn-RS"/>
        </w:rPr>
      </w:pPr>
    </w:p>
    <w:p w14:paraId="17074B38" w14:textId="3D5782C6" w:rsidR="5FC89897" w:rsidRDefault="5FC89897" w:rsidP="5FC89897">
      <w:pPr>
        <w:jc w:val="center"/>
      </w:pPr>
      <w:r>
        <w:rPr>
          <w:noProof/>
        </w:rPr>
        <w:drawing>
          <wp:inline distT="0" distB="0" distL="0" distR="0" wp14:anchorId="615F1034" wp14:editId="2E108D98">
            <wp:extent cx="4502033" cy="2363567"/>
            <wp:effectExtent l="0" t="0" r="0" b="0"/>
            <wp:docPr id="682575732" name="Picture 68257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575732"/>
                    <pic:cNvPicPr/>
                  </pic:nvPicPr>
                  <pic:blipFill>
                    <a:blip r:embed="rId60">
                      <a:extLst>
                        <a:ext uri="{28A0092B-C50C-407E-A947-70E740481C1C}">
                          <a14:useLocalDpi xmlns:a14="http://schemas.microsoft.com/office/drawing/2010/main" val="0"/>
                        </a:ext>
                      </a:extLst>
                    </a:blip>
                    <a:stretch>
                      <a:fillRect/>
                    </a:stretch>
                  </pic:blipFill>
                  <pic:spPr>
                    <a:xfrm>
                      <a:off x="0" y="0"/>
                      <a:ext cx="4502033" cy="2363567"/>
                    </a:xfrm>
                    <a:prstGeom prst="rect">
                      <a:avLst/>
                    </a:prstGeom>
                  </pic:spPr>
                </pic:pic>
              </a:graphicData>
            </a:graphic>
          </wp:inline>
        </w:drawing>
      </w:r>
    </w:p>
    <w:p w14:paraId="57D2A2D5" w14:textId="2AF8CE6E" w:rsidR="5FC89897" w:rsidRDefault="5FC89897" w:rsidP="5FC89897">
      <w:pPr>
        <w:jc w:val="center"/>
        <w:rPr>
          <w:rFonts w:eastAsia="Constantia" w:cs="Times New Roman"/>
          <w:i/>
          <w:iCs/>
          <w:sz w:val="18"/>
          <w:szCs w:val="18"/>
        </w:rPr>
      </w:pPr>
      <w:r w:rsidRPr="5FC89897">
        <w:rPr>
          <w:rFonts w:eastAsia="Constantia" w:cs="Times New Roman"/>
          <w:i/>
          <w:iCs/>
          <w:sz w:val="18"/>
          <w:szCs w:val="18"/>
        </w:rPr>
        <w:t>Slika 50 – Transakcija T1</w:t>
      </w:r>
    </w:p>
    <w:p w14:paraId="55C676FD" w14:textId="4DAC0759" w:rsidR="5FC89897" w:rsidRDefault="5FC89897" w:rsidP="5FC89897">
      <w:pPr>
        <w:jc w:val="center"/>
        <w:rPr>
          <w:rFonts w:eastAsia="Constantia" w:cs="Times New Roman"/>
          <w:szCs w:val="24"/>
        </w:rPr>
      </w:pPr>
    </w:p>
    <w:p w14:paraId="05443852" w14:textId="56227B06" w:rsidR="5FC89897" w:rsidRDefault="5FC89897" w:rsidP="5FC89897">
      <w:pPr>
        <w:jc w:val="center"/>
      </w:pPr>
      <w:r>
        <w:rPr>
          <w:noProof/>
        </w:rPr>
        <w:drawing>
          <wp:inline distT="0" distB="0" distL="0" distR="0" wp14:anchorId="3185EA22" wp14:editId="36261563">
            <wp:extent cx="4208860" cy="2551621"/>
            <wp:effectExtent l="0" t="0" r="0" b="0"/>
            <wp:docPr id="1240532984" name="Picture 124053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532984"/>
                    <pic:cNvPicPr/>
                  </pic:nvPicPr>
                  <pic:blipFill>
                    <a:blip r:embed="rId61">
                      <a:extLst>
                        <a:ext uri="{28A0092B-C50C-407E-A947-70E740481C1C}">
                          <a14:useLocalDpi xmlns:a14="http://schemas.microsoft.com/office/drawing/2010/main" val="0"/>
                        </a:ext>
                      </a:extLst>
                    </a:blip>
                    <a:stretch>
                      <a:fillRect/>
                    </a:stretch>
                  </pic:blipFill>
                  <pic:spPr>
                    <a:xfrm>
                      <a:off x="0" y="0"/>
                      <a:ext cx="4208860" cy="2551621"/>
                    </a:xfrm>
                    <a:prstGeom prst="rect">
                      <a:avLst/>
                    </a:prstGeom>
                  </pic:spPr>
                </pic:pic>
              </a:graphicData>
            </a:graphic>
          </wp:inline>
        </w:drawing>
      </w:r>
    </w:p>
    <w:p w14:paraId="307A05EF" w14:textId="0D909C5C" w:rsidR="5FC89897" w:rsidRDefault="5FC89897" w:rsidP="5FC89897">
      <w:pPr>
        <w:jc w:val="center"/>
        <w:rPr>
          <w:rFonts w:eastAsia="Constantia" w:cs="Times New Roman"/>
          <w:i/>
          <w:iCs/>
          <w:sz w:val="18"/>
          <w:szCs w:val="18"/>
        </w:rPr>
      </w:pPr>
      <w:r w:rsidRPr="5FC89897">
        <w:rPr>
          <w:rFonts w:eastAsia="Constantia" w:cs="Times New Roman"/>
          <w:i/>
          <w:iCs/>
          <w:sz w:val="18"/>
          <w:szCs w:val="18"/>
        </w:rPr>
        <w:t>Slika 51 – Transakcija T2</w:t>
      </w:r>
    </w:p>
    <w:p w14:paraId="119B4757" w14:textId="18116DA1" w:rsidR="5FC89897" w:rsidRDefault="5FC89897" w:rsidP="08476D23">
      <w:pPr>
        <w:jc w:val="center"/>
        <w:rPr>
          <w:rFonts w:eastAsia="Constantia" w:cs="Times New Roman"/>
        </w:rPr>
      </w:pPr>
    </w:p>
    <w:p w14:paraId="237CFDBE" w14:textId="340873BE" w:rsidR="08476D23" w:rsidRDefault="0BCCEE79" w:rsidP="08476D23">
      <w:pPr>
        <w:pStyle w:val="Heading3"/>
        <w:rPr>
          <w:rFonts w:ascii="Constantia" w:eastAsia="HGMinchoE" w:hAnsi="Constantia" w:cs="Times New Roman"/>
          <w:color w:val="004F5B"/>
          <w:szCs w:val="26"/>
        </w:rPr>
      </w:pPr>
      <w:bookmarkStart w:id="20" w:name="_Toc72571744"/>
      <w:r>
        <w:t>3.4 Eksplicitno zaključavanje</w:t>
      </w:r>
      <w:bookmarkEnd w:id="20"/>
    </w:p>
    <w:p w14:paraId="5C3B962E" w14:textId="21940869" w:rsidR="08476D23" w:rsidRDefault="08476D23" w:rsidP="08476D23">
      <w:pPr>
        <w:rPr>
          <w:rFonts w:eastAsia="Constantia" w:cs="Times New Roman"/>
          <w:szCs w:val="24"/>
        </w:rPr>
      </w:pPr>
    </w:p>
    <w:p w14:paraId="04179D00" w14:textId="2A22BFDF" w:rsidR="08476D23" w:rsidRDefault="1C1A1D4A" w:rsidP="1C1A1D4A">
      <w:pPr>
        <w:ind w:firstLine="720"/>
        <w:rPr>
          <w:rFonts w:eastAsia="Constantia" w:cs="Times New Roman"/>
          <w:lang w:val="sr-Latn-RS"/>
        </w:rPr>
      </w:pPr>
      <w:r w:rsidRPr="1C1A1D4A">
        <w:rPr>
          <w:rFonts w:eastAsia="Constantia" w:cs="Times New Roman"/>
        </w:rPr>
        <w:t>P</w:t>
      </w:r>
      <w:r w:rsidRPr="1C1A1D4A">
        <w:rPr>
          <w:rFonts w:eastAsia="Constantia" w:cs="Times New Roman"/>
          <w:lang w:val="sr-Latn-RS"/>
        </w:rPr>
        <w:t xml:space="preserve">ostgreSQL obezbeđuje mehanizme kojima korisnik može eksplicitno da kontroliše konkurentan pristup podacima u bazi podataka. Za kontrolu konkurencije se </w:t>
      </w:r>
      <w:r w:rsidRPr="1C1A1D4A">
        <w:rPr>
          <w:rFonts w:eastAsia="Constantia" w:cs="Times New Roman"/>
          <w:lang w:val="sr-Latn-RS"/>
        </w:rPr>
        <w:lastRenderedPageBreak/>
        <w:t xml:space="preserve">koriste različiti režimi </w:t>
      </w:r>
      <w:r w:rsidRPr="1C1A1D4A">
        <w:rPr>
          <w:rFonts w:eastAsia="Constantia" w:cs="Times New Roman"/>
          <w:i/>
          <w:iCs/>
          <w:lang w:val="sr-Latn-RS"/>
        </w:rPr>
        <w:t xml:space="preserve">(mods) </w:t>
      </w:r>
      <w:r w:rsidRPr="1C1A1D4A">
        <w:rPr>
          <w:rFonts w:eastAsia="Constantia" w:cs="Times New Roman"/>
          <w:lang w:val="sr-Latn-RS"/>
        </w:rPr>
        <w:t xml:space="preserve">zaključavanja. Glavna razlika između ovih režima (modova) je u tome sa kojima od ostalih režima je konkretan mod u konfliktu. Dve transakcije ne mogu da drže </w:t>
      </w:r>
      <w:r w:rsidRPr="1C1A1D4A">
        <w:rPr>
          <w:rFonts w:eastAsia="Constantia" w:cs="Times New Roman"/>
          <w:i/>
          <w:iCs/>
          <w:lang w:val="sr-Latn-RS"/>
        </w:rPr>
        <w:t>lock</w:t>
      </w:r>
      <w:r w:rsidRPr="1C1A1D4A">
        <w:rPr>
          <w:rFonts w:eastAsia="Constantia" w:cs="Times New Roman"/>
          <w:lang w:val="sr-Latn-RS"/>
        </w:rPr>
        <w:t xml:space="preserve">-ove koji pripadaju konfliktnim modovima nad istom tabelom u isto vreme, dok sa druge strane nekonfliktni </w:t>
      </w:r>
      <w:r w:rsidRPr="1C1A1D4A">
        <w:rPr>
          <w:rFonts w:eastAsia="Constantia" w:cs="Times New Roman"/>
          <w:i/>
          <w:iCs/>
          <w:lang w:val="sr-Latn-RS"/>
        </w:rPr>
        <w:t>lock</w:t>
      </w:r>
      <w:r w:rsidRPr="1C1A1D4A">
        <w:rPr>
          <w:rFonts w:eastAsia="Constantia" w:cs="Times New Roman"/>
          <w:lang w:val="sr-Latn-RS"/>
        </w:rPr>
        <w:t xml:space="preserve">-ovi mogu da budu pribavljeni za istu tabelu od strane više transakcija. Većina PostgreSQL komandi automatski pribavlja lock-ove odgovarajućih modova pre izvršavanja, da ne bi došlo do ne željenih modifikovanja tabela od strane drugi transakcija, dok se komanda izvršava. PostgreSQL omogućava zaključavanje tabela, redova i stranica. Važno je naglasiti da kada transakcija pribavi neki </w:t>
      </w:r>
      <w:r w:rsidRPr="1C1A1D4A">
        <w:rPr>
          <w:rFonts w:eastAsia="Constantia" w:cs="Times New Roman"/>
          <w:i/>
          <w:iCs/>
          <w:lang w:val="sr-Latn-RS"/>
        </w:rPr>
        <w:t>lock</w:t>
      </w:r>
      <w:r w:rsidRPr="1C1A1D4A">
        <w:rPr>
          <w:rFonts w:eastAsia="Constantia" w:cs="Times New Roman"/>
          <w:lang w:val="sr-Latn-RS"/>
        </w:rPr>
        <w:t>, ona ga oslobađa tek prilikom komitovanja ili obustavljanja (abortovanja), kao i to da jedna transakcija nikad ne može da dođe u konflikt sa sobom. Na slici 52 dat je prikaz svih modova zaključavanja tabela kao i u kakvom su međusobnom odnosu (konfliktnom ili nekonfliktnom). Sa X je označeno da su modovi u konfliktu dok prazno polje označava suprotno [22].</w:t>
      </w:r>
    </w:p>
    <w:p w14:paraId="231F36A8" w14:textId="70940AB8" w:rsidR="08476D23" w:rsidRDefault="08476D23" w:rsidP="08476D23">
      <w:pPr>
        <w:rPr>
          <w:rFonts w:eastAsia="Constantia" w:cs="Times New Roman"/>
          <w:szCs w:val="24"/>
          <w:lang w:val="sr-Latn-RS"/>
        </w:rPr>
      </w:pPr>
    </w:p>
    <w:p w14:paraId="75B2D282" w14:textId="1E3AFECB" w:rsidR="08476D23" w:rsidRDefault="08476D23" w:rsidP="1C1A1D4A">
      <w:pPr>
        <w:jc w:val="center"/>
        <w:rPr>
          <w:rFonts w:eastAsia="Constantia" w:cs="Times New Roman"/>
          <w:i/>
          <w:iCs/>
          <w:sz w:val="18"/>
          <w:szCs w:val="18"/>
        </w:rPr>
      </w:pPr>
      <w:r>
        <w:rPr>
          <w:noProof/>
        </w:rPr>
        <w:drawing>
          <wp:inline distT="0" distB="0" distL="0" distR="0" wp14:anchorId="6F74196B" wp14:editId="6D1CE4EE">
            <wp:extent cx="5463992" cy="1718880"/>
            <wp:effectExtent l="0" t="0" r="0" b="0"/>
            <wp:docPr id="234934462" name="Picture 23493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34462"/>
                    <pic:cNvPicPr/>
                  </pic:nvPicPr>
                  <pic:blipFill>
                    <a:blip r:embed="rId62">
                      <a:extLst>
                        <a:ext uri="{28A0092B-C50C-407E-A947-70E740481C1C}">
                          <a14:useLocalDpi xmlns:a14="http://schemas.microsoft.com/office/drawing/2010/main" val="0"/>
                        </a:ext>
                      </a:extLst>
                    </a:blip>
                    <a:stretch>
                      <a:fillRect/>
                    </a:stretch>
                  </pic:blipFill>
                  <pic:spPr>
                    <a:xfrm>
                      <a:off x="0" y="0"/>
                      <a:ext cx="5463992" cy="1718880"/>
                    </a:xfrm>
                    <a:prstGeom prst="rect">
                      <a:avLst/>
                    </a:prstGeom>
                  </pic:spPr>
                </pic:pic>
              </a:graphicData>
            </a:graphic>
          </wp:inline>
        </w:drawing>
      </w:r>
      <w:r w:rsidR="3B272492" w:rsidRPr="3B272492">
        <w:rPr>
          <w:rFonts w:eastAsia="Constantia" w:cs="Times New Roman"/>
          <w:i/>
          <w:iCs/>
          <w:sz w:val="18"/>
          <w:szCs w:val="18"/>
        </w:rPr>
        <w:t>Slika 52</w:t>
      </w:r>
    </w:p>
    <w:p w14:paraId="39BA92AD" w14:textId="62083718" w:rsidR="08476D23" w:rsidRDefault="08476D23" w:rsidP="1C1A1D4A">
      <w:pPr>
        <w:jc w:val="center"/>
        <w:rPr>
          <w:rFonts w:eastAsia="Constantia" w:cs="Times New Roman"/>
          <w:i/>
          <w:iCs/>
          <w:lang w:val="sr-Latn-RS"/>
        </w:rPr>
      </w:pPr>
    </w:p>
    <w:p w14:paraId="1CF088D0" w14:textId="145C0B01" w:rsidR="1C1A1D4A" w:rsidRDefault="1C1A1D4A" w:rsidP="1C1A1D4A">
      <w:pPr>
        <w:pStyle w:val="Caption"/>
        <w:rPr>
          <w:rFonts w:eastAsia="Constantia" w:cs="Times New Roman"/>
          <w:szCs w:val="24"/>
          <w:lang w:val="sr-Latn-RS"/>
        </w:rPr>
      </w:pPr>
      <w:r w:rsidRPr="1C1A1D4A">
        <w:rPr>
          <w:lang w:val="sr-Latn-RS"/>
        </w:rPr>
        <w:t>Primer eksplicitnog zaključavanja tabele</w:t>
      </w:r>
    </w:p>
    <w:p w14:paraId="6514C98E" w14:textId="0DDE11B7" w:rsidR="1C1A1D4A" w:rsidRDefault="1C1A1D4A" w:rsidP="1C1A1D4A">
      <w:pPr>
        <w:rPr>
          <w:rFonts w:eastAsia="Constantia" w:cs="Times New Roman"/>
          <w:szCs w:val="24"/>
          <w:lang w:val="sr-Latn-RS"/>
        </w:rPr>
      </w:pPr>
    </w:p>
    <w:p w14:paraId="60323C32" w14:textId="05E68395" w:rsidR="08476D23" w:rsidRDefault="1C1A1D4A" w:rsidP="1C1A1D4A">
      <w:pPr>
        <w:ind w:firstLine="720"/>
        <w:rPr>
          <w:rFonts w:eastAsia="Constantia" w:cs="Times New Roman"/>
          <w:lang w:val="sr-Latn-RS"/>
        </w:rPr>
      </w:pPr>
      <w:r w:rsidRPr="1C1A1D4A">
        <w:rPr>
          <w:rFonts w:eastAsia="Constantia" w:cs="Times New Roman"/>
          <w:lang w:val="sr-Latn-RS"/>
        </w:rPr>
        <w:t xml:space="preserve">Na slici 53 dat je primer eksplicitnog zaključavanja tabele, gde transakcija T1 najpre izvrši zaključavanje (1), nakon čega T2 izdaje komandu za čitanjem tabele, na slici 54 (2) što dovodi do implicitnog pokušaja za pribavljanjem ACCESS SHARE </w:t>
      </w:r>
      <w:r w:rsidRPr="1C1A1D4A">
        <w:rPr>
          <w:rFonts w:eastAsia="Constantia" w:cs="Times New Roman"/>
          <w:i/>
          <w:iCs/>
          <w:lang w:val="sr-Latn-RS"/>
        </w:rPr>
        <w:t>lock</w:t>
      </w:r>
      <w:r w:rsidRPr="1C1A1D4A">
        <w:rPr>
          <w:rFonts w:eastAsia="Constantia" w:cs="Times New Roman"/>
          <w:lang w:val="sr-Latn-RS"/>
        </w:rPr>
        <w:t xml:space="preserve">-a, koji je u konfliktu sa trenutnim ACCESS EXCLUSIVE </w:t>
      </w:r>
      <w:r w:rsidRPr="1C1A1D4A">
        <w:rPr>
          <w:rFonts w:eastAsia="Constantia" w:cs="Times New Roman"/>
          <w:i/>
          <w:iCs/>
          <w:lang w:val="sr-Latn-RS"/>
        </w:rPr>
        <w:t>lock</w:t>
      </w:r>
      <w:r w:rsidRPr="1C1A1D4A">
        <w:rPr>
          <w:rFonts w:eastAsia="Constantia" w:cs="Times New Roman"/>
          <w:lang w:val="sr-Latn-RS"/>
        </w:rPr>
        <w:t>-om, što dovodi do blokiranja T2 transakcije.</w:t>
      </w:r>
    </w:p>
    <w:p w14:paraId="03A27277" w14:textId="57C9F48C" w:rsidR="08476D23" w:rsidRDefault="08476D23" w:rsidP="08476D23">
      <w:pPr>
        <w:rPr>
          <w:rFonts w:eastAsia="Constantia" w:cs="Times New Roman"/>
          <w:szCs w:val="24"/>
          <w:lang w:val="sr-Latn-RS"/>
        </w:rPr>
      </w:pPr>
    </w:p>
    <w:p w14:paraId="5103DFD8" w14:textId="683753F1" w:rsidR="08476D23" w:rsidRDefault="08476D23" w:rsidP="08476D23">
      <w:pPr>
        <w:jc w:val="center"/>
        <w:rPr>
          <w:rFonts w:eastAsia="Constantia" w:cs="Times New Roman"/>
          <w:i/>
          <w:iCs/>
          <w:szCs w:val="24"/>
        </w:rPr>
      </w:pPr>
      <w:r>
        <w:rPr>
          <w:noProof/>
        </w:rPr>
        <w:drawing>
          <wp:inline distT="0" distB="0" distL="0" distR="0" wp14:anchorId="39974964" wp14:editId="6EC48CF7">
            <wp:extent cx="5267324" cy="1219200"/>
            <wp:effectExtent l="0" t="0" r="0" b="0"/>
            <wp:docPr id="1024165276" name="Picture 1024165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165276"/>
                    <pic:cNvPicPr/>
                  </pic:nvPicPr>
                  <pic:blipFill>
                    <a:blip r:embed="rId63">
                      <a:extLst>
                        <a:ext uri="{28A0092B-C50C-407E-A947-70E740481C1C}">
                          <a14:useLocalDpi xmlns:a14="http://schemas.microsoft.com/office/drawing/2010/main" val="0"/>
                        </a:ext>
                      </a:extLst>
                    </a:blip>
                    <a:stretch>
                      <a:fillRect/>
                    </a:stretch>
                  </pic:blipFill>
                  <pic:spPr>
                    <a:xfrm>
                      <a:off x="0" y="0"/>
                      <a:ext cx="5267324" cy="1219200"/>
                    </a:xfrm>
                    <a:prstGeom prst="rect">
                      <a:avLst/>
                    </a:prstGeom>
                  </pic:spPr>
                </pic:pic>
              </a:graphicData>
            </a:graphic>
          </wp:inline>
        </w:drawing>
      </w:r>
      <w:r w:rsidR="3B272492" w:rsidRPr="3B272492">
        <w:rPr>
          <w:rFonts w:eastAsia="Constantia" w:cs="Times New Roman"/>
          <w:i/>
          <w:iCs/>
          <w:sz w:val="18"/>
          <w:szCs w:val="18"/>
        </w:rPr>
        <w:t>Slika 53 – Transakcija T1</w:t>
      </w:r>
    </w:p>
    <w:p w14:paraId="0D722494" w14:textId="2B5460ED" w:rsidR="08476D23" w:rsidRDefault="08476D23" w:rsidP="08476D23">
      <w:pPr>
        <w:jc w:val="center"/>
        <w:rPr>
          <w:rFonts w:eastAsia="Constantia" w:cs="Times New Roman"/>
          <w:i/>
          <w:iCs/>
          <w:szCs w:val="24"/>
        </w:rPr>
      </w:pPr>
    </w:p>
    <w:p w14:paraId="0D585776" w14:textId="7C525E66" w:rsidR="08476D23" w:rsidRDefault="0BCCEE79" w:rsidP="08476D23">
      <w:pPr>
        <w:ind w:firstLine="720"/>
        <w:rPr>
          <w:rFonts w:eastAsia="Constantia" w:cs="Times New Roman"/>
          <w:szCs w:val="24"/>
          <w:lang w:val="sr-Latn-RS"/>
        </w:rPr>
      </w:pPr>
      <w:r w:rsidRPr="0BCCEE79">
        <w:rPr>
          <w:rFonts w:eastAsia="Constantia" w:cs="Times New Roman"/>
          <w:lang w:val="sr-Latn-RS"/>
        </w:rPr>
        <w:t>Nakon što T1 transkacija izvrši upis (3 i 4) i komituje (5), dolazi do oslobađanja lock-a od strane T1 i T2 može pročitati tabelu. Sa slike 53 se još vidi da transakcija T2 vidi novododate redove od strane T1.</w:t>
      </w:r>
    </w:p>
    <w:p w14:paraId="0A2C6E3E" w14:textId="3C8161B7" w:rsidR="08476D23" w:rsidRDefault="08476D23" w:rsidP="1C1A1D4A">
      <w:pPr>
        <w:jc w:val="center"/>
        <w:rPr>
          <w:rFonts w:eastAsia="Constantia" w:cs="Times New Roman"/>
          <w:i/>
          <w:iCs/>
          <w:szCs w:val="24"/>
          <w:lang w:val="sr-Latn-RS"/>
        </w:rPr>
      </w:pPr>
    </w:p>
    <w:p w14:paraId="1FA9EA30" w14:textId="47618F1A" w:rsidR="08476D23" w:rsidRDefault="08476D23" w:rsidP="08476D23">
      <w:pPr>
        <w:jc w:val="center"/>
      </w:pPr>
      <w:r>
        <w:rPr>
          <w:noProof/>
        </w:rPr>
        <w:lastRenderedPageBreak/>
        <w:drawing>
          <wp:inline distT="0" distB="0" distL="0" distR="0" wp14:anchorId="4EECF779" wp14:editId="08135169">
            <wp:extent cx="2797969" cy="2945639"/>
            <wp:effectExtent l="0" t="0" r="0" b="0"/>
            <wp:docPr id="489284760" name="Picture 48928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284760"/>
                    <pic:cNvPicPr/>
                  </pic:nvPicPr>
                  <pic:blipFill>
                    <a:blip r:embed="rId64">
                      <a:extLst>
                        <a:ext uri="{28A0092B-C50C-407E-A947-70E740481C1C}">
                          <a14:useLocalDpi xmlns:a14="http://schemas.microsoft.com/office/drawing/2010/main" val="0"/>
                        </a:ext>
                      </a:extLst>
                    </a:blip>
                    <a:stretch>
                      <a:fillRect/>
                    </a:stretch>
                  </pic:blipFill>
                  <pic:spPr>
                    <a:xfrm>
                      <a:off x="0" y="0"/>
                      <a:ext cx="2797969" cy="2945639"/>
                    </a:xfrm>
                    <a:prstGeom prst="rect">
                      <a:avLst/>
                    </a:prstGeom>
                  </pic:spPr>
                </pic:pic>
              </a:graphicData>
            </a:graphic>
          </wp:inline>
        </w:drawing>
      </w:r>
    </w:p>
    <w:p w14:paraId="2AB55F23" w14:textId="179AC363" w:rsidR="08476D23" w:rsidRDefault="0BCCEE79" w:rsidP="08476D23">
      <w:pPr>
        <w:jc w:val="center"/>
        <w:rPr>
          <w:rFonts w:eastAsia="Constantia" w:cs="Times New Roman"/>
          <w:i/>
          <w:iCs/>
          <w:szCs w:val="24"/>
        </w:rPr>
      </w:pPr>
      <w:r w:rsidRPr="0BCCEE79">
        <w:rPr>
          <w:rFonts w:eastAsia="Constantia" w:cs="Times New Roman"/>
          <w:i/>
          <w:iCs/>
          <w:sz w:val="18"/>
          <w:szCs w:val="18"/>
        </w:rPr>
        <w:t>Slika 54 – Transakcija T2</w:t>
      </w:r>
    </w:p>
    <w:p w14:paraId="397090C1" w14:textId="7FCCEB85" w:rsidR="08476D23" w:rsidRDefault="08476D23" w:rsidP="1C1A1D4A">
      <w:pPr>
        <w:jc w:val="center"/>
        <w:rPr>
          <w:rFonts w:eastAsia="Constantia" w:cs="Times New Roman"/>
          <w:i/>
          <w:iCs/>
        </w:rPr>
      </w:pPr>
    </w:p>
    <w:p w14:paraId="6FD5B8BF" w14:textId="4F2F6ED2" w:rsidR="08476D23" w:rsidRDefault="1C1A1D4A" w:rsidP="1C1A1D4A">
      <w:pPr>
        <w:ind w:firstLine="720"/>
        <w:rPr>
          <w:rFonts w:eastAsia="Constantia" w:cs="Times New Roman"/>
          <w:szCs w:val="24"/>
        </w:rPr>
      </w:pPr>
      <w:r w:rsidRPr="1C1A1D4A">
        <w:rPr>
          <w:rFonts w:eastAsia="Constantia" w:cs="Times New Roman"/>
          <w:szCs w:val="24"/>
        </w:rPr>
        <w:t>Pored zaključavanja tabela, PostgreSQL obezbeđuje i zaključavanje na nivou redova. Zaključavanje redova se odnosi samo na operacije zaključavanja i upisa istih redova tabele, dok se čitanje sprovodi neometano. Na slici 55 data je tabela na kojoj su prikazani modovi zaključavanja redova, kao i odnosi ovih lock-ova kada je reč o konfliktima (sa X je označeno prisustvo konflikta, prazno polje je odsustvo istog). Dve transakcije ne mogu da drže lock-ove koje su u konfliktu nad istim redom istovremeno.</w:t>
      </w:r>
    </w:p>
    <w:p w14:paraId="211D5502" w14:textId="1D061C97" w:rsidR="08476D23" w:rsidRDefault="08476D23" w:rsidP="1C1A1D4A">
      <w:pPr>
        <w:ind w:firstLine="720"/>
        <w:rPr>
          <w:rFonts w:eastAsia="Constantia" w:cs="Times New Roman"/>
          <w:szCs w:val="24"/>
        </w:rPr>
      </w:pPr>
    </w:p>
    <w:p w14:paraId="7D35F489" w14:textId="19CCFF66" w:rsidR="08476D23" w:rsidRDefault="08476D23" w:rsidP="1C1A1D4A">
      <w:pPr>
        <w:jc w:val="center"/>
        <w:rPr>
          <w:rFonts w:eastAsia="Constantia" w:cs="Times New Roman"/>
          <w:szCs w:val="24"/>
        </w:rPr>
      </w:pPr>
      <w:r>
        <w:rPr>
          <w:noProof/>
        </w:rPr>
        <w:drawing>
          <wp:inline distT="0" distB="0" distL="0" distR="0" wp14:anchorId="3CD27485" wp14:editId="5B4310FE">
            <wp:extent cx="4705388" cy="1284836"/>
            <wp:effectExtent l="0" t="0" r="0" b="0"/>
            <wp:docPr id="1417914579" name="Picture 1417914579" descr="PostgreSQL Locking Revealed | by Petar Partlov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705388" cy="1284836"/>
                    </a:xfrm>
                    <a:prstGeom prst="rect">
                      <a:avLst/>
                    </a:prstGeom>
                  </pic:spPr>
                </pic:pic>
              </a:graphicData>
            </a:graphic>
          </wp:inline>
        </w:drawing>
      </w:r>
    </w:p>
    <w:p w14:paraId="0F1433DF" w14:textId="009E04D9" w:rsidR="08476D23" w:rsidRDefault="1C1A1D4A" w:rsidP="1C1A1D4A">
      <w:pPr>
        <w:jc w:val="center"/>
        <w:rPr>
          <w:rFonts w:eastAsia="Constantia" w:cs="Times New Roman"/>
          <w:i/>
          <w:iCs/>
          <w:szCs w:val="24"/>
        </w:rPr>
      </w:pPr>
      <w:r w:rsidRPr="1C1A1D4A">
        <w:rPr>
          <w:rFonts w:eastAsia="Constantia" w:cs="Times New Roman"/>
          <w:i/>
          <w:iCs/>
          <w:sz w:val="18"/>
          <w:szCs w:val="18"/>
        </w:rPr>
        <w:t>Slika 55</w:t>
      </w:r>
    </w:p>
    <w:p w14:paraId="1CF8C14F" w14:textId="62C0D058" w:rsidR="08476D23" w:rsidRDefault="08476D23" w:rsidP="1C1A1D4A">
      <w:pPr>
        <w:jc w:val="center"/>
        <w:rPr>
          <w:rFonts w:eastAsia="Constantia" w:cs="Times New Roman"/>
          <w:i/>
          <w:iCs/>
          <w:szCs w:val="24"/>
        </w:rPr>
      </w:pPr>
    </w:p>
    <w:p w14:paraId="188E53FA" w14:textId="06E82081" w:rsidR="08476D23" w:rsidRDefault="1C1A1D4A" w:rsidP="1C1A1D4A">
      <w:pPr>
        <w:pStyle w:val="Caption"/>
        <w:rPr>
          <w:rFonts w:eastAsia="Constantia" w:cs="Times New Roman"/>
          <w:szCs w:val="24"/>
          <w:lang w:val="sr-Latn-RS"/>
        </w:rPr>
      </w:pPr>
      <w:r w:rsidRPr="1C1A1D4A">
        <w:rPr>
          <w:lang w:val="sr-Latn-RS"/>
        </w:rPr>
        <w:t>Primer eksplicitnog zaključavanja reda</w:t>
      </w:r>
    </w:p>
    <w:p w14:paraId="617DF450" w14:textId="524A5426" w:rsidR="08476D23" w:rsidRDefault="08476D23" w:rsidP="1C1A1D4A">
      <w:pPr>
        <w:rPr>
          <w:rFonts w:eastAsia="Constantia" w:cs="Times New Roman"/>
          <w:szCs w:val="24"/>
          <w:lang w:val="sr-Latn-RS"/>
        </w:rPr>
      </w:pPr>
    </w:p>
    <w:p w14:paraId="57DBAC2F" w14:textId="4CE3CB13" w:rsidR="08476D23" w:rsidRDefault="1C1A1D4A" w:rsidP="1C1A1D4A">
      <w:pPr>
        <w:ind w:firstLine="720"/>
        <w:rPr>
          <w:rFonts w:eastAsia="Constantia" w:cs="Times New Roman"/>
          <w:szCs w:val="24"/>
        </w:rPr>
      </w:pPr>
      <w:r w:rsidRPr="1C1A1D4A">
        <w:rPr>
          <w:rFonts w:eastAsia="Constantia" w:cs="Times New Roman"/>
          <w:szCs w:val="24"/>
        </w:rPr>
        <w:t xml:space="preserve">Na slikama 56 i 57 je dat primer zaključavnja redova i uočava se da transakcija T1 najpre zaključava red sa FOR UPDATE </w:t>
      </w:r>
      <w:r w:rsidRPr="1C1A1D4A">
        <w:rPr>
          <w:rFonts w:eastAsia="Constantia" w:cs="Times New Roman"/>
          <w:i/>
          <w:iCs/>
          <w:szCs w:val="24"/>
        </w:rPr>
        <w:t>lock</w:t>
      </w:r>
      <w:r w:rsidRPr="1C1A1D4A">
        <w:rPr>
          <w:rFonts w:eastAsia="Constantia" w:cs="Times New Roman"/>
          <w:szCs w:val="24"/>
        </w:rPr>
        <w:t>-om (1), nakon čega T2 pokušava da izvrši upis u isti red, što dovodi do blokiranja ove transakcije (2).</w:t>
      </w:r>
    </w:p>
    <w:p w14:paraId="6FDEDAA3" w14:textId="760AC493" w:rsidR="08476D23" w:rsidRDefault="08476D23" w:rsidP="1C1A1D4A">
      <w:pPr>
        <w:ind w:firstLine="720"/>
        <w:rPr>
          <w:rFonts w:eastAsia="Constantia" w:cs="Times New Roman"/>
          <w:szCs w:val="24"/>
        </w:rPr>
      </w:pPr>
    </w:p>
    <w:p w14:paraId="50A62471" w14:textId="1FB3D025" w:rsidR="08476D23" w:rsidRDefault="08476D23" w:rsidP="1C1A1D4A">
      <w:pPr>
        <w:jc w:val="center"/>
        <w:rPr>
          <w:rFonts w:eastAsia="Constantia" w:cs="Times New Roman"/>
          <w:szCs w:val="24"/>
        </w:rPr>
      </w:pPr>
      <w:r>
        <w:rPr>
          <w:noProof/>
        </w:rPr>
        <w:lastRenderedPageBreak/>
        <w:drawing>
          <wp:inline distT="0" distB="0" distL="0" distR="0" wp14:anchorId="616E407F" wp14:editId="69BC2362">
            <wp:extent cx="4572000" cy="1343025"/>
            <wp:effectExtent l="0" t="0" r="0" b="0"/>
            <wp:docPr id="328740088" name="Picture 32874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5986ACD7" w14:textId="4E30247B" w:rsidR="08476D23" w:rsidRDefault="1C1A1D4A" w:rsidP="1C1A1D4A">
      <w:pPr>
        <w:jc w:val="center"/>
        <w:rPr>
          <w:rFonts w:eastAsia="Constantia" w:cs="Times New Roman"/>
          <w:i/>
          <w:iCs/>
          <w:szCs w:val="24"/>
        </w:rPr>
      </w:pPr>
      <w:r w:rsidRPr="1C1A1D4A">
        <w:rPr>
          <w:rFonts w:eastAsia="Constantia" w:cs="Times New Roman"/>
          <w:i/>
          <w:iCs/>
          <w:sz w:val="18"/>
          <w:szCs w:val="18"/>
        </w:rPr>
        <w:t>Slika 56 – Transakcija T1</w:t>
      </w:r>
    </w:p>
    <w:p w14:paraId="2D136173" w14:textId="47A51F99" w:rsidR="08476D23" w:rsidRDefault="08476D23" w:rsidP="1C1A1D4A">
      <w:pPr>
        <w:jc w:val="center"/>
        <w:rPr>
          <w:rFonts w:eastAsia="Constantia" w:cs="Times New Roman"/>
          <w:i/>
          <w:iCs/>
          <w:szCs w:val="24"/>
        </w:rPr>
      </w:pPr>
    </w:p>
    <w:p w14:paraId="363240FC" w14:textId="47CA10E5" w:rsidR="08476D23" w:rsidRDefault="1C1A1D4A" w:rsidP="1C1A1D4A">
      <w:pPr>
        <w:ind w:firstLine="720"/>
        <w:rPr>
          <w:rFonts w:eastAsia="Constantia" w:cs="Times New Roman"/>
          <w:szCs w:val="24"/>
        </w:rPr>
      </w:pPr>
      <w:r w:rsidRPr="1C1A1D4A">
        <w:rPr>
          <w:rFonts w:eastAsia="Constantia" w:cs="Times New Roman"/>
          <w:szCs w:val="24"/>
        </w:rPr>
        <w:t xml:space="preserve">Transakcija T2 nastavlja sa radom tek nakon što T1 komitijue i oslobodi </w:t>
      </w:r>
      <w:r w:rsidRPr="1C1A1D4A">
        <w:rPr>
          <w:rFonts w:eastAsia="Constantia" w:cs="Times New Roman"/>
          <w:i/>
          <w:iCs/>
          <w:szCs w:val="24"/>
        </w:rPr>
        <w:t xml:space="preserve">lock </w:t>
      </w:r>
      <w:r w:rsidRPr="1C1A1D4A">
        <w:rPr>
          <w:rFonts w:eastAsia="Constantia" w:cs="Times New Roman"/>
          <w:szCs w:val="24"/>
        </w:rPr>
        <w:t>nad redom koji T2 želi da modifikuje (3).</w:t>
      </w:r>
    </w:p>
    <w:p w14:paraId="795A2F45" w14:textId="30D78493" w:rsidR="08476D23" w:rsidRDefault="08476D23" w:rsidP="1C1A1D4A">
      <w:pPr>
        <w:rPr>
          <w:rFonts w:eastAsia="Constantia" w:cs="Times New Roman"/>
          <w:szCs w:val="24"/>
        </w:rPr>
      </w:pPr>
    </w:p>
    <w:p w14:paraId="3381FFFE" w14:textId="1B6BE88D" w:rsidR="08476D23" w:rsidRDefault="08476D23" w:rsidP="1C1A1D4A">
      <w:pPr>
        <w:jc w:val="center"/>
        <w:rPr>
          <w:rFonts w:eastAsia="Constantia" w:cs="Times New Roman"/>
          <w:szCs w:val="24"/>
        </w:rPr>
      </w:pPr>
      <w:r>
        <w:rPr>
          <w:noProof/>
        </w:rPr>
        <w:drawing>
          <wp:inline distT="0" distB="0" distL="0" distR="0" wp14:anchorId="1C7661CC" wp14:editId="7465D00C">
            <wp:extent cx="4572000" cy="1390650"/>
            <wp:effectExtent l="0" t="0" r="0" b="0"/>
            <wp:docPr id="1376545019" name="Picture 137654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7A06CEB6" w14:textId="20CA8996" w:rsidR="08476D23" w:rsidRDefault="1C1A1D4A" w:rsidP="1C1A1D4A">
      <w:pPr>
        <w:jc w:val="center"/>
        <w:rPr>
          <w:rFonts w:eastAsia="Constantia" w:cs="Times New Roman"/>
          <w:i/>
          <w:iCs/>
          <w:szCs w:val="24"/>
        </w:rPr>
      </w:pPr>
      <w:r w:rsidRPr="1C1A1D4A">
        <w:rPr>
          <w:rFonts w:eastAsia="Constantia" w:cs="Times New Roman"/>
          <w:i/>
          <w:iCs/>
          <w:sz w:val="18"/>
          <w:szCs w:val="18"/>
        </w:rPr>
        <w:t>Slika 57 – Transakcija T2</w:t>
      </w:r>
    </w:p>
    <w:p w14:paraId="134D9394" w14:textId="4D8FBD90" w:rsidR="08476D23" w:rsidRDefault="08476D23" w:rsidP="1C1A1D4A">
      <w:pPr>
        <w:jc w:val="center"/>
        <w:rPr>
          <w:rFonts w:eastAsia="Constantia" w:cs="Times New Roman"/>
          <w:i/>
          <w:iCs/>
          <w:szCs w:val="24"/>
        </w:rPr>
      </w:pPr>
    </w:p>
    <w:p w14:paraId="21D7146E" w14:textId="5A560097" w:rsidR="08476D23" w:rsidRDefault="08476D23" w:rsidP="1C1A1D4A">
      <w:pPr>
        <w:jc w:val="center"/>
        <w:rPr>
          <w:rFonts w:eastAsia="Constantia" w:cs="Times New Roman"/>
          <w:i/>
          <w:iCs/>
          <w:szCs w:val="24"/>
        </w:rPr>
      </w:pPr>
    </w:p>
    <w:p w14:paraId="2CB54DE3" w14:textId="6ADAF8E9" w:rsidR="08476D23" w:rsidRDefault="08476D23" w:rsidP="08476D23">
      <w:pPr>
        <w:jc w:val="center"/>
        <w:rPr>
          <w:rFonts w:eastAsia="Constantia" w:cs="Times New Roman"/>
          <w:i/>
          <w:iCs/>
          <w:szCs w:val="24"/>
        </w:rPr>
      </w:pPr>
    </w:p>
    <w:p w14:paraId="7B5D0E56" w14:textId="1E95F078" w:rsidR="08476D23" w:rsidRDefault="08476D23" w:rsidP="08476D23">
      <w:pPr>
        <w:jc w:val="center"/>
        <w:rPr>
          <w:rFonts w:eastAsia="Constantia" w:cs="Times New Roman"/>
          <w:i/>
          <w:iCs/>
          <w:szCs w:val="24"/>
        </w:rPr>
      </w:pPr>
    </w:p>
    <w:p w14:paraId="32F87A63" w14:textId="3431F5F4" w:rsidR="08476D23" w:rsidRDefault="08476D23" w:rsidP="08476D23">
      <w:pPr>
        <w:jc w:val="center"/>
        <w:rPr>
          <w:rFonts w:eastAsia="Constantia" w:cs="Times New Roman"/>
          <w:i/>
          <w:iCs/>
          <w:szCs w:val="24"/>
        </w:rPr>
      </w:pPr>
    </w:p>
    <w:p w14:paraId="4AA5BF0D" w14:textId="781C22E7" w:rsidR="08476D23" w:rsidRDefault="08476D23" w:rsidP="08476D23">
      <w:pPr>
        <w:jc w:val="center"/>
        <w:rPr>
          <w:rFonts w:eastAsia="Constantia" w:cs="Times New Roman"/>
          <w:i/>
          <w:iCs/>
          <w:szCs w:val="24"/>
        </w:rPr>
      </w:pPr>
    </w:p>
    <w:p w14:paraId="46E16365" w14:textId="3AC94211" w:rsidR="08476D23" w:rsidRDefault="08476D23" w:rsidP="08476D23">
      <w:pPr>
        <w:jc w:val="center"/>
        <w:rPr>
          <w:rFonts w:eastAsia="Constantia" w:cs="Times New Roman"/>
          <w:i/>
          <w:iCs/>
          <w:szCs w:val="24"/>
        </w:rPr>
      </w:pPr>
    </w:p>
    <w:p w14:paraId="16CDC8D3" w14:textId="65AB31CA" w:rsidR="08476D23" w:rsidRDefault="08476D23" w:rsidP="08476D23">
      <w:pPr>
        <w:jc w:val="center"/>
        <w:rPr>
          <w:rFonts w:eastAsia="Constantia" w:cs="Times New Roman"/>
          <w:i/>
          <w:iCs/>
          <w:szCs w:val="24"/>
        </w:rPr>
      </w:pPr>
    </w:p>
    <w:p w14:paraId="551A0617" w14:textId="575E512F" w:rsidR="08476D23" w:rsidRDefault="08476D23" w:rsidP="08476D23">
      <w:pPr>
        <w:jc w:val="center"/>
        <w:rPr>
          <w:rFonts w:eastAsia="Constantia" w:cs="Times New Roman"/>
          <w:i/>
          <w:iCs/>
          <w:szCs w:val="24"/>
        </w:rPr>
      </w:pPr>
    </w:p>
    <w:p w14:paraId="47D49702" w14:textId="357754CC" w:rsidR="08476D23" w:rsidRDefault="08476D23" w:rsidP="08476D23">
      <w:pPr>
        <w:jc w:val="center"/>
        <w:rPr>
          <w:rFonts w:eastAsia="Constantia" w:cs="Times New Roman"/>
          <w:i/>
          <w:iCs/>
          <w:szCs w:val="24"/>
        </w:rPr>
      </w:pPr>
    </w:p>
    <w:p w14:paraId="70B7999A" w14:textId="5B36F1A5" w:rsidR="08476D23" w:rsidRDefault="08476D23" w:rsidP="08476D23">
      <w:pPr>
        <w:jc w:val="center"/>
        <w:rPr>
          <w:rFonts w:eastAsia="Constantia" w:cs="Times New Roman"/>
          <w:i/>
          <w:iCs/>
          <w:szCs w:val="24"/>
        </w:rPr>
      </w:pPr>
    </w:p>
    <w:p w14:paraId="344D60BE" w14:textId="2F30404B" w:rsidR="08476D23" w:rsidRDefault="08476D23" w:rsidP="08476D23">
      <w:pPr>
        <w:jc w:val="center"/>
        <w:rPr>
          <w:rFonts w:eastAsia="Constantia" w:cs="Times New Roman"/>
          <w:i/>
          <w:iCs/>
          <w:szCs w:val="24"/>
        </w:rPr>
      </w:pPr>
    </w:p>
    <w:p w14:paraId="68F6FDDC" w14:textId="025F59D6" w:rsidR="08476D23" w:rsidRDefault="08476D23" w:rsidP="08476D23">
      <w:pPr>
        <w:jc w:val="center"/>
        <w:rPr>
          <w:rFonts w:eastAsia="Constantia" w:cs="Times New Roman"/>
          <w:i/>
          <w:iCs/>
          <w:szCs w:val="24"/>
        </w:rPr>
      </w:pPr>
    </w:p>
    <w:p w14:paraId="5A34E13B" w14:textId="1F0A143D" w:rsidR="08476D23" w:rsidRDefault="08476D23" w:rsidP="08476D23">
      <w:pPr>
        <w:jc w:val="center"/>
        <w:rPr>
          <w:rFonts w:eastAsia="Constantia" w:cs="Times New Roman"/>
          <w:i/>
          <w:iCs/>
          <w:szCs w:val="24"/>
        </w:rPr>
      </w:pPr>
    </w:p>
    <w:p w14:paraId="262A1007" w14:textId="74B16D71" w:rsidR="08476D23" w:rsidRDefault="08476D23" w:rsidP="08476D23">
      <w:pPr>
        <w:jc w:val="center"/>
        <w:rPr>
          <w:rFonts w:eastAsia="Constantia" w:cs="Times New Roman"/>
          <w:i/>
          <w:iCs/>
          <w:szCs w:val="24"/>
        </w:rPr>
      </w:pPr>
    </w:p>
    <w:p w14:paraId="41557222" w14:textId="6FA3381E" w:rsidR="08476D23" w:rsidRDefault="08476D23" w:rsidP="08476D23">
      <w:pPr>
        <w:jc w:val="center"/>
        <w:rPr>
          <w:rFonts w:eastAsia="Constantia" w:cs="Times New Roman"/>
          <w:i/>
          <w:iCs/>
          <w:szCs w:val="24"/>
        </w:rPr>
      </w:pPr>
    </w:p>
    <w:p w14:paraId="38B16678" w14:textId="41D28BCA" w:rsidR="08476D23" w:rsidRDefault="08476D23" w:rsidP="08476D23">
      <w:pPr>
        <w:jc w:val="center"/>
        <w:rPr>
          <w:rFonts w:eastAsia="Constantia" w:cs="Times New Roman"/>
          <w:i/>
          <w:iCs/>
          <w:szCs w:val="24"/>
        </w:rPr>
      </w:pPr>
    </w:p>
    <w:p w14:paraId="0B368867" w14:textId="77D51501" w:rsidR="08476D23" w:rsidRDefault="08476D23" w:rsidP="08476D23">
      <w:pPr>
        <w:jc w:val="center"/>
        <w:rPr>
          <w:rFonts w:eastAsia="Constantia" w:cs="Times New Roman"/>
          <w:i/>
          <w:iCs/>
          <w:szCs w:val="24"/>
        </w:rPr>
      </w:pPr>
    </w:p>
    <w:p w14:paraId="2AC1F39D" w14:textId="07E2B4EA" w:rsidR="08476D23" w:rsidRDefault="08476D23" w:rsidP="08476D23">
      <w:pPr>
        <w:jc w:val="center"/>
        <w:rPr>
          <w:rFonts w:eastAsia="Constantia" w:cs="Times New Roman"/>
          <w:i/>
          <w:iCs/>
          <w:szCs w:val="24"/>
        </w:rPr>
      </w:pPr>
    </w:p>
    <w:p w14:paraId="6485B7C5" w14:textId="42F10D22" w:rsidR="08476D23" w:rsidRDefault="08476D23" w:rsidP="08476D23">
      <w:pPr>
        <w:jc w:val="center"/>
        <w:rPr>
          <w:rFonts w:eastAsia="Constantia" w:cs="Times New Roman"/>
          <w:i/>
          <w:iCs/>
          <w:szCs w:val="24"/>
        </w:rPr>
      </w:pPr>
    </w:p>
    <w:p w14:paraId="217536FE" w14:textId="178B15D7" w:rsidR="08476D23" w:rsidRDefault="08476D23" w:rsidP="08476D23">
      <w:pPr>
        <w:jc w:val="center"/>
        <w:rPr>
          <w:rFonts w:eastAsia="Constantia" w:cs="Times New Roman"/>
          <w:i/>
          <w:iCs/>
          <w:szCs w:val="24"/>
        </w:rPr>
      </w:pPr>
    </w:p>
    <w:p w14:paraId="6FE629DA" w14:textId="66B9AEE9" w:rsidR="08476D23" w:rsidRDefault="08476D23" w:rsidP="08476D23">
      <w:pPr>
        <w:jc w:val="center"/>
        <w:rPr>
          <w:rFonts w:eastAsia="Constantia" w:cs="Times New Roman"/>
          <w:i/>
          <w:iCs/>
          <w:szCs w:val="24"/>
        </w:rPr>
      </w:pPr>
    </w:p>
    <w:p w14:paraId="79D298AF" w14:textId="59829D67" w:rsidR="08476D23" w:rsidRDefault="08476D23" w:rsidP="08476D23">
      <w:pPr>
        <w:jc w:val="center"/>
        <w:rPr>
          <w:rFonts w:eastAsia="Constantia" w:cs="Times New Roman"/>
          <w:i/>
          <w:iCs/>
          <w:szCs w:val="24"/>
        </w:rPr>
      </w:pPr>
    </w:p>
    <w:p w14:paraId="0DE73AC8" w14:textId="084F1C58" w:rsidR="08476D23" w:rsidRDefault="08476D23" w:rsidP="08476D23">
      <w:pPr>
        <w:jc w:val="center"/>
        <w:rPr>
          <w:rFonts w:eastAsia="Constantia" w:cs="Times New Roman"/>
          <w:i/>
          <w:iCs/>
          <w:szCs w:val="24"/>
        </w:rPr>
      </w:pPr>
    </w:p>
    <w:p w14:paraId="6D4653B5" w14:textId="4A4926AB" w:rsidR="08476D23" w:rsidRDefault="08476D23" w:rsidP="1C1A1D4A">
      <w:pPr>
        <w:jc w:val="center"/>
        <w:rPr>
          <w:rFonts w:eastAsia="Constantia" w:cs="Times New Roman"/>
          <w:i/>
          <w:iCs/>
        </w:rPr>
      </w:pPr>
    </w:p>
    <w:p w14:paraId="79EFE2B9" w14:textId="39274DC1" w:rsidR="1C1A1D4A" w:rsidRDefault="1C1A1D4A" w:rsidP="1C1A1D4A">
      <w:pPr>
        <w:jc w:val="center"/>
        <w:rPr>
          <w:rFonts w:eastAsia="Constantia" w:cs="Times New Roman"/>
          <w:i/>
          <w:iCs/>
          <w:szCs w:val="24"/>
        </w:rPr>
      </w:pPr>
    </w:p>
    <w:p w14:paraId="7A16C3BE" w14:textId="2409C935" w:rsidR="00163370" w:rsidRPr="00455CDD" w:rsidRDefault="208B3714" w:rsidP="6B3B4FD8">
      <w:pPr>
        <w:pStyle w:val="Heading1"/>
        <w:rPr>
          <w:noProof/>
          <w:lang w:val="sr-Latn-RS"/>
        </w:rPr>
      </w:pPr>
      <w:bookmarkStart w:id="21" w:name="_Toc72571745"/>
      <w:r w:rsidRPr="208B3714">
        <w:rPr>
          <w:noProof/>
          <w:lang w:val="sr-Latn-RS"/>
        </w:rPr>
        <w:t>4. Zaključak</w:t>
      </w:r>
      <w:bookmarkEnd w:id="21"/>
    </w:p>
    <w:p w14:paraId="26053FA5" w14:textId="435D88D0" w:rsidR="228F8117" w:rsidRDefault="08476D23" w:rsidP="08476D23">
      <w:pPr>
        <w:ind w:firstLine="720"/>
        <w:rPr>
          <w:rFonts w:eastAsia="Constantia" w:cs="Times New Roman"/>
          <w:noProof/>
          <w:color w:val="000000" w:themeColor="text1"/>
          <w:lang w:val="sr-Latn-RS"/>
        </w:rPr>
      </w:pPr>
      <w:r w:rsidRPr="08476D23">
        <w:rPr>
          <w:rFonts w:eastAsia="Constantia" w:cs="Times New Roman"/>
          <w:noProof/>
          <w:color w:val="000000" w:themeColor="text1"/>
          <w:lang w:val="sr-Latn-RS"/>
        </w:rPr>
        <w:t xml:space="preserve">Baza podataka predstavlja zajednički resurs koji mogu da koriste više procesa i korisnika konkuretno. Jedna transakcija predstavlja logičku jedinicu procesiranja u bazi, odnosno sve operacije koje pristupaju bazi i nalaze se između početne i završne oznake za transakciju se smatraju delom jedne, nedeljive, logičke celine. Kod aplikacija kao što su: bankarski sistemi, softveri za licitaciju vozila, sistemi za rezervaciju avio, autobuskih ili železničkih karata, baza podataka mora da bude u stanju da istovremeno procesira veliki broj transakcija koje joj pristižu od strane korisnika, a da pri tome konzistentnost baze ostane očuvana. Konkuretno izvršavanje transakcija bez kontrole bi moglo da dovede do nekonzistentnosti baze, </w:t>
      </w:r>
      <w:r w:rsidRPr="08476D23">
        <w:rPr>
          <w:rFonts w:eastAsia="Constantia" w:cs="Times New Roman"/>
          <w:i/>
          <w:iCs/>
          <w:noProof/>
          <w:color w:val="000000" w:themeColor="text1"/>
          <w:lang w:val="sr-Latn-RS"/>
        </w:rPr>
        <w:t>deadlock</w:t>
      </w:r>
      <w:r w:rsidRPr="08476D23">
        <w:rPr>
          <w:rFonts w:eastAsia="Constantia" w:cs="Times New Roman"/>
          <w:noProof/>
          <w:color w:val="000000" w:themeColor="text1"/>
          <w:lang w:val="sr-Latn-RS"/>
        </w:rPr>
        <w:t xml:space="preserve">-ova, loše performanse, pa i do otkaza samog sistema. Da ne bi došlo do ovih nepravilnosti i da bi se garantovalo svojstvo izolacije transakcije, koriste se protokoli za kontrolu izolacije kao što su na primer: 2PL protokol, </w:t>
      </w:r>
      <w:r w:rsidRPr="08476D23">
        <w:rPr>
          <w:rFonts w:eastAsia="Constantia" w:cs="Times New Roman"/>
          <w:i/>
          <w:iCs/>
          <w:noProof/>
          <w:color w:val="000000" w:themeColor="text1"/>
          <w:lang w:val="sr-Latn-RS"/>
        </w:rPr>
        <w:t>timestamp</w:t>
      </w:r>
      <w:r w:rsidRPr="08476D23">
        <w:rPr>
          <w:rFonts w:eastAsia="Constantia" w:cs="Times New Roman"/>
          <w:noProof/>
          <w:color w:val="000000" w:themeColor="text1"/>
          <w:lang w:val="sr-Latn-RS"/>
        </w:rPr>
        <w:t xml:space="preserve"> protokol ili MVCC. Takođe u nekim sistemima je moguće definisati nivoe izolacije, kojima se podešava nivo tolerancije sistema na različite nepravilnosti prouzrokovane konkurentnim izvršavanjem. Kao i većina naprednih DBMS-ova, PostgreSQL obezbeđuje konkurentan pristup bazi, dok se istovremeno brine o ACID svojstvima transakcija. PostgreSQL omogućuje korisnicima, pored osnovne kontrole, da definišu ponašanje transakcija kada je reč o svojstvu izolacije. Takođe koristi MVCC protokol kada se radi o konkuretnom pristupu redovima. MVCC pristup podrazumeva da se u bazi čuvaju više verzija istog reda i da se na taj način operacije čitanja i upisa nad istim elementom odvijaju bez blokiranja, tako što bi svaka transakcija radila sa adekvatnom verzijom reda bez potrebe za zaključavanjem (osim u slučaju konkurentnog upisa). Takođe PostgreSQL daje mogućnost korisniku da na efikasan način, definiše nivo izolacije, prilikom pokretanja neke transakcije. Ukoliko je potrebno, korisnik uvek može da eksplicitno kontroliše pristup tabeli ili redovima kroz sistem eksplicitnog zaključavanja.</w:t>
      </w:r>
    </w:p>
    <w:p w14:paraId="49DDBBF6" w14:textId="609A1611" w:rsidR="0711C757" w:rsidRDefault="0711C757" w:rsidP="6B3B4FD8">
      <w:pPr>
        <w:pStyle w:val="Heading1"/>
        <w:spacing w:after="0"/>
        <w:rPr>
          <w:noProof/>
          <w:lang w:val="sr-Latn-RS"/>
        </w:rPr>
      </w:pPr>
    </w:p>
    <w:p w14:paraId="241FF892" w14:textId="29089197" w:rsidR="08476D23" w:rsidRDefault="08476D23" w:rsidP="08476D23">
      <w:pPr>
        <w:rPr>
          <w:rFonts w:eastAsia="Constantia" w:cs="Times New Roman"/>
          <w:noProof/>
          <w:szCs w:val="24"/>
          <w:lang w:val="sr-Latn-RS"/>
        </w:rPr>
      </w:pPr>
    </w:p>
    <w:p w14:paraId="19E4382D" w14:textId="432A1E93" w:rsidR="08476D23" w:rsidRDefault="08476D23" w:rsidP="08476D23">
      <w:pPr>
        <w:rPr>
          <w:rFonts w:eastAsia="Constantia" w:cs="Times New Roman"/>
          <w:noProof/>
          <w:szCs w:val="24"/>
          <w:lang w:val="sr-Latn-RS"/>
        </w:rPr>
      </w:pPr>
    </w:p>
    <w:p w14:paraId="46224E0E" w14:textId="0DA380C7" w:rsidR="08476D23" w:rsidRDefault="08476D23" w:rsidP="08476D23">
      <w:pPr>
        <w:rPr>
          <w:rFonts w:eastAsia="Constantia" w:cs="Times New Roman"/>
          <w:noProof/>
          <w:szCs w:val="24"/>
          <w:lang w:val="sr-Latn-RS"/>
        </w:rPr>
      </w:pPr>
    </w:p>
    <w:p w14:paraId="397AE4E2" w14:textId="1AE5CCE2" w:rsidR="08476D23" w:rsidRDefault="08476D23" w:rsidP="08476D23">
      <w:pPr>
        <w:rPr>
          <w:rFonts w:eastAsia="Constantia" w:cs="Times New Roman"/>
          <w:noProof/>
          <w:szCs w:val="24"/>
          <w:lang w:val="sr-Latn-RS"/>
        </w:rPr>
      </w:pPr>
    </w:p>
    <w:p w14:paraId="46CABEB5" w14:textId="5BA593FD" w:rsidR="08476D23" w:rsidRDefault="08476D23" w:rsidP="08476D23">
      <w:pPr>
        <w:rPr>
          <w:rFonts w:eastAsia="Constantia" w:cs="Times New Roman"/>
          <w:noProof/>
          <w:szCs w:val="24"/>
          <w:lang w:val="sr-Latn-RS"/>
        </w:rPr>
      </w:pPr>
    </w:p>
    <w:p w14:paraId="09829FD5" w14:textId="17C735D6" w:rsidR="08476D23" w:rsidRDefault="08476D23" w:rsidP="08476D23">
      <w:pPr>
        <w:rPr>
          <w:rFonts w:eastAsia="Constantia" w:cs="Times New Roman"/>
          <w:noProof/>
          <w:szCs w:val="24"/>
          <w:lang w:val="sr-Latn-RS"/>
        </w:rPr>
      </w:pPr>
    </w:p>
    <w:p w14:paraId="7DDD55DF" w14:textId="370EB9E4" w:rsidR="08476D23" w:rsidRDefault="08476D23" w:rsidP="08476D23">
      <w:pPr>
        <w:rPr>
          <w:rFonts w:eastAsia="Constantia" w:cs="Times New Roman"/>
          <w:noProof/>
          <w:szCs w:val="24"/>
          <w:lang w:val="sr-Latn-RS"/>
        </w:rPr>
      </w:pPr>
    </w:p>
    <w:p w14:paraId="63F56A9E" w14:textId="680637B6" w:rsidR="08476D23" w:rsidRDefault="08476D23" w:rsidP="08476D23">
      <w:pPr>
        <w:rPr>
          <w:rFonts w:eastAsia="Constantia" w:cs="Times New Roman"/>
          <w:noProof/>
          <w:szCs w:val="24"/>
          <w:lang w:val="sr-Latn-RS"/>
        </w:rPr>
      </w:pPr>
    </w:p>
    <w:p w14:paraId="16768FD9" w14:textId="02FC1F52" w:rsidR="08476D23" w:rsidRDefault="08476D23" w:rsidP="08476D23">
      <w:pPr>
        <w:rPr>
          <w:rFonts w:eastAsia="Constantia" w:cs="Times New Roman"/>
          <w:noProof/>
          <w:szCs w:val="24"/>
          <w:lang w:val="sr-Latn-RS"/>
        </w:rPr>
      </w:pPr>
    </w:p>
    <w:p w14:paraId="74222292" w14:textId="783D75AF" w:rsidR="08476D23" w:rsidRDefault="08476D23" w:rsidP="08476D23">
      <w:pPr>
        <w:rPr>
          <w:rFonts w:eastAsia="Constantia" w:cs="Times New Roman"/>
          <w:noProof/>
          <w:szCs w:val="24"/>
          <w:lang w:val="sr-Latn-RS"/>
        </w:rPr>
      </w:pPr>
    </w:p>
    <w:p w14:paraId="14B77CB1" w14:textId="5B610E5A" w:rsidR="08476D23" w:rsidRDefault="08476D23" w:rsidP="1C1A1D4A">
      <w:pPr>
        <w:rPr>
          <w:rFonts w:eastAsia="Constantia" w:cs="Times New Roman"/>
          <w:noProof/>
          <w:lang w:val="sr-Latn-RS"/>
        </w:rPr>
      </w:pPr>
    </w:p>
    <w:p w14:paraId="019AD86B" w14:textId="1B2AC474" w:rsidR="1C1A1D4A" w:rsidRDefault="1C1A1D4A" w:rsidP="1C1A1D4A">
      <w:pPr>
        <w:rPr>
          <w:rFonts w:eastAsia="Constantia" w:cs="Times New Roman"/>
          <w:noProof/>
          <w:szCs w:val="24"/>
          <w:lang w:val="sr-Latn-RS"/>
        </w:rPr>
      </w:pPr>
    </w:p>
    <w:p w14:paraId="13D35263" w14:textId="209E7773" w:rsidR="08476D23" w:rsidRDefault="08476D23" w:rsidP="08476D23">
      <w:pPr>
        <w:rPr>
          <w:rFonts w:eastAsia="Constantia" w:cs="Times New Roman"/>
          <w:noProof/>
          <w:szCs w:val="24"/>
          <w:lang w:val="sr-Latn-RS"/>
        </w:rPr>
      </w:pPr>
    </w:p>
    <w:p w14:paraId="5673A4DF" w14:textId="71C229B4" w:rsidR="08476D23" w:rsidRDefault="08476D23" w:rsidP="1C1A1D4A">
      <w:pPr>
        <w:rPr>
          <w:rFonts w:eastAsia="Constantia" w:cs="Times New Roman"/>
          <w:noProof/>
          <w:szCs w:val="24"/>
          <w:lang w:val="sr-Latn-RS"/>
        </w:rPr>
      </w:pPr>
    </w:p>
    <w:p w14:paraId="092E273F" w14:textId="26C4F23F" w:rsidR="00AF6921" w:rsidRDefault="1C1A1D4A" w:rsidP="6B3B4FD8">
      <w:pPr>
        <w:pStyle w:val="Heading1"/>
        <w:spacing w:after="0"/>
        <w:rPr>
          <w:noProof/>
          <w:lang w:val="sr-Latn-RS"/>
        </w:rPr>
      </w:pPr>
      <w:bookmarkStart w:id="22" w:name="_Toc72571746"/>
      <w:r w:rsidRPr="1C1A1D4A">
        <w:rPr>
          <w:noProof/>
          <w:lang w:val="sr-Latn-RS"/>
        </w:rPr>
        <w:t>5. Literatura</w:t>
      </w:r>
      <w:bookmarkEnd w:id="22"/>
    </w:p>
    <w:p w14:paraId="4AA45402" w14:textId="77777777" w:rsidR="00AF6921" w:rsidRPr="00CD15F3" w:rsidRDefault="00AF6921" w:rsidP="6B3B4FD8">
      <w:pPr>
        <w:rPr>
          <w:noProof/>
          <w:lang w:val="sr-Latn-RS"/>
        </w:rPr>
      </w:pPr>
    </w:p>
    <w:p w14:paraId="63EFA5CE" w14:textId="2B997908" w:rsidR="5FC89897" w:rsidRDefault="08476D23" w:rsidP="08476D23">
      <w:pPr>
        <w:spacing w:after="120" w:line="276" w:lineRule="auto"/>
        <w:rPr>
          <w:rFonts w:asciiTheme="minorHAnsi" w:eastAsiaTheme="minorEastAsia" w:hAnsiTheme="minorHAnsi"/>
          <w:noProof/>
          <w:lang w:val="sr-Latn-RS"/>
        </w:rPr>
      </w:pPr>
      <w:r w:rsidRPr="08476D23">
        <w:rPr>
          <w:rFonts w:asciiTheme="minorHAnsi" w:eastAsiaTheme="minorEastAsia" w:hAnsiTheme="minorHAnsi"/>
          <w:noProof/>
          <w:lang w:val="sr-Latn-RS"/>
        </w:rPr>
        <w:t>[01]</w:t>
      </w:r>
      <w:r w:rsidR="5FC89897">
        <w:tab/>
      </w:r>
      <w:r w:rsidRPr="08476D23">
        <w:rPr>
          <w:rFonts w:asciiTheme="minorHAnsi" w:eastAsiaTheme="minorEastAsia" w:hAnsiTheme="minorHAnsi"/>
          <w:noProof/>
          <w:lang w:val="sr-Latn-RS"/>
        </w:rPr>
        <w:t xml:space="preserve">Ramez Elmasri and Shamkant Navathe. (2010). Fundamentals of </w:t>
      </w:r>
      <w:r w:rsidR="5FC89897">
        <w:tab/>
      </w:r>
      <w:r w:rsidR="5FC89897">
        <w:tab/>
      </w:r>
      <w:r w:rsidRPr="08476D23">
        <w:rPr>
          <w:rFonts w:asciiTheme="minorHAnsi" w:eastAsiaTheme="minorEastAsia" w:hAnsiTheme="minorHAnsi"/>
          <w:noProof/>
          <w:lang w:val="sr-Latn-RS"/>
        </w:rPr>
        <w:t xml:space="preserve">Database Systems (6th. ed.). Addison-Wesley Publishing Company, </w:t>
      </w:r>
      <w:r w:rsidR="5FC89897">
        <w:tab/>
      </w:r>
      <w:r w:rsidR="5FC89897">
        <w:tab/>
      </w:r>
      <w:r w:rsidRPr="08476D23">
        <w:rPr>
          <w:rFonts w:asciiTheme="minorHAnsi" w:eastAsiaTheme="minorEastAsia" w:hAnsiTheme="minorHAnsi"/>
          <w:noProof/>
          <w:lang w:val="sr-Latn-RS"/>
        </w:rPr>
        <w:t>USA.</w:t>
      </w:r>
    </w:p>
    <w:p w14:paraId="14FC77C2" w14:textId="231D4F7E" w:rsidR="5FC89897" w:rsidRDefault="08476D23" w:rsidP="08476D23">
      <w:pPr>
        <w:spacing w:after="120" w:line="276" w:lineRule="auto"/>
        <w:ind w:left="720" w:hanging="720"/>
        <w:rPr>
          <w:rFonts w:asciiTheme="minorHAnsi" w:eastAsiaTheme="minorEastAsia" w:hAnsiTheme="minorHAnsi"/>
          <w:noProof/>
          <w:lang w:val="sr-Latn-RS"/>
        </w:rPr>
      </w:pPr>
      <w:r w:rsidRPr="08476D23">
        <w:rPr>
          <w:rFonts w:asciiTheme="minorHAnsi" w:eastAsiaTheme="minorEastAsia" w:hAnsiTheme="minorHAnsi"/>
          <w:noProof/>
          <w:lang w:val="sr-Latn-RS"/>
        </w:rPr>
        <w:t>[02]</w:t>
      </w:r>
      <w:r w:rsidR="5FC89897">
        <w:tab/>
      </w:r>
      <w:r w:rsidRPr="08476D23">
        <w:rPr>
          <w:rFonts w:asciiTheme="minorHAnsi" w:eastAsiaTheme="minorEastAsia" w:hAnsiTheme="minorHAnsi"/>
          <w:noProof/>
          <w:lang w:val="sr-Latn-RS"/>
        </w:rPr>
        <w:t xml:space="preserve">Yu, S. (2009). ACID properties in distributed databases. Advanced </w:t>
      </w:r>
      <w:r w:rsidR="5FC89897">
        <w:tab/>
      </w:r>
      <w:r w:rsidRPr="08476D23">
        <w:rPr>
          <w:rFonts w:asciiTheme="minorHAnsi" w:eastAsiaTheme="minorEastAsia" w:hAnsiTheme="minorHAnsi"/>
          <w:noProof/>
          <w:lang w:val="sr-Latn-RS"/>
        </w:rPr>
        <w:t>eBusiness Transactions for B2B-Collaborations.</w:t>
      </w:r>
    </w:p>
    <w:p w14:paraId="1A79E0AD" w14:textId="1EE0D002" w:rsidR="5FC89897" w:rsidRDefault="08476D23" w:rsidP="08476D23">
      <w:pPr>
        <w:spacing w:after="120" w:line="276" w:lineRule="auto"/>
        <w:rPr>
          <w:rFonts w:asciiTheme="minorHAnsi" w:eastAsiaTheme="minorEastAsia" w:hAnsiTheme="minorHAnsi"/>
          <w:noProof/>
          <w:lang w:val="sr-Latn-RS"/>
        </w:rPr>
      </w:pPr>
      <w:r w:rsidRPr="08476D23">
        <w:rPr>
          <w:rFonts w:asciiTheme="minorHAnsi" w:eastAsiaTheme="minorEastAsia" w:hAnsiTheme="minorHAnsi"/>
          <w:noProof/>
          <w:lang w:val="sr-Latn-RS"/>
        </w:rPr>
        <w:t>[03]</w:t>
      </w:r>
      <w:r w:rsidR="5FC89897">
        <w:tab/>
      </w:r>
      <w:r w:rsidRPr="08476D23">
        <w:rPr>
          <w:rFonts w:asciiTheme="minorHAnsi" w:eastAsiaTheme="minorEastAsia" w:hAnsiTheme="minorHAnsi"/>
          <w:noProof/>
          <w:lang w:val="sr-Latn-RS"/>
        </w:rPr>
        <w:t xml:space="preserve">Gray, Jim (September 1981). "The Transaction Concept: Virtues and </w:t>
      </w:r>
      <w:r w:rsidR="5FC89897">
        <w:tab/>
      </w:r>
      <w:r w:rsidR="5FC89897">
        <w:tab/>
      </w:r>
      <w:r w:rsidRPr="08476D23">
        <w:rPr>
          <w:rFonts w:asciiTheme="minorHAnsi" w:eastAsiaTheme="minorEastAsia" w:hAnsiTheme="minorHAnsi"/>
          <w:noProof/>
          <w:lang w:val="sr-Latn-RS"/>
        </w:rPr>
        <w:t>Limitations</w:t>
      </w:r>
    </w:p>
    <w:p w14:paraId="35BC4B9F" w14:textId="5D0A456E" w:rsidR="5FC89897" w:rsidRDefault="08476D23" w:rsidP="08476D23">
      <w:pPr>
        <w:spacing w:after="120" w:line="276" w:lineRule="auto"/>
        <w:rPr>
          <w:rFonts w:asciiTheme="minorHAnsi" w:eastAsiaTheme="minorEastAsia" w:hAnsiTheme="minorHAnsi"/>
          <w:noProof/>
          <w:lang w:val="sr-Latn-RS"/>
        </w:rPr>
      </w:pPr>
      <w:r w:rsidRPr="08476D23">
        <w:rPr>
          <w:rFonts w:asciiTheme="minorHAnsi" w:eastAsiaTheme="minorEastAsia" w:hAnsiTheme="minorHAnsi"/>
          <w:noProof/>
          <w:lang w:val="sr-Latn-RS"/>
        </w:rPr>
        <w:t>[04]</w:t>
      </w:r>
      <w:r w:rsidR="5FC89897">
        <w:tab/>
      </w:r>
      <w:r w:rsidRPr="08476D23">
        <w:rPr>
          <w:rFonts w:asciiTheme="minorHAnsi" w:eastAsiaTheme="minorEastAsia" w:hAnsiTheme="minorHAnsi"/>
          <w:noProof/>
          <w:lang w:val="sr-Latn-RS"/>
        </w:rPr>
        <w:t xml:space="preserve">Gray, Jim; and Reuter, Andreas; Distributed Transaction Processing: </w:t>
      </w:r>
      <w:r w:rsidR="5FC89897">
        <w:tab/>
      </w:r>
      <w:r w:rsidR="5FC89897">
        <w:tab/>
      </w:r>
      <w:r w:rsidRPr="08476D23">
        <w:rPr>
          <w:rFonts w:asciiTheme="minorHAnsi" w:eastAsiaTheme="minorEastAsia" w:hAnsiTheme="minorHAnsi"/>
          <w:noProof/>
          <w:lang w:val="sr-Latn-RS"/>
        </w:rPr>
        <w:t>Concepts and Techniques, Morgan Kaufman, 1993</w:t>
      </w:r>
    </w:p>
    <w:p w14:paraId="7D1CFF83" w14:textId="07FABD6F" w:rsidR="5FC89897" w:rsidRDefault="08476D23" w:rsidP="08476D23">
      <w:pPr>
        <w:spacing w:after="120" w:line="276" w:lineRule="auto"/>
        <w:ind w:left="720" w:hanging="720"/>
        <w:rPr>
          <w:rFonts w:asciiTheme="minorHAnsi" w:eastAsiaTheme="minorEastAsia" w:hAnsiTheme="minorHAnsi"/>
          <w:noProof/>
          <w:lang w:val="sr-Latn-RS"/>
        </w:rPr>
      </w:pPr>
      <w:r w:rsidRPr="08476D23">
        <w:rPr>
          <w:rFonts w:asciiTheme="minorHAnsi" w:eastAsiaTheme="minorEastAsia" w:hAnsiTheme="minorHAnsi"/>
          <w:noProof/>
          <w:lang w:val="sr-Latn-RS"/>
        </w:rPr>
        <w:t>[05]</w:t>
      </w:r>
      <w:r w:rsidR="5FC89897">
        <w:tab/>
      </w:r>
      <w:r w:rsidRPr="08476D23">
        <w:rPr>
          <w:rFonts w:asciiTheme="minorHAnsi" w:eastAsiaTheme="minorEastAsia" w:hAnsiTheme="minorHAnsi"/>
          <w:noProof/>
          <w:lang w:val="sr-Latn-RS"/>
        </w:rPr>
        <w:t xml:space="preserve">L. Libkin. Database Systems. Transactions and Concurrency Control. The University of Edinburgh. School of Informatics. </w:t>
      </w:r>
      <w:hyperlink r:id="rId68">
        <w:r w:rsidRPr="08476D23">
          <w:rPr>
            <w:rStyle w:val="Hyperlink"/>
            <w:rFonts w:asciiTheme="minorHAnsi" w:eastAsiaTheme="minorEastAsia" w:hAnsiTheme="minorHAnsi"/>
            <w:noProof/>
            <w:lang w:val="sr-Latn-RS"/>
          </w:rPr>
          <w:t>https://homepages.inf.ed.ac.uk</w:t>
        </w:r>
      </w:hyperlink>
    </w:p>
    <w:p w14:paraId="549B24F0" w14:textId="7DF71FB2" w:rsidR="5FC89897" w:rsidRDefault="08476D23" w:rsidP="08476D23">
      <w:pPr>
        <w:spacing w:after="120" w:line="276" w:lineRule="auto"/>
        <w:ind w:left="720" w:hanging="720"/>
        <w:rPr>
          <w:rFonts w:asciiTheme="minorHAnsi" w:eastAsiaTheme="minorEastAsia" w:hAnsiTheme="minorHAnsi"/>
          <w:noProof/>
          <w:lang w:val="sr-Latn-RS"/>
        </w:rPr>
      </w:pPr>
      <w:r w:rsidRPr="08476D23">
        <w:rPr>
          <w:rFonts w:asciiTheme="minorHAnsi" w:eastAsiaTheme="minorEastAsia" w:hAnsiTheme="minorHAnsi"/>
          <w:noProof/>
          <w:lang w:val="sr-Latn-RS"/>
        </w:rPr>
        <w:t>[06]</w:t>
      </w:r>
      <w:r w:rsidR="5FC89897">
        <w:tab/>
      </w:r>
      <w:r w:rsidRPr="08476D23">
        <w:rPr>
          <w:rFonts w:asciiTheme="minorHAnsi" w:eastAsiaTheme="minorEastAsia" w:hAnsiTheme="minorHAnsi"/>
          <w:noProof/>
          <w:lang w:val="sr-Latn-RS"/>
        </w:rPr>
        <w:t>Prof.dr Leonid Stoimenov. Katedra za računarstvo, EFN https://cs.elfak.ni.ac.rs/nastava/pluginfile.php/18034/mod_resource</w:t>
      </w:r>
      <w:r w:rsidR="5FC89897">
        <w:tab/>
      </w:r>
      <w:r w:rsidRPr="08476D23">
        <w:rPr>
          <w:rFonts w:asciiTheme="minorHAnsi" w:eastAsiaTheme="minorEastAsia" w:hAnsiTheme="minorHAnsi"/>
          <w:noProof/>
          <w:lang w:val="sr-Latn-RS"/>
        </w:rPr>
        <w:t>/content/1/Oporavak2016.pdf</w:t>
      </w:r>
    </w:p>
    <w:p w14:paraId="5E097F12" w14:textId="7280D950" w:rsidR="00902010" w:rsidRPr="000B3709" w:rsidRDefault="08476D23" w:rsidP="08476D23">
      <w:pPr>
        <w:spacing w:after="120" w:line="276" w:lineRule="auto"/>
        <w:ind w:left="720" w:hanging="720"/>
        <w:rPr>
          <w:rFonts w:asciiTheme="minorHAnsi" w:eastAsiaTheme="minorEastAsia" w:hAnsiTheme="minorHAnsi"/>
          <w:noProof/>
          <w:lang w:val="sr-Latn-RS"/>
        </w:rPr>
      </w:pPr>
      <w:r w:rsidRPr="08476D23">
        <w:rPr>
          <w:rFonts w:asciiTheme="minorHAnsi" w:eastAsiaTheme="minorEastAsia" w:hAnsiTheme="minorHAnsi"/>
          <w:noProof/>
          <w:lang w:val="sr-Latn-RS"/>
        </w:rPr>
        <w:t>[07]</w:t>
      </w:r>
      <w:r w:rsidR="5FC89897">
        <w:tab/>
      </w:r>
      <w:r w:rsidRPr="08476D23">
        <w:rPr>
          <w:rFonts w:asciiTheme="minorHAnsi" w:eastAsiaTheme="minorEastAsia" w:hAnsiTheme="minorHAnsi"/>
          <w:noProof/>
          <w:lang w:val="sr-Latn-RS"/>
        </w:rPr>
        <w:t>Raghu Ramakrishnan and Johannes Gehrke. (2002). Database Management Systems (3rd. ed.). McGraw-Hill, Inc., USA.</w:t>
      </w:r>
    </w:p>
    <w:p w14:paraId="2009E481" w14:textId="05B2ABA6" w:rsidR="34AD4B1A" w:rsidRDefault="08476D23" w:rsidP="08476D23">
      <w:pPr>
        <w:spacing w:after="120" w:line="276" w:lineRule="auto"/>
        <w:ind w:left="720" w:hanging="720"/>
        <w:rPr>
          <w:rFonts w:asciiTheme="minorHAnsi" w:eastAsiaTheme="minorEastAsia" w:hAnsiTheme="minorHAnsi"/>
          <w:noProof/>
          <w:lang w:val="sr-Latn-RS"/>
        </w:rPr>
      </w:pPr>
      <w:r w:rsidRPr="08476D23">
        <w:rPr>
          <w:rFonts w:asciiTheme="minorHAnsi" w:eastAsiaTheme="minorEastAsia" w:hAnsiTheme="minorHAnsi"/>
          <w:noProof/>
          <w:lang w:val="sr-Latn-RS"/>
        </w:rPr>
        <w:t>[08]</w:t>
      </w:r>
      <w:r w:rsidR="208B3714">
        <w:tab/>
      </w:r>
      <w:r w:rsidRPr="08476D23">
        <w:rPr>
          <w:rFonts w:asciiTheme="minorHAnsi" w:eastAsiaTheme="minorEastAsia" w:hAnsiTheme="minorHAnsi"/>
          <w:noProof/>
          <w:lang w:val="sr-Latn-RS"/>
        </w:rPr>
        <w:t>States of Transactions</w:t>
      </w:r>
    </w:p>
    <w:p w14:paraId="37402E22" w14:textId="60B64253" w:rsidR="5FC89897" w:rsidRDefault="000C3A88" w:rsidP="08476D23">
      <w:pPr>
        <w:spacing w:after="120" w:line="276" w:lineRule="auto"/>
        <w:ind w:left="720"/>
        <w:rPr>
          <w:rFonts w:asciiTheme="minorHAnsi" w:eastAsiaTheme="minorEastAsia" w:hAnsiTheme="minorHAnsi"/>
          <w:noProof/>
          <w:lang w:val="sr-Latn-RS"/>
        </w:rPr>
      </w:pPr>
      <w:hyperlink r:id="rId69">
        <w:r w:rsidR="08476D23" w:rsidRPr="08476D23">
          <w:rPr>
            <w:rStyle w:val="Hyperlink"/>
            <w:rFonts w:asciiTheme="minorHAnsi" w:eastAsiaTheme="minorEastAsia" w:hAnsiTheme="minorHAnsi"/>
            <w:noProof/>
            <w:lang w:val="sr-Latn-RS"/>
          </w:rPr>
          <w:t>https://www.tutorialspoint.com/dbms/dbms_transaction.htm</w:t>
        </w:r>
      </w:hyperlink>
    </w:p>
    <w:p w14:paraId="6F3E0895" w14:textId="49938F21" w:rsidR="007A301F" w:rsidRPr="007A301F" w:rsidRDefault="08476D23" w:rsidP="08476D23">
      <w:pPr>
        <w:spacing w:after="120" w:line="276" w:lineRule="auto"/>
        <w:ind w:left="720" w:hanging="720"/>
        <w:rPr>
          <w:rFonts w:asciiTheme="minorHAnsi" w:eastAsiaTheme="minorEastAsia" w:hAnsiTheme="minorHAnsi"/>
          <w:noProof/>
          <w:lang w:val="sr-Latn-RS"/>
        </w:rPr>
      </w:pPr>
      <w:r w:rsidRPr="08476D23">
        <w:rPr>
          <w:rFonts w:asciiTheme="minorHAnsi" w:eastAsiaTheme="minorEastAsia" w:hAnsiTheme="minorHAnsi"/>
          <w:noProof/>
          <w:lang w:val="sr-Latn-RS"/>
        </w:rPr>
        <w:t>[09]</w:t>
      </w:r>
      <w:r w:rsidR="208B3714">
        <w:tab/>
      </w:r>
      <w:r w:rsidRPr="08476D23">
        <w:rPr>
          <w:rFonts w:asciiTheme="minorHAnsi" w:eastAsiaTheme="minorEastAsia" w:hAnsiTheme="minorHAnsi"/>
          <w:noProof/>
          <w:lang w:val="sr-Latn-RS"/>
        </w:rPr>
        <w:t xml:space="preserve">Types of Schedules in DBMS </w:t>
      </w:r>
    </w:p>
    <w:p w14:paraId="1A9F03FC" w14:textId="04D73C06" w:rsidR="007A301F" w:rsidRPr="000B3709" w:rsidRDefault="000C3A88" w:rsidP="08476D23">
      <w:pPr>
        <w:spacing w:after="120" w:line="276" w:lineRule="auto"/>
        <w:ind w:left="720"/>
        <w:rPr>
          <w:rFonts w:asciiTheme="minorHAnsi" w:eastAsiaTheme="minorEastAsia" w:hAnsiTheme="minorHAnsi"/>
          <w:noProof/>
          <w:lang w:val="sr-Latn-RS"/>
        </w:rPr>
      </w:pPr>
      <w:hyperlink r:id="rId70">
        <w:r w:rsidR="08476D23" w:rsidRPr="08476D23">
          <w:rPr>
            <w:rStyle w:val="Hyperlink"/>
            <w:rFonts w:asciiTheme="minorHAnsi" w:eastAsiaTheme="minorEastAsia" w:hAnsiTheme="minorHAnsi"/>
            <w:noProof/>
            <w:lang w:val="sr-Latn-RS"/>
          </w:rPr>
          <w:t>https://www.geeksforgeeks.org/types-of-schedules-in-dbms/</w:t>
        </w:r>
      </w:hyperlink>
    </w:p>
    <w:p w14:paraId="20A16FAB" w14:textId="28407D98" w:rsidR="5FC8989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[10]</w:t>
      </w:r>
      <w:r w:rsidR="5FC89897">
        <w:tab/>
      </w:r>
      <w:r w:rsidRPr="08476D23">
        <w:rPr>
          <w:rFonts w:asciiTheme="minorHAnsi" w:eastAsiaTheme="minorEastAsia" w:hAnsiTheme="minorHAnsi"/>
          <w:noProof/>
          <w:lang w:val="sr-Latn-RS"/>
        </w:rPr>
        <w:t>https://www.geeksforgeeks.org/concurrency-problems-in-dbms-</w:t>
      </w:r>
      <w:r w:rsidR="5FC89897">
        <w:tab/>
      </w:r>
      <w:r w:rsidR="5FC89897">
        <w:tab/>
      </w:r>
      <w:r w:rsidRPr="08476D23">
        <w:rPr>
          <w:rFonts w:asciiTheme="minorHAnsi" w:eastAsiaTheme="minorEastAsia" w:hAnsiTheme="minorHAnsi"/>
          <w:noProof/>
          <w:lang w:val="sr-Latn-RS"/>
        </w:rPr>
        <w:t>transactions/</w:t>
      </w:r>
    </w:p>
    <w:p w14:paraId="0495CD76" w14:textId="42A7E1E5" w:rsidR="5FC89897" w:rsidRDefault="5FC89897" w:rsidP="08476D23">
      <w:pPr>
        <w:pStyle w:val="ContactInfo"/>
        <w:jc w:val="both"/>
        <w:rPr>
          <w:rFonts w:asciiTheme="minorHAnsi" w:eastAsiaTheme="minorEastAsia" w:hAnsiTheme="minorHAnsi"/>
          <w:noProof/>
          <w:lang w:val="sr-Latn-RS"/>
        </w:rPr>
      </w:pPr>
    </w:p>
    <w:p w14:paraId="120A34CA" w14:textId="7BF9E22E" w:rsidR="5FC89897" w:rsidRDefault="08476D23" w:rsidP="08476D23">
      <w:pPr>
        <w:pStyle w:val="ContactInfo"/>
        <w:ind w:left="720" w:hanging="720"/>
        <w:jc w:val="both"/>
        <w:rPr>
          <w:rFonts w:asciiTheme="minorHAnsi" w:eastAsiaTheme="minorEastAsia" w:hAnsiTheme="minorHAnsi"/>
          <w:noProof/>
          <w:lang w:val="sr-Latn-RS"/>
        </w:rPr>
      </w:pPr>
      <w:r w:rsidRPr="08476D23">
        <w:rPr>
          <w:rFonts w:asciiTheme="minorHAnsi" w:eastAsiaTheme="minorEastAsia" w:hAnsiTheme="minorHAnsi"/>
          <w:noProof/>
          <w:lang w:val="sr-Latn-RS"/>
        </w:rPr>
        <w:t>[11]</w:t>
      </w:r>
      <w:r w:rsidR="5FC89897">
        <w:tab/>
      </w:r>
      <w:hyperlink r:id="rId71">
        <w:r w:rsidRPr="08476D23">
          <w:rPr>
            <w:rStyle w:val="Hyperlink"/>
            <w:rFonts w:asciiTheme="minorHAnsi" w:eastAsiaTheme="minorEastAsia" w:hAnsiTheme="minorHAnsi"/>
            <w:noProof/>
            <w:lang w:val="sr-Latn-RS"/>
          </w:rPr>
          <w:t>https://www.tutorialcup.com/dbms/concurrency-control-protocols.htm</w:t>
        </w:r>
      </w:hyperlink>
    </w:p>
    <w:p w14:paraId="2241A487" w14:textId="4B51A044" w:rsidR="000B3709" w:rsidRPr="000B3709" w:rsidRDefault="000B3709" w:rsidP="08476D23">
      <w:pPr>
        <w:pStyle w:val="ContactInfo"/>
        <w:jc w:val="both"/>
        <w:rPr>
          <w:rFonts w:asciiTheme="minorHAnsi" w:eastAsiaTheme="minorEastAsia" w:hAnsiTheme="minorHAnsi"/>
          <w:noProof/>
          <w:lang w:val="sr-Latn-RS"/>
        </w:rPr>
      </w:pPr>
    </w:p>
    <w:p w14:paraId="5953E450" w14:textId="1306BD11" w:rsidR="5FC8989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[12]</w:t>
      </w:r>
      <w:r w:rsidR="5FC89897">
        <w:tab/>
      </w:r>
      <w:hyperlink r:id="rId72">
        <w:r w:rsidRPr="08476D23">
          <w:rPr>
            <w:rStyle w:val="Hyperlink"/>
            <w:rFonts w:asciiTheme="minorHAnsi" w:eastAsiaTheme="minorEastAsia" w:hAnsiTheme="minorHAnsi"/>
            <w:noProof/>
            <w:lang w:val="sr-Latn-RS"/>
          </w:rPr>
          <w:t>https://www.geeksforgeeks.org/validation-based-protocol-in-dbms/</w:t>
        </w:r>
      </w:hyperlink>
    </w:p>
    <w:p w14:paraId="25B617CA" w14:textId="55BB6FE1" w:rsidR="000B3709" w:rsidRPr="000B3709" w:rsidRDefault="000B3709" w:rsidP="08476D23">
      <w:pPr>
        <w:pStyle w:val="ContactInfo"/>
        <w:jc w:val="both"/>
        <w:rPr>
          <w:rFonts w:asciiTheme="minorHAnsi" w:eastAsiaTheme="minorEastAsia" w:hAnsiTheme="minorHAnsi"/>
          <w:noProof/>
          <w:lang w:val="sr-Latn-RS"/>
        </w:rPr>
      </w:pPr>
    </w:p>
    <w:p w14:paraId="2FB6BC9F" w14:textId="7C2F4040" w:rsidR="5FC8989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[13]</w:t>
      </w:r>
      <w:r w:rsidR="5FC89897">
        <w:tab/>
      </w:r>
      <w:hyperlink r:id="rId73">
        <w:r w:rsidRPr="08476D23">
          <w:rPr>
            <w:rStyle w:val="Hyperlink"/>
            <w:rFonts w:asciiTheme="minorHAnsi" w:eastAsiaTheme="minorEastAsia" w:hAnsiTheme="minorHAnsi"/>
            <w:noProof/>
            <w:lang w:val="sr-Latn-RS"/>
          </w:rPr>
          <w:t>https://www.tutorialspoint.com/postgresql/postgresql_transactions.htm</w:t>
        </w:r>
      </w:hyperlink>
    </w:p>
    <w:p w14:paraId="0381AC34" w14:textId="20B7F69F" w:rsidR="00CE4094" w:rsidRDefault="00CE4094" w:rsidP="08476D23">
      <w:pPr>
        <w:pStyle w:val="ContactInfo"/>
        <w:jc w:val="both"/>
        <w:rPr>
          <w:rFonts w:asciiTheme="minorHAnsi" w:eastAsiaTheme="minorEastAsia" w:hAnsiTheme="minorHAnsi"/>
          <w:noProof/>
          <w:lang w:val="sr-Latn-RS"/>
        </w:rPr>
      </w:pPr>
    </w:p>
    <w:p w14:paraId="12F1FB0E" w14:textId="364BBCA2" w:rsidR="00075800"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lastRenderedPageBreak/>
        <w:t>[14]</w:t>
      </w:r>
      <w:r w:rsidR="027678F7">
        <w:tab/>
      </w:r>
      <w:hyperlink r:id="rId74">
        <w:r w:rsidRPr="08476D23">
          <w:rPr>
            <w:rStyle w:val="Hyperlink"/>
            <w:rFonts w:asciiTheme="minorHAnsi" w:eastAsiaTheme="minorEastAsia" w:hAnsiTheme="minorHAnsi"/>
            <w:noProof/>
            <w:lang w:val="sr-Latn-RS"/>
          </w:rPr>
          <w:t>https://www.postgresqltutorial.com/postgresql-transaction/</w:t>
        </w:r>
      </w:hyperlink>
    </w:p>
    <w:p w14:paraId="7C18849F" w14:textId="3A2579C9" w:rsidR="027678F7" w:rsidRDefault="027678F7" w:rsidP="08476D23">
      <w:pPr>
        <w:pStyle w:val="ContactInfo"/>
        <w:jc w:val="both"/>
        <w:rPr>
          <w:rFonts w:asciiTheme="minorHAnsi" w:eastAsiaTheme="minorEastAsia" w:hAnsiTheme="minorHAnsi"/>
          <w:noProof/>
          <w:lang w:val="sr-Latn-RS"/>
        </w:rPr>
      </w:pPr>
    </w:p>
    <w:p w14:paraId="0727002D" w14:textId="5357297E" w:rsidR="027678F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[15]</w:t>
      </w:r>
      <w:r w:rsidR="027678F7">
        <w:tab/>
      </w:r>
      <w:hyperlink r:id="rId75">
        <w:r w:rsidRPr="08476D23">
          <w:rPr>
            <w:rStyle w:val="Hyperlink"/>
            <w:rFonts w:asciiTheme="minorHAnsi" w:eastAsiaTheme="minorEastAsia" w:hAnsiTheme="minorHAnsi"/>
            <w:noProof/>
            <w:lang w:val="sr-Latn-RS"/>
          </w:rPr>
          <w:t>https://www.postgresql.org/docs/8.3/tutorial-transactions.html</w:t>
        </w:r>
      </w:hyperlink>
    </w:p>
    <w:p w14:paraId="3AFA439D" w14:textId="3B67A615" w:rsidR="027678F7" w:rsidRDefault="027678F7" w:rsidP="08476D23">
      <w:pPr>
        <w:pStyle w:val="ContactInfo"/>
        <w:jc w:val="both"/>
        <w:rPr>
          <w:rFonts w:asciiTheme="minorHAnsi" w:eastAsiaTheme="minorEastAsia" w:hAnsiTheme="minorHAnsi"/>
          <w:noProof/>
          <w:lang w:val="sr-Latn-RS"/>
        </w:rPr>
      </w:pPr>
    </w:p>
    <w:p w14:paraId="3548DC44" w14:textId="3EF7291C" w:rsidR="027678F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[16]</w:t>
      </w:r>
      <w:r w:rsidR="027678F7">
        <w:tab/>
      </w:r>
      <w:hyperlink r:id="rId76">
        <w:r w:rsidRPr="08476D23">
          <w:rPr>
            <w:rStyle w:val="Hyperlink"/>
            <w:rFonts w:asciiTheme="minorHAnsi" w:eastAsiaTheme="minorEastAsia" w:hAnsiTheme="minorHAnsi"/>
            <w:noProof/>
            <w:lang w:val="sr-Latn-RS"/>
          </w:rPr>
          <w:t>http://www.interdb.jp/pg/pgsql05.html</w:t>
        </w:r>
      </w:hyperlink>
    </w:p>
    <w:p w14:paraId="40A60911" w14:textId="5E87B376" w:rsidR="027678F7" w:rsidRDefault="027678F7" w:rsidP="08476D23">
      <w:pPr>
        <w:pStyle w:val="ContactInfo"/>
        <w:jc w:val="both"/>
        <w:rPr>
          <w:rFonts w:asciiTheme="minorHAnsi" w:eastAsiaTheme="minorEastAsia" w:hAnsiTheme="minorHAnsi"/>
          <w:noProof/>
          <w:lang w:val="sr-Latn-RS"/>
        </w:rPr>
      </w:pPr>
    </w:p>
    <w:p w14:paraId="78802436" w14:textId="7332D48A" w:rsidR="62D11B33"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[17]</w:t>
      </w:r>
      <w:r w:rsidR="62D11B33">
        <w:tab/>
      </w:r>
      <w:hyperlink r:id="rId77">
        <w:r w:rsidRPr="08476D23">
          <w:rPr>
            <w:rStyle w:val="Hyperlink"/>
            <w:rFonts w:asciiTheme="minorHAnsi" w:eastAsiaTheme="minorEastAsia" w:hAnsiTheme="minorHAnsi"/>
            <w:noProof/>
            <w:lang w:val="sr-Latn-RS"/>
          </w:rPr>
          <w:t>https://www.quora.com/What-is-a-DB-commit-log</w:t>
        </w:r>
      </w:hyperlink>
    </w:p>
    <w:p w14:paraId="1DC856B8" w14:textId="1F0A9A7A" w:rsidR="62D11B33" w:rsidRDefault="62D11B33" w:rsidP="08476D23">
      <w:pPr>
        <w:pStyle w:val="ContactInfo"/>
        <w:jc w:val="both"/>
        <w:rPr>
          <w:rFonts w:asciiTheme="minorHAnsi" w:eastAsiaTheme="minorEastAsia" w:hAnsiTheme="minorHAnsi"/>
          <w:noProof/>
          <w:lang w:val="sr-Latn-RS"/>
        </w:rPr>
      </w:pPr>
    </w:p>
    <w:p w14:paraId="6E4EB618" w14:textId="213F8BB6" w:rsidR="027678F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[18]</w:t>
      </w:r>
      <w:r w:rsidR="62D11B33">
        <w:tab/>
      </w:r>
      <w:hyperlink r:id="rId78">
        <w:r w:rsidRPr="08476D23">
          <w:rPr>
            <w:rStyle w:val="Hyperlink"/>
            <w:rFonts w:asciiTheme="minorHAnsi" w:eastAsiaTheme="minorEastAsia" w:hAnsiTheme="minorHAnsi"/>
            <w:noProof/>
            <w:lang w:val="sr-Latn-RS"/>
          </w:rPr>
          <w:t>https://edu.postgrespro.com/2dintro/03_arch_mvcc.pdf</w:t>
        </w:r>
      </w:hyperlink>
    </w:p>
    <w:p w14:paraId="65F90DBD" w14:textId="1E90ED12" w:rsidR="00075800" w:rsidRDefault="00075800" w:rsidP="08476D23">
      <w:pPr>
        <w:pStyle w:val="ContactInfo"/>
        <w:jc w:val="both"/>
        <w:rPr>
          <w:rFonts w:asciiTheme="minorHAnsi" w:eastAsiaTheme="minorEastAsia" w:hAnsiTheme="minorHAnsi"/>
          <w:noProof/>
          <w:lang w:val="sr-Latn-RS"/>
        </w:rPr>
      </w:pPr>
    </w:p>
    <w:p w14:paraId="27A5F75C" w14:textId="49F91822" w:rsidR="002C5B08"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[19]</w:t>
      </w:r>
      <w:r w:rsidR="62D11B33">
        <w:tab/>
      </w:r>
      <w:hyperlink r:id="rId79">
        <w:r w:rsidRPr="08476D23">
          <w:rPr>
            <w:rStyle w:val="Hyperlink"/>
            <w:rFonts w:asciiTheme="minorHAnsi" w:eastAsiaTheme="minorEastAsia" w:hAnsiTheme="minorHAnsi"/>
            <w:noProof/>
            <w:lang w:val="sr-Latn-RS"/>
          </w:rPr>
          <w:t>https://www.postgresql.org/docs/9.1/transaction-iso.html</w:t>
        </w:r>
      </w:hyperlink>
    </w:p>
    <w:p w14:paraId="03D66E43" w14:textId="0614C485" w:rsidR="027678F7" w:rsidRDefault="027678F7" w:rsidP="08476D23">
      <w:pPr>
        <w:pStyle w:val="ContactInfo"/>
        <w:jc w:val="both"/>
        <w:rPr>
          <w:rFonts w:asciiTheme="minorHAnsi" w:eastAsiaTheme="minorEastAsia" w:hAnsiTheme="minorHAnsi"/>
          <w:noProof/>
          <w:lang w:val="sr-Latn-RS"/>
        </w:rPr>
      </w:pPr>
    </w:p>
    <w:p w14:paraId="6044FB3A" w14:textId="14F92F4F" w:rsidR="027678F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 xml:space="preserve">[20] </w:t>
      </w:r>
      <w:r w:rsidR="5FC89897">
        <w:tab/>
      </w:r>
      <w:hyperlink r:id="rId80">
        <w:r w:rsidRPr="08476D23">
          <w:rPr>
            <w:rStyle w:val="Hyperlink"/>
            <w:rFonts w:asciiTheme="minorHAnsi" w:eastAsiaTheme="minorEastAsia" w:hAnsiTheme="minorHAnsi"/>
            <w:noProof/>
            <w:lang w:val="sr-Latn-RS"/>
          </w:rPr>
          <w:t>https://pgdash.io/blog/postgres-transactions.html</w:t>
        </w:r>
      </w:hyperlink>
    </w:p>
    <w:p w14:paraId="094B01A8" w14:textId="552FB3BA" w:rsidR="5FC89897" w:rsidRDefault="5FC89897" w:rsidP="08476D23">
      <w:pPr>
        <w:pStyle w:val="ContactInfo"/>
        <w:jc w:val="both"/>
        <w:rPr>
          <w:rFonts w:asciiTheme="minorHAnsi" w:eastAsiaTheme="minorEastAsia" w:hAnsiTheme="minorHAnsi"/>
          <w:noProof/>
          <w:lang w:val="sr-Latn-RS"/>
        </w:rPr>
      </w:pPr>
    </w:p>
    <w:p w14:paraId="1F083C60" w14:textId="4D9EC65F" w:rsidR="5FC89897" w:rsidRDefault="08476D23" w:rsidP="08476D23">
      <w:pPr>
        <w:pStyle w:val="ContactInfo"/>
        <w:jc w:val="both"/>
        <w:rPr>
          <w:rFonts w:asciiTheme="minorHAnsi" w:eastAsiaTheme="minorEastAsia" w:hAnsiTheme="minorHAnsi"/>
          <w:noProof/>
          <w:lang w:val="sr-Latn-RS"/>
        </w:rPr>
      </w:pPr>
      <w:r w:rsidRPr="08476D23">
        <w:rPr>
          <w:rFonts w:asciiTheme="minorHAnsi" w:eastAsiaTheme="minorEastAsia" w:hAnsiTheme="minorHAnsi"/>
          <w:noProof/>
          <w:lang w:val="sr-Latn-RS"/>
        </w:rPr>
        <w:t>[21]</w:t>
      </w:r>
      <w:r w:rsidR="5FC89897">
        <w:tab/>
      </w:r>
      <w:hyperlink r:id="rId81">
        <w:r w:rsidRPr="08476D23">
          <w:rPr>
            <w:rStyle w:val="Hyperlink"/>
            <w:rFonts w:asciiTheme="minorHAnsi" w:eastAsiaTheme="minorEastAsia" w:hAnsiTheme="minorHAnsi"/>
            <w:noProof/>
            <w:lang w:val="sr-Latn-RS"/>
          </w:rPr>
          <w:t>https://wiki.postgresql.org/wiki/SSI</w:t>
        </w:r>
      </w:hyperlink>
    </w:p>
    <w:p w14:paraId="1AC09541" w14:textId="5C3AD6D7" w:rsidR="08476D23" w:rsidRDefault="08476D23" w:rsidP="08476D23">
      <w:pPr>
        <w:pStyle w:val="ContactInfo"/>
        <w:jc w:val="both"/>
        <w:rPr>
          <w:rFonts w:asciiTheme="minorHAnsi" w:eastAsiaTheme="minorEastAsia" w:hAnsiTheme="minorHAnsi"/>
          <w:noProof/>
          <w:szCs w:val="24"/>
          <w:lang w:val="sr-Latn-RS"/>
        </w:rPr>
      </w:pPr>
    </w:p>
    <w:p w14:paraId="64B0AAFD" w14:textId="24127688" w:rsidR="08476D23" w:rsidRDefault="08476D23" w:rsidP="08476D23">
      <w:pPr>
        <w:pStyle w:val="ContactInfo"/>
        <w:jc w:val="both"/>
        <w:rPr>
          <w:rFonts w:asciiTheme="minorHAnsi" w:eastAsiaTheme="minorEastAsia" w:hAnsiTheme="minorHAnsi"/>
        </w:rPr>
      </w:pPr>
      <w:r w:rsidRPr="08476D23">
        <w:rPr>
          <w:rFonts w:asciiTheme="minorHAnsi" w:eastAsiaTheme="minorEastAsia" w:hAnsiTheme="minorHAnsi"/>
          <w:noProof/>
          <w:lang w:val="sr-Latn-RS"/>
        </w:rPr>
        <w:t>[22]</w:t>
      </w:r>
      <w:r>
        <w:tab/>
      </w:r>
      <w:hyperlink r:id="rId82">
        <w:r w:rsidRPr="08476D23">
          <w:rPr>
            <w:rStyle w:val="Hyperlink"/>
            <w:rFonts w:asciiTheme="minorHAnsi" w:eastAsiaTheme="minorEastAsia" w:hAnsiTheme="minorHAnsi"/>
            <w:noProof/>
            <w:szCs w:val="24"/>
            <w:lang w:val="sr-Latn-RS"/>
          </w:rPr>
          <w:t>https://www.postgresql.org/docs/9.4/explicit-locking.html</w:t>
        </w:r>
      </w:hyperlink>
    </w:p>
    <w:p w14:paraId="2041D7FB" w14:textId="27521632" w:rsidR="08476D23" w:rsidRDefault="08476D23" w:rsidP="08476D23">
      <w:pPr>
        <w:pStyle w:val="ContactInfo"/>
        <w:jc w:val="both"/>
        <w:rPr>
          <w:rFonts w:eastAsia="Constantia" w:cs="Times New Roman"/>
          <w:noProof/>
          <w:szCs w:val="24"/>
          <w:lang w:val="sr-Latn-RS"/>
        </w:rPr>
      </w:pPr>
    </w:p>
    <w:p w14:paraId="60A07A85" w14:textId="18CB4D2C" w:rsidR="027678F7" w:rsidRDefault="027678F7" w:rsidP="027678F7">
      <w:pPr>
        <w:pStyle w:val="ContactInfo"/>
        <w:jc w:val="both"/>
        <w:rPr>
          <w:rFonts w:eastAsia="Constantia" w:cs="Times New Roman"/>
          <w:noProof/>
          <w:szCs w:val="24"/>
          <w:lang w:val="sr-Latn-RS"/>
        </w:rPr>
      </w:pPr>
    </w:p>
    <w:p w14:paraId="38E3841C" w14:textId="17E95B95" w:rsidR="00075800" w:rsidRDefault="00075800" w:rsidP="208B3714">
      <w:pPr>
        <w:pStyle w:val="ContactInfo"/>
        <w:jc w:val="both"/>
        <w:rPr>
          <w:rFonts w:asciiTheme="minorHAnsi" w:hAnsiTheme="minorHAnsi" w:cs="Times New Roman"/>
          <w:noProof/>
          <w:lang w:val="sr-Latn-RS"/>
        </w:rPr>
      </w:pPr>
    </w:p>
    <w:p w14:paraId="4D355593" w14:textId="77777777" w:rsidR="00075800" w:rsidRDefault="00075800" w:rsidP="208B3714">
      <w:pPr>
        <w:pStyle w:val="ContactInfo"/>
        <w:jc w:val="both"/>
        <w:rPr>
          <w:rFonts w:asciiTheme="minorHAnsi" w:hAnsiTheme="minorHAnsi" w:cs="Times New Roman"/>
          <w:noProof/>
          <w:lang w:val="sr-Latn-RS"/>
        </w:rPr>
      </w:pPr>
    </w:p>
    <w:p w14:paraId="6E6B2477" w14:textId="77777777" w:rsidR="00075800" w:rsidRDefault="00075800" w:rsidP="208B3714">
      <w:pPr>
        <w:pStyle w:val="ContactInfo"/>
        <w:jc w:val="both"/>
        <w:rPr>
          <w:rFonts w:asciiTheme="minorHAnsi" w:hAnsiTheme="minorHAnsi" w:cs="Times New Roman"/>
          <w:noProof/>
          <w:lang w:val="sr-Latn-RS"/>
        </w:rPr>
      </w:pPr>
    </w:p>
    <w:p w14:paraId="4436BECA" w14:textId="681AB91D" w:rsidR="00932BFB" w:rsidRDefault="00455519" w:rsidP="208B3714">
      <w:pPr>
        <w:pStyle w:val="ContactInfo"/>
        <w:jc w:val="both"/>
        <w:rPr>
          <w:rFonts w:asciiTheme="minorHAnsi" w:hAnsiTheme="minorHAnsi" w:cs="Times New Roman"/>
          <w:noProof/>
          <w:lang w:val="sr-Latn-RS"/>
        </w:rPr>
      </w:pPr>
      <w:r>
        <w:rPr>
          <w:rFonts w:asciiTheme="minorHAnsi" w:hAnsiTheme="minorHAnsi" w:cs="Times New Roman"/>
          <w:szCs w:val="24"/>
        </w:rPr>
        <w:tab/>
      </w:r>
    </w:p>
    <w:p w14:paraId="6EB763B8" w14:textId="5C0873D8" w:rsidR="00075800" w:rsidRDefault="00075800" w:rsidP="208B3714">
      <w:pPr>
        <w:pStyle w:val="ContactInfo"/>
        <w:jc w:val="both"/>
        <w:rPr>
          <w:rFonts w:asciiTheme="minorHAnsi" w:hAnsiTheme="minorHAnsi" w:cs="Times New Roman"/>
          <w:noProof/>
          <w:lang w:val="sr-Latn-RS"/>
        </w:rPr>
      </w:pPr>
    </w:p>
    <w:p w14:paraId="4B510C1F" w14:textId="6312B400" w:rsidR="001521B5" w:rsidRDefault="001521B5" w:rsidP="208B3714">
      <w:pPr>
        <w:pStyle w:val="ContactInfo"/>
        <w:jc w:val="both"/>
        <w:rPr>
          <w:rFonts w:asciiTheme="minorHAnsi" w:hAnsiTheme="minorHAnsi" w:cs="Times New Roman"/>
          <w:noProof/>
          <w:lang w:val="sr-Latn-RS"/>
        </w:rPr>
      </w:pPr>
      <w:r>
        <w:rPr>
          <w:rFonts w:asciiTheme="minorHAnsi" w:hAnsiTheme="minorHAnsi" w:cs="Times New Roman"/>
          <w:szCs w:val="24"/>
        </w:rPr>
        <w:tab/>
      </w:r>
    </w:p>
    <w:p w14:paraId="7040FED9" w14:textId="087DC558" w:rsidR="001521B5" w:rsidRDefault="001521B5" w:rsidP="208B3714">
      <w:pPr>
        <w:pStyle w:val="ContactInfo"/>
        <w:jc w:val="both"/>
        <w:rPr>
          <w:rFonts w:asciiTheme="minorHAnsi" w:hAnsiTheme="minorHAnsi" w:cs="Times New Roman"/>
          <w:noProof/>
          <w:lang w:val="sr-Latn-RS"/>
        </w:rPr>
      </w:pPr>
      <w:r>
        <w:rPr>
          <w:rFonts w:asciiTheme="minorHAnsi" w:hAnsiTheme="minorHAnsi" w:cs="Times New Roman"/>
          <w:szCs w:val="24"/>
        </w:rPr>
        <w:tab/>
      </w:r>
    </w:p>
    <w:p w14:paraId="1CC8D40D" w14:textId="5B76FC4C" w:rsidR="00075800" w:rsidRDefault="00075800" w:rsidP="208B3714">
      <w:pPr>
        <w:pStyle w:val="ContactInfo"/>
        <w:jc w:val="both"/>
        <w:rPr>
          <w:rFonts w:asciiTheme="minorHAnsi" w:hAnsiTheme="minorHAnsi" w:cs="Times New Roman"/>
          <w:noProof/>
          <w:lang w:val="sr-Latn-RS"/>
        </w:rPr>
      </w:pPr>
    </w:p>
    <w:p w14:paraId="1AF50178" w14:textId="55302657" w:rsidR="00075800" w:rsidRDefault="00075800" w:rsidP="208B3714">
      <w:pPr>
        <w:pStyle w:val="ContactInfo"/>
        <w:jc w:val="both"/>
        <w:rPr>
          <w:rFonts w:asciiTheme="minorHAnsi" w:hAnsiTheme="minorHAnsi" w:cs="Times New Roman"/>
          <w:noProof/>
          <w:lang w:val="sr-Latn-RS"/>
        </w:rPr>
      </w:pPr>
    </w:p>
    <w:p w14:paraId="382A27C2" w14:textId="3CB3C631" w:rsidR="001521B5" w:rsidRDefault="001521B5" w:rsidP="208B3714">
      <w:pPr>
        <w:pStyle w:val="ContactInfo"/>
        <w:jc w:val="both"/>
        <w:rPr>
          <w:rFonts w:asciiTheme="minorHAnsi" w:hAnsiTheme="minorHAnsi" w:cs="Times New Roman"/>
          <w:noProof/>
          <w:lang w:val="sr-Latn-RS"/>
        </w:rPr>
      </w:pPr>
    </w:p>
    <w:p w14:paraId="57C72A21" w14:textId="04CFBAAC" w:rsidR="001521B5" w:rsidRDefault="001521B5" w:rsidP="208B3714">
      <w:pPr>
        <w:pStyle w:val="ContactInfo"/>
        <w:jc w:val="both"/>
        <w:rPr>
          <w:rFonts w:asciiTheme="minorHAnsi" w:hAnsiTheme="minorHAnsi" w:cs="Times New Roman"/>
          <w:noProof/>
          <w:lang w:val="sr-Latn-RS"/>
        </w:rPr>
      </w:pPr>
      <w:r>
        <w:rPr>
          <w:rFonts w:asciiTheme="minorHAnsi" w:hAnsiTheme="minorHAnsi" w:cs="Times New Roman"/>
          <w:szCs w:val="24"/>
        </w:rPr>
        <w:tab/>
      </w:r>
    </w:p>
    <w:p w14:paraId="7E774911" w14:textId="20EDB43B" w:rsidR="00075800" w:rsidRDefault="00075800" w:rsidP="208B3714">
      <w:pPr>
        <w:pStyle w:val="ContactInfo"/>
        <w:jc w:val="both"/>
        <w:rPr>
          <w:rFonts w:asciiTheme="minorHAnsi" w:hAnsiTheme="minorHAnsi" w:cs="Times New Roman"/>
          <w:noProof/>
          <w:lang w:val="sr-Latn-RS"/>
        </w:rPr>
      </w:pPr>
    </w:p>
    <w:p w14:paraId="2DBBC32A" w14:textId="77777777" w:rsidR="00075800" w:rsidRPr="000B3709" w:rsidRDefault="00075800" w:rsidP="208B3714">
      <w:pPr>
        <w:pStyle w:val="ContactInfo"/>
        <w:jc w:val="both"/>
        <w:rPr>
          <w:rFonts w:asciiTheme="minorHAnsi" w:hAnsiTheme="minorHAnsi" w:cs="Times New Roman"/>
          <w:noProof/>
          <w:lang w:val="sr-Latn-RS"/>
        </w:rPr>
      </w:pPr>
    </w:p>
    <w:sectPr w:rsidR="00075800" w:rsidRPr="000B3709" w:rsidSect="000A2841">
      <w:footerReference w:type="default" r:id="rId83"/>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DC1517" w14:textId="77777777" w:rsidR="009B2942" w:rsidRDefault="009B2942" w:rsidP="00C6554A">
      <w:pPr>
        <w:spacing w:line="240" w:lineRule="auto"/>
      </w:pPr>
      <w:r>
        <w:separator/>
      </w:r>
    </w:p>
  </w:endnote>
  <w:endnote w:type="continuationSeparator" w:id="0">
    <w:p w14:paraId="4A6A1F44" w14:textId="77777777" w:rsidR="009B2942" w:rsidRDefault="009B2942" w:rsidP="00C65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HGMinchoE">
    <w:panose1 w:val="02020909000000000000"/>
    <w:charset w:val="80"/>
    <w:family w:val="modern"/>
    <w:pitch w:val="fixed"/>
    <w:sig w:usb0="E00002FF" w:usb1="6AC7FDFB" w:usb2="00000012" w:usb3="00000000" w:csb0="0002009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5465028"/>
      <w:docPartObj>
        <w:docPartGallery w:val="Page Numbers (Bottom of Page)"/>
        <w:docPartUnique/>
      </w:docPartObj>
    </w:sdtPr>
    <w:sdtEndPr>
      <w:rPr>
        <w:noProof/>
      </w:rPr>
    </w:sdtEndPr>
    <w:sdtContent>
      <w:p w14:paraId="1461FF64" w14:textId="2E315A70" w:rsidR="0072061D" w:rsidRDefault="007206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F32F45" w14:textId="0D6FC840" w:rsidR="0072061D" w:rsidRDefault="00720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2AAFCA" w14:textId="77777777" w:rsidR="009B2942" w:rsidRDefault="009B2942" w:rsidP="00C6554A">
      <w:pPr>
        <w:spacing w:line="240" w:lineRule="auto"/>
      </w:pPr>
      <w:r>
        <w:separator/>
      </w:r>
    </w:p>
  </w:footnote>
  <w:footnote w:type="continuationSeparator" w:id="0">
    <w:p w14:paraId="5AC5A0C3" w14:textId="77777777" w:rsidR="009B2942" w:rsidRDefault="009B2942" w:rsidP="00C655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3AE604A"/>
    <w:multiLevelType w:val="hybridMultilevel"/>
    <w:tmpl w:val="2B94415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5855F1C"/>
    <w:multiLevelType w:val="hybridMultilevel"/>
    <w:tmpl w:val="FFFFFFFF"/>
    <w:lvl w:ilvl="0" w:tplc="03B23BDE">
      <w:start w:val="1"/>
      <w:numFmt w:val="bullet"/>
      <w:lvlText w:val=""/>
      <w:lvlJc w:val="left"/>
      <w:pPr>
        <w:ind w:left="720" w:hanging="360"/>
      </w:pPr>
      <w:rPr>
        <w:rFonts w:ascii="Symbol" w:hAnsi="Symbol" w:hint="default"/>
      </w:rPr>
    </w:lvl>
    <w:lvl w:ilvl="1" w:tplc="21203F9C">
      <w:start w:val="1"/>
      <w:numFmt w:val="bullet"/>
      <w:lvlText w:val="o"/>
      <w:lvlJc w:val="left"/>
      <w:pPr>
        <w:ind w:left="1440" w:hanging="360"/>
      </w:pPr>
      <w:rPr>
        <w:rFonts w:ascii="Courier New" w:hAnsi="Courier New" w:hint="default"/>
      </w:rPr>
    </w:lvl>
    <w:lvl w:ilvl="2" w:tplc="AABCA0B2">
      <w:start w:val="1"/>
      <w:numFmt w:val="bullet"/>
      <w:lvlText w:val=""/>
      <w:lvlJc w:val="left"/>
      <w:pPr>
        <w:ind w:left="2160" w:hanging="360"/>
      </w:pPr>
      <w:rPr>
        <w:rFonts w:ascii="Wingdings" w:hAnsi="Wingdings" w:hint="default"/>
      </w:rPr>
    </w:lvl>
    <w:lvl w:ilvl="3" w:tplc="596053EE">
      <w:start w:val="1"/>
      <w:numFmt w:val="bullet"/>
      <w:lvlText w:val=""/>
      <w:lvlJc w:val="left"/>
      <w:pPr>
        <w:ind w:left="2880" w:hanging="360"/>
      </w:pPr>
      <w:rPr>
        <w:rFonts w:ascii="Symbol" w:hAnsi="Symbol" w:hint="default"/>
      </w:rPr>
    </w:lvl>
    <w:lvl w:ilvl="4" w:tplc="45B824CC">
      <w:start w:val="1"/>
      <w:numFmt w:val="bullet"/>
      <w:lvlText w:val="o"/>
      <w:lvlJc w:val="left"/>
      <w:pPr>
        <w:ind w:left="3600" w:hanging="360"/>
      </w:pPr>
      <w:rPr>
        <w:rFonts w:ascii="Courier New" w:hAnsi="Courier New" w:hint="default"/>
      </w:rPr>
    </w:lvl>
    <w:lvl w:ilvl="5" w:tplc="0546B88A">
      <w:start w:val="1"/>
      <w:numFmt w:val="bullet"/>
      <w:lvlText w:val=""/>
      <w:lvlJc w:val="left"/>
      <w:pPr>
        <w:ind w:left="4320" w:hanging="360"/>
      </w:pPr>
      <w:rPr>
        <w:rFonts w:ascii="Wingdings" w:hAnsi="Wingdings" w:hint="default"/>
      </w:rPr>
    </w:lvl>
    <w:lvl w:ilvl="6" w:tplc="07EAF55C">
      <w:start w:val="1"/>
      <w:numFmt w:val="bullet"/>
      <w:lvlText w:val=""/>
      <w:lvlJc w:val="left"/>
      <w:pPr>
        <w:ind w:left="5040" w:hanging="360"/>
      </w:pPr>
      <w:rPr>
        <w:rFonts w:ascii="Symbol" w:hAnsi="Symbol" w:hint="default"/>
      </w:rPr>
    </w:lvl>
    <w:lvl w:ilvl="7" w:tplc="65A4A2BE">
      <w:start w:val="1"/>
      <w:numFmt w:val="bullet"/>
      <w:lvlText w:val="o"/>
      <w:lvlJc w:val="left"/>
      <w:pPr>
        <w:ind w:left="5760" w:hanging="360"/>
      </w:pPr>
      <w:rPr>
        <w:rFonts w:ascii="Courier New" w:hAnsi="Courier New" w:hint="default"/>
      </w:rPr>
    </w:lvl>
    <w:lvl w:ilvl="8" w:tplc="E1B0B05E">
      <w:start w:val="1"/>
      <w:numFmt w:val="bullet"/>
      <w:lvlText w:val=""/>
      <w:lvlJc w:val="left"/>
      <w:pPr>
        <w:ind w:left="6480" w:hanging="360"/>
      </w:pPr>
      <w:rPr>
        <w:rFonts w:ascii="Wingdings" w:hAnsi="Wingdings" w:hint="default"/>
      </w:rPr>
    </w:lvl>
  </w:abstractNum>
  <w:abstractNum w:abstractNumId="13" w15:restartNumberingAfterBreak="0">
    <w:nsid w:val="05967F53"/>
    <w:multiLevelType w:val="hybridMultilevel"/>
    <w:tmpl w:val="FFFFFFFF"/>
    <w:lvl w:ilvl="0" w:tplc="AAEE0300">
      <w:start w:val="1"/>
      <w:numFmt w:val="bullet"/>
      <w:lvlText w:val=""/>
      <w:lvlJc w:val="left"/>
      <w:pPr>
        <w:ind w:left="1440" w:hanging="360"/>
      </w:pPr>
      <w:rPr>
        <w:rFonts w:ascii="Symbol" w:hAnsi="Symbol" w:hint="default"/>
      </w:rPr>
    </w:lvl>
    <w:lvl w:ilvl="1" w:tplc="83EEE646">
      <w:start w:val="1"/>
      <w:numFmt w:val="bullet"/>
      <w:lvlText w:val="o"/>
      <w:lvlJc w:val="left"/>
      <w:pPr>
        <w:ind w:left="2160" w:hanging="360"/>
      </w:pPr>
      <w:rPr>
        <w:rFonts w:ascii="Courier New" w:hAnsi="Courier New" w:hint="default"/>
      </w:rPr>
    </w:lvl>
    <w:lvl w:ilvl="2" w:tplc="B1B2A70A">
      <w:start w:val="1"/>
      <w:numFmt w:val="bullet"/>
      <w:lvlText w:val=""/>
      <w:lvlJc w:val="left"/>
      <w:pPr>
        <w:ind w:left="2880" w:hanging="360"/>
      </w:pPr>
      <w:rPr>
        <w:rFonts w:ascii="Wingdings" w:hAnsi="Wingdings" w:hint="default"/>
      </w:rPr>
    </w:lvl>
    <w:lvl w:ilvl="3" w:tplc="9F46BE4A">
      <w:start w:val="1"/>
      <w:numFmt w:val="bullet"/>
      <w:lvlText w:val=""/>
      <w:lvlJc w:val="left"/>
      <w:pPr>
        <w:ind w:left="3600" w:hanging="360"/>
      </w:pPr>
      <w:rPr>
        <w:rFonts w:ascii="Symbol" w:hAnsi="Symbol" w:hint="default"/>
      </w:rPr>
    </w:lvl>
    <w:lvl w:ilvl="4" w:tplc="C870EFF2">
      <w:start w:val="1"/>
      <w:numFmt w:val="bullet"/>
      <w:lvlText w:val="o"/>
      <w:lvlJc w:val="left"/>
      <w:pPr>
        <w:ind w:left="4320" w:hanging="360"/>
      </w:pPr>
      <w:rPr>
        <w:rFonts w:ascii="Courier New" w:hAnsi="Courier New" w:hint="default"/>
      </w:rPr>
    </w:lvl>
    <w:lvl w:ilvl="5" w:tplc="AB429AB4">
      <w:start w:val="1"/>
      <w:numFmt w:val="bullet"/>
      <w:lvlText w:val=""/>
      <w:lvlJc w:val="left"/>
      <w:pPr>
        <w:ind w:left="5040" w:hanging="360"/>
      </w:pPr>
      <w:rPr>
        <w:rFonts w:ascii="Wingdings" w:hAnsi="Wingdings" w:hint="default"/>
      </w:rPr>
    </w:lvl>
    <w:lvl w:ilvl="6" w:tplc="89E210FA">
      <w:start w:val="1"/>
      <w:numFmt w:val="bullet"/>
      <w:lvlText w:val=""/>
      <w:lvlJc w:val="left"/>
      <w:pPr>
        <w:ind w:left="5760" w:hanging="360"/>
      </w:pPr>
      <w:rPr>
        <w:rFonts w:ascii="Symbol" w:hAnsi="Symbol" w:hint="default"/>
      </w:rPr>
    </w:lvl>
    <w:lvl w:ilvl="7" w:tplc="B53645A6">
      <w:start w:val="1"/>
      <w:numFmt w:val="bullet"/>
      <w:lvlText w:val="o"/>
      <w:lvlJc w:val="left"/>
      <w:pPr>
        <w:ind w:left="6480" w:hanging="360"/>
      </w:pPr>
      <w:rPr>
        <w:rFonts w:ascii="Courier New" w:hAnsi="Courier New" w:hint="default"/>
      </w:rPr>
    </w:lvl>
    <w:lvl w:ilvl="8" w:tplc="4A62E2C6">
      <w:start w:val="1"/>
      <w:numFmt w:val="bullet"/>
      <w:lvlText w:val=""/>
      <w:lvlJc w:val="left"/>
      <w:pPr>
        <w:ind w:left="7200" w:hanging="360"/>
      </w:pPr>
      <w:rPr>
        <w:rFonts w:ascii="Wingdings" w:hAnsi="Wingdings" w:hint="default"/>
      </w:rPr>
    </w:lvl>
  </w:abstractNum>
  <w:abstractNum w:abstractNumId="14" w15:restartNumberingAfterBreak="0">
    <w:nsid w:val="0AA03BEC"/>
    <w:multiLevelType w:val="hybridMultilevel"/>
    <w:tmpl w:val="FFFFFFFF"/>
    <w:lvl w:ilvl="0" w:tplc="3B06E088">
      <w:start w:val="1"/>
      <w:numFmt w:val="bullet"/>
      <w:lvlText w:val=""/>
      <w:lvlJc w:val="left"/>
      <w:pPr>
        <w:ind w:left="1080" w:hanging="360"/>
      </w:pPr>
      <w:rPr>
        <w:rFonts w:ascii="Symbol" w:hAnsi="Symbol" w:hint="default"/>
      </w:rPr>
    </w:lvl>
    <w:lvl w:ilvl="1" w:tplc="42BA3E74">
      <w:start w:val="1"/>
      <w:numFmt w:val="bullet"/>
      <w:lvlText w:val="o"/>
      <w:lvlJc w:val="left"/>
      <w:pPr>
        <w:ind w:left="1800" w:hanging="360"/>
      </w:pPr>
      <w:rPr>
        <w:rFonts w:ascii="Courier New" w:hAnsi="Courier New" w:hint="default"/>
      </w:rPr>
    </w:lvl>
    <w:lvl w:ilvl="2" w:tplc="6EFC3F2A">
      <w:start w:val="1"/>
      <w:numFmt w:val="bullet"/>
      <w:lvlText w:val=""/>
      <w:lvlJc w:val="left"/>
      <w:pPr>
        <w:ind w:left="2520" w:hanging="360"/>
      </w:pPr>
      <w:rPr>
        <w:rFonts w:ascii="Wingdings" w:hAnsi="Wingdings" w:hint="default"/>
      </w:rPr>
    </w:lvl>
    <w:lvl w:ilvl="3" w:tplc="A0C41AD8">
      <w:start w:val="1"/>
      <w:numFmt w:val="bullet"/>
      <w:lvlText w:val=""/>
      <w:lvlJc w:val="left"/>
      <w:pPr>
        <w:ind w:left="3240" w:hanging="360"/>
      </w:pPr>
      <w:rPr>
        <w:rFonts w:ascii="Symbol" w:hAnsi="Symbol" w:hint="default"/>
      </w:rPr>
    </w:lvl>
    <w:lvl w:ilvl="4" w:tplc="448C0810">
      <w:start w:val="1"/>
      <w:numFmt w:val="bullet"/>
      <w:lvlText w:val="o"/>
      <w:lvlJc w:val="left"/>
      <w:pPr>
        <w:ind w:left="3960" w:hanging="360"/>
      </w:pPr>
      <w:rPr>
        <w:rFonts w:ascii="Courier New" w:hAnsi="Courier New" w:hint="default"/>
      </w:rPr>
    </w:lvl>
    <w:lvl w:ilvl="5" w:tplc="8DAEE1E8">
      <w:start w:val="1"/>
      <w:numFmt w:val="bullet"/>
      <w:lvlText w:val=""/>
      <w:lvlJc w:val="left"/>
      <w:pPr>
        <w:ind w:left="4680" w:hanging="360"/>
      </w:pPr>
      <w:rPr>
        <w:rFonts w:ascii="Wingdings" w:hAnsi="Wingdings" w:hint="default"/>
      </w:rPr>
    </w:lvl>
    <w:lvl w:ilvl="6" w:tplc="1E6EBFA6">
      <w:start w:val="1"/>
      <w:numFmt w:val="bullet"/>
      <w:lvlText w:val=""/>
      <w:lvlJc w:val="left"/>
      <w:pPr>
        <w:ind w:left="5400" w:hanging="360"/>
      </w:pPr>
      <w:rPr>
        <w:rFonts w:ascii="Symbol" w:hAnsi="Symbol" w:hint="default"/>
      </w:rPr>
    </w:lvl>
    <w:lvl w:ilvl="7" w:tplc="C3CAB7D8">
      <w:start w:val="1"/>
      <w:numFmt w:val="bullet"/>
      <w:lvlText w:val="o"/>
      <w:lvlJc w:val="left"/>
      <w:pPr>
        <w:ind w:left="6120" w:hanging="360"/>
      </w:pPr>
      <w:rPr>
        <w:rFonts w:ascii="Courier New" w:hAnsi="Courier New" w:hint="default"/>
      </w:rPr>
    </w:lvl>
    <w:lvl w:ilvl="8" w:tplc="499681E2">
      <w:start w:val="1"/>
      <w:numFmt w:val="bullet"/>
      <w:lvlText w:val=""/>
      <w:lvlJc w:val="left"/>
      <w:pPr>
        <w:ind w:left="6840" w:hanging="360"/>
      </w:pPr>
      <w:rPr>
        <w:rFonts w:ascii="Wingdings" w:hAnsi="Wingdings" w:hint="default"/>
      </w:rPr>
    </w:lvl>
  </w:abstractNum>
  <w:abstractNum w:abstractNumId="15"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FD34E8A"/>
    <w:multiLevelType w:val="hybridMultilevel"/>
    <w:tmpl w:val="9D24D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804DAC"/>
    <w:multiLevelType w:val="hybridMultilevel"/>
    <w:tmpl w:val="E4925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202CAA"/>
    <w:multiLevelType w:val="hybridMultilevel"/>
    <w:tmpl w:val="FFFFFFFF"/>
    <w:lvl w:ilvl="0" w:tplc="40EC155C">
      <w:start w:val="1"/>
      <w:numFmt w:val="bullet"/>
      <w:lvlText w:val=""/>
      <w:lvlJc w:val="left"/>
      <w:pPr>
        <w:ind w:left="720" w:hanging="360"/>
      </w:pPr>
      <w:rPr>
        <w:rFonts w:ascii="Symbol" w:hAnsi="Symbol" w:hint="default"/>
      </w:rPr>
    </w:lvl>
    <w:lvl w:ilvl="1" w:tplc="E972410A">
      <w:start w:val="1"/>
      <w:numFmt w:val="bullet"/>
      <w:lvlText w:val=""/>
      <w:lvlJc w:val="left"/>
      <w:pPr>
        <w:ind w:left="1440" w:hanging="360"/>
      </w:pPr>
      <w:rPr>
        <w:rFonts w:ascii="Symbol" w:hAnsi="Symbol" w:hint="default"/>
      </w:rPr>
    </w:lvl>
    <w:lvl w:ilvl="2" w:tplc="9E628B32">
      <w:start w:val="1"/>
      <w:numFmt w:val="bullet"/>
      <w:lvlText w:val=""/>
      <w:lvlJc w:val="left"/>
      <w:pPr>
        <w:ind w:left="2160" w:hanging="360"/>
      </w:pPr>
      <w:rPr>
        <w:rFonts w:ascii="Wingdings" w:hAnsi="Wingdings" w:hint="default"/>
      </w:rPr>
    </w:lvl>
    <w:lvl w:ilvl="3" w:tplc="62F85A26">
      <w:start w:val="1"/>
      <w:numFmt w:val="bullet"/>
      <w:lvlText w:val=""/>
      <w:lvlJc w:val="left"/>
      <w:pPr>
        <w:ind w:left="2880" w:hanging="360"/>
      </w:pPr>
      <w:rPr>
        <w:rFonts w:ascii="Symbol" w:hAnsi="Symbol" w:hint="default"/>
      </w:rPr>
    </w:lvl>
    <w:lvl w:ilvl="4" w:tplc="C25278CA">
      <w:start w:val="1"/>
      <w:numFmt w:val="bullet"/>
      <w:lvlText w:val="o"/>
      <w:lvlJc w:val="left"/>
      <w:pPr>
        <w:ind w:left="3600" w:hanging="360"/>
      </w:pPr>
      <w:rPr>
        <w:rFonts w:ascii="Courier New" w:hAnsi="Courier New" w:hint="default"/>
      </w:rPr>
    </w:lvl>
    <w:lvl w:ilvl="5" w:tplc="5B2ADFA2">
      <w:start w:val="1"/>
      <w:numFmt w:val="bullet"/>
      <w:lvlText w:val=""/>
      <w:lvlJc w:val="left"/>
      <w:pPr>
        <w:ind w:left="4320" w:hanging="360"/>
      </w:pPr>
      <w:rPr>
        <w:rFonts w:ascii="Wingdings" w:hAnsi="Wingdings" w:hint="default"/>
      </w:rPr>
    </w:lvl>
    <w:lvl w:ilvl="6" w:tplc="E56638CE">
      <w:start w:val="1"/>
      <w:numFmt w:val="bullet"/>
      <w:lvlText w:val=""/>
      <w:lvlJc w:val="left"/>
      <w:pPr>
        <w:ind w:left="5040" w:hanging="360"/>
      </w:pPr>
      <w:rPr>
        <w:rFonts w:ascii="Symbol" w:hAnsi="Symbol" w:hint="default"/>
      </w:rPr>
    </w:lvl>
    <w:lvl w:ilvl="7" w:tplc="A5B4565A">
      <w:start w:val="1"/>
      <w:numFmt w:val="bullet"/>
      <w:lvlText w:val="o"/>
      <w:lvlJc w:val="left"/>
      <w:pPr>
        <w:ind w:left="5760" w:hanging="360"/>
      </w:pPr>
      <w:rPr>
        <w:rFonts w:ascii="Courier New" w:hAnsi="Courier New" w:hint="default"/>
      </w:rPr>
    </w:lvl>
    <w:lvl w:ilvl="8" w:tplc="1C788390">
      <w:start w:val="1"/>
      <w:numFmt w:val="bullet"/>
      <w:lvlText w:val=""/>
      <w:lvlJc w:val="left"/>
      <w:pPr>
        <w:ind w:left="6480" w:hanging="360"/>
      </w:pPr>
      <w:rPr>
        <w:rFonts w:ascii="Wingdings" w:hAnsi="Wingdings" w:hint="default"/>
      </w:rPr>
    </w:lvl>
  </w:abstractNum>
  <w:abstractNum w:abstractNumId="19" w15:restartNumberingAfterBreak="0">
    <w:nsid w:val="235A7EA5"/>
    <w:multiLevelType w:val="hybridMultilevel"/>
    <w:tmpl w:val="FFFFFFFF"/>
    <w:lvl w:ilvl="0" w:tplc="972C1440">
      <w:start w:val="1"/>
      <w:numFmt w:val="bullet"/>
      <w:lvlText w:val=""/>
      <w:lvlJc w:val="left"/>
      <w:pPr>
        <w:ind w:left="720" w:hanging="360"/>
      </w:pPr>
      <w:rPr>
        <w:rFonts w:ascii="Symbol" w:hAnsi="Symbol" w:hint="default"/>
      </w:rPr>
    </w:lvl>
    <w:lvl w:ilvl="1" w:tplc="637C11BC">
      <w:start w:val="1"/>
      <w:numFmt w:val="bullet"/>
      <w:lvlText w:val=""/>
      <w:lvlJc w:val="left"/>
      <w:pPr>
        <w:ind w:left="1440" w:hanging="360"/>
      </w:pPr>
      <w:rPr>
        <w:rFonts w:ascii="Symbol" w:hAnsi="Symbol" w:hint="default"/>
      </w:rPr>
    </w:lvl>
    <w:lvl w:ilvl="2" w:tplc="CD70C4BA">
      <w:start w:val="1"/>
      <w:numFmt w:val="bullet"/>
      <w:lvlText w:val=""/>
      <w:lvlJc w:val="left"/>
      <w:pPr>
        <w:ind w:left="2160" w:hanging="360"/>
      </w:pPr>
      <w:rPr>
        <w:rFonts w:ascii="Wingdings" w:hAnsi="Wingdings" w:hint="default"/>
      </w:rPr>
    </w:lvl>
    <w:lvl w:ilvl="3" w:tplc="8D0C74A2">
      <w:start w:val="1"/>
      <w:numFmt w:val="bullet"/>
      <w:lvlText w:val=""/>
      <w:lvlJc w:val="left"/>
      <w:pPr>
        <w:ind w:left="2880" w:hanging="360"/>
      </w:pPr>
      <w:rPr>
        <w:rFonts w:ascii="Symbol" w:hAnsi="Symbol" w:hint="default"/>
      </w:rPr>
    </w:lvl>
    <w:lvl w:ilvl="4" w:tplc="FE64F916">
      <w:start w:val="1"/>
      <w:numFmt w:val="bullet"/>
      <w:lvlText w:val="o"/>
      <w:lvlJc w:val="left"/>
      <w:pPr>
        <w:ind w:left="3600" w:hanging="360"/>
      </w:pPr>
      <w:rPr>
        <w:rFonts w:ascii="Courier New" w:hAnsi="Courier New" w:hint="default"/>
      </w:rPr>
    </w:lvl>
    <w:lvl w:ilvl="5" w:tplc="6588A3A2">
      <w:start w:val="1"/>
      <w:numFmt w:val="bullet"/>
      <w:lvlText w:val=""/>
      <w:lvlJc w:val="left"/>
      <w:pPr>
        <w:ind w:left="4320" w:hanging="360"/>
      </w:pPr>
      <w:rPr>
        <w:rFonts w:ascii="Wingdings" w:hAnsi="Wingdings" w:hint="default"/>
      </w:rPr>
    </w:lvl>
    <w:lvl w:ilvl="6" w:tplc="0BAC18C0">
      <w:start w:val="1"/>
      <w:numFmt w:val="bullet"/>
      <w:lvlText w:val=""/>
      <w:lvlJc w:val="left"/>
      <w:pPr>
        <w:ind w:left="5040" w:hanging="360"/>
      </w:pPr>
      <w:rPr>
        <w:rFonts w:ascii="Symbol" w:hAnsi="Symbol" w:hint="default"/>
      </w:rPr>
    </w:lvl>
    <w:lvl w:ilvl="7" w:tplc="F58A57E4">
      <w:start w:val="1"/>
      <w:numFmt w:val="bullet"/>
      <w:lvlText w:val="o"/>
      <w:lvlJc w:val="left"/>
      <w:pPr>
        <w:ind w:left="5760" w:hanging="360"/>
      </w:pPr>
      <w:rPr>
        <w:rFonts w:ascii="Courier New" w:hAnsi="Courier New" w:hint="default"/>
      </w:rPr>
    </w:lvl>
    <w:lvl w:ilvl="8" w:tplc="47E0B4CC">
      <w:start w:val="1"/>
      <w:numFmt w:val="bullet"/>
      <w:lvlText w:val=""/>
      <w:lvlJc w:val="left"/>
      <w:pPr>
        <w:ind w:left="6480" w:hanging="360"/>
      </w:pPr>
      <w:rPr>
        <w:rFonts w:ascii="Wingdings" w:hAnsi="Wingdings" w:hint="default"/>
      </w:rPr>
    </w:lvl>
  </w:abstractNum>
  <w:abstractNum w:abstractNumId="20" w15:restartNumberingAfterBreak="0">
    <w:nsid w:val="24324430"/>
    <w:multiLevelType w:val="hybridMultilevel"/>
    <w:tmpl w:val="FFFFFFFF"/>
    <w:lvl w:ilvl="0" w:tplc="2D4878EA">
      <w:start w:val="1"/>
      <w:numFmt w:val="bullet"/>
      <w:lvlText w:val=""/>
      <w:lvlJc w:val="left"/>
      <w:pPr>
        <w:ind w:left="720" w:hanging="360"/>
      </w:pPr>
      <w:rPr>
        <w:rFonts w:ascii="Symbol" w:hAnsi="Symbol" w:hint="default"/>
      </w:rPr>
    </w:lvl>
    <w:lvl w:ilvl="1" w:tplc="4166590C">
      <w:start w:val="1"/>
      <w:numFmt w:val="bullet"/>
      <w:lvlText w:val=""/>
      <w:lvlJc w:val="left"/>
      <w:pPr>
        <w:ind w:left="1440" w:hanging="360"/>
      </w:pPr>
      <w:rPr>
        <w:rFonts w:ascii="Symbol" w:hAnsi="Symbol" w:hint="default"/>
      </w:rPr>
    </w:lvl>
    <w:lvl w:ilvl="2" w:tplc="90B022E0">
      <w:start w:val="1"/>
      <w:numFmt w:val="bullet"/>
      <w:lvlText w:val=""/>
      <w:lvlJc w:val="left"/>
      <w:pPr>
        <w:ind w:left="2160" w:hanging="360"/>
      </w:pPr>
      <w:rPr>
        <w:rFonts w:ascii="Wingdings" w:hAnsi="Wingdings" w:hint="default"/>
      </w:rPr>
    </w:lvl>
    <w:lvl w:ilvl="3" w:tplc="3AB0C284">
      <w:start w:val="1"/>
      <w:numFmt w:val="bullet"/>
      <w:lvlText w:val=""/>
      <w:lvlJc w:val="left"/>
      <w:pPr>
        <w:ind w:left="2880" w:hanging="360"/>
      </w:pPr>
      <w:rPr>
        <w:rFonts w:ascii="Symbol" w:hAnsi="Symbol" w:hint="default"/>
      </w:rPr>
    </w:lvl>
    <w:lvl w:ilvl="4" w:tplc="C34235F6">
      <w:start w:val="1"/>
      <w:numFmt w:val="bullet"/>
      <w:lvlText w:val="o"/>
      <w:lvlJc w:val="left"/>
      <w:pPr>
        <w:ind w:left="3600" w:hanging="360"/>
      </w:pPr>
      <w:rPr>
        <w:rFonts w:ascii="Courier New" w:hAnsi="Courier New" w:hint="default"/>
      </w:rPr>
    </w:lvl>
    <w:lvl w:ilvl="5" w:tplc="AB566CBC">
      <w:start w:val="1"/>
      <w:numFmt w:val="bullet"/>
      <w:lvlText w:val=""/>
      <w:lvlJc w:val="left"/>
      <w:pPr>
        <w:ind w:left="4320" w:hanging="360"/>
      </w:pPr>
      <w:rPr>
        <w:rFonts w:ascii="Wingdings" w:hAnsi="Wingdings" w:hint="default"/>
      </w:rPr>
    </w:lvl>
    <w:lvl w:ilvl="6" w:tplc="05609B96">
      <w:start w:val="1"/>
      <w:numFmt w:val="bullet"/>
      <w:lvlText w:val=""/>
      <w:lvlJc w:val="left"/>
      <w:pPr>
        <w:ind w:left="5040" w:hanging="360"/>
      </w:pPr>
      <w:rPr>
        <w:rFonts w:ascii="Symbol" w:hAnsi="Symbol" w:hint="default"/>
      </w:rPr>
    </w:lvl>
    <w:lvl w:ilvl="7" w:tplc="5802D53E">
      <w:start w:val="1"/>
      <w:numFmt w:val="bullet"/>
      <w:lvlText w:val="o"/>
      <w:lvlJc w:val="left"/>
      <w:pPr>
        <w:ind w:left="5760" w:hanging="360"/>
      </w:pPr>
      <w:rPr>
        <w:rFonts w:ascii="Courier New" w:hAnsi="Courier New" w:hint="default"/>
      </w:rPr>
    </w:lvl>
    <w:lvl w:ilvl="8" w:tplc="47A4B160">
      <w:start w:val="1"/>
      <w:numFmt w:val="bullet"/>
      <w:lvlText w:val=""/>
      <w:lvlJc w:val="left"/>
      <w:pPr>
        <w:ind w:left="6480" w:hanging="360"/>
      </w:pPr>
      <w:rPr>
        <w:rFonts w:ascii="Wingdings" w:hAnsi="Wingdings" w:hint="default"/>
      </w:rPr>
    </w:lvl>
  </w:abstractNum>
  <w:abstractNum w:abstractNumId="21" w15:restartNumberingAfterBreak="0">
    <w:nsid w:val="24690998"/>
    <w:multiLevelType w:val="hybridMultilevel"/>
    <w:tmpl w:val="FFFFFFFF"/>
    <w:lvl w:ilvl="0" w:tplc="82C2EB7C">
      <w:start w:val="1"/>
      <w:numFmt w:val="bullet"/>
      <w:lvlText w:val=""/>
      <w:lvlJc w:val="left"/>
      <w:pPr>
        <w:ind w:left="720" w:hanging="360"/>
      </w:pPr>
      <w:rPr>
        <w:rFonts w:ascii="Symbol" w:hAnsi="Symbol" w:hint="default"/>
      </w:rPr>
    </w:lvl>
    <w:lvl w:ilvl="1" w:tplc="99665312">
      <w:start w:val="1"/>
      <w:numFmt w:val="bullet"/>
      <w:lvlText w:val=""/>
      <w:lvlJc w:val="left"/>
      <w:pPr>
        <w:ind w:left="1440" w:hanging="360"/>
      </w:pPr>
      <w:rPr>
        <w:rFonts w:ascii="Symbol" w:hAnsi="Symbol" w:hint="default"/>
      </w:rPr>
    </w:lvl>
    <w:lvl w:ilvl="2" w:tplc="37E223B6">
      <w:start w:val="1"/>
      <w:numFmt w:val="bullet"/>
      <w:lvlText w:val=""/>
      <w:lvlJc w:val="left"/>
      <w:pPr>
        <w:ind w:left="2160" w:hanging="360"/>
      </w:pPr>
      <w:rPr>
        <w:rFonts w:ascii="Wingdings" w:hAnsi="Wingdings" w:hint="default"/>
      </w:rPr>
    </w:lvl>
    <w:lvl w:ilvl="3" w:tplc="409E3C56">
      <w:start w:val="1"/>
      <w:numFmt w:val="bullet"/>
      <w:lvlText w:val=""/>
      <w:lvlJc w:val="left"/>
      <w:pPr>
        <w:ind w:left="2880" w:hanging="360"/>
      </w:pPr>
      <w:rPr>
        <w:rFonts w:ascii="Symbol" w:hAnsi="Symbol" w:hint="default"/>
      </w:rPr>
    </w:lvl>
    <w:lvl w:ilvl="4" w:tplc="FFF87C00">
      <w:start w:val="1"/>
      <w:numFmt w:val="bullet"/>
      <w:lvlText w:val="o"/>
      <w:lvlJc w:val="left"/>
      <w:pPr>
        <w:ind w:left="3600" w:hanging="360"/>
      </w:pPr>
      <w:rPr>
        <w:rFonts w:ascii="Courier New" w:hAnsi="Courier New" w:hint="default"/>
      </w:rPr>
    </w:lvl>
    <w:lvl w:ilvl="5" w:tplc="81A2C2EC">
      <w:start w:val="1"/>
      <w:numFmt w:val="bullet"/>
      <w:lvlText w:val=""/>
      <w:lvlJc w:val="left"/>
      <w:pPr>
        <w:ind w:left="4320" w:hanging="360"/>
      </w:pPr>
      <w:rPr>
        <w:rFonts w:ascii="Wingdings" w:hAnsi="Wingdings" w:hint="default"/>
      </w:rPr>
    </w:lvl>
    <w:lvl w:ilvl="6" w:tplc="6A7A2178">
      <w:start w:val="1"/>
      <w:numFmt w:val="bullet"/>
      <w:lvlText w:val=""/>
      <w:lvlJc w:val="left"/>
      <w:pPr>
        <w:ind w:left="5040" w:hanging="360"/>
      </w:pPr>
      <w:rPr>
        <w:rFonts w:ascii="Symbol" w:hAnsi="Symbol" w:hint="default"/>
      </w:rPr>
    </w:lvl>
    <w:lvl w:ilvl="7" w:tplc="565A34BA">
      <w:start w:val="1"/>
      <w:numFmt w:val="bullet"/>
      <w:lvlText w:val="o"/>
      <w:lvlJc w:val="left"/>
      <w:pPr>
        <w:ind w:left="5760" w:hanging="360"/>
      </w:pPr>
      <w:rPr>
        <w:rFonts w:ascii="Courier New" w:hAnsi="Courier New" w:hint="default"/>
      </w:rPr>
    </w:lvl>
    <w:lvl w:ilvl="8" w:tplc="5462B01E">
      <w:start w:val="1"/>
      <w:numFmt w:val="bullet"/>
      <w:lvlText w:val=""/>
      <w:lvlJc w:val="left"/>
      <w:pPr>
        <w:ind w:left="6480" w:hanging="360"/>
      </w:pPr>
      <w:rPr>
        <w:rFonts w:ascii="Wingdings" w:hAnsi="Wingdings" w:hint="default"/>
      </w:rPr>
    </w:lvl>
  </w:abstractNum>
  <w:abstractNum w:abstractNumId="22" w15:restartNumberingAfterBreak="0">
    <w:nsid w:val="25B957A1"/>
    <w:multiLevelType w:val="hybridMultilevel"/>
    <w:tmpl w:val="FAFC3728"/>
    <w:lvl w:ilvl="0" w:tplc="C9CAD8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742BA1"/>
    <w:multiLevelType w:val="hybridMultilevel"/>
    <w:tmpl w:val="FFFFFFFF"/>
    <w:lvl w:ilvl="0" w:tplc="AD5AE09C">
      <w:start w:val="1"/>
      <w:numFmt w:val="bullet"/>
      <w:lvlText w:val=""/>
      <w:lvlJc w:val="left"/>
      <w:pPr>
        <w:ind w:left="1440" w:hanging="360"/>
      </w:pPr>
      <w:rPr>
        <w:rFonts w:ascii="Symbol" w:hAnsi="Symbol" w:hint="default"/>
      </w:rPr>
    </w:lvl>
    <w:lvl w:ilvl="1" w:tplc="7D10698C">
      <w:start w:val="1"/>
      <w:numFmt w:val="bullet"/>
      <w:lvlText w:val="o"/>
      <w:lvlJc w:val="left"/>
      <w:pPr>
        <w:ind w:left="2160" w:hanging="360"/>
      </w:pPr>
      <w:rPr>
        <w:rFonts w:ascii="Courier New" w:hAnsi="Courier New" w:hint="default"/>
      </w:rPr>
    </w:lvl>
    <w:lvl w:ilvl="2" w:tplc="79B22580">
      <w:start w:val="1"/>
      <w:numFmt w:val="bullet"/>
      <w:lvlText w:val=""/>
      <w:lvlJc w:val="left"/>
      <w:pPr>
        <w:ind w:left="2880" w:hanging="360"/>
      </w:pPr>
      <w:rPr>
        <w:rFonts w:ascii="Wingdings" w:hAnsi="Wingdings" w:hint="default"/>
      </w:rPr>
    </w:lvl>
    <w:lvl w:ilvl="3" w:tplc="FEC2043A">
      <w:start w:val="1"/>
      <w:numFmt w:val="bullet"/>
      <w:lvlText w:val=""/>
      <w:lvlJc w:val="left"/>
      <w:pPr>
        <w:ind w:left="3600" w:hanging="360"/>
      </w:pPr>
      <w:rPr>
        <w:rFonts w:ascii="Symbol" w:hAnsi="Symbol" w:hint="default"/>
      </w:rPr>
    </w:lvl>
    <w:lvl w:ilvl="4" w:tplc="8534AA86">
      <w:start w:val="1"/>
      <w:numFmt w:val="bullet"/>
      <w:lvlText w:val="o"/>
      <w:lvlJc w:val="left"/>
      <w:pPr>
        <w:ind w:left="4320" w:hanging="360"/>
      </w:pPr>
      <w:rPr>
        <w:rFonts w:ascii="Courier New" w:hAnsi="Courier New" w:hint="default"/>
      </w:rPr>
    </w:lvl>
    <w:lvl w:ilvl="5" w:tplc="811CB6F4">
      <w:start w:val="1"/>
      <w:numFmt w:val="bullet"/>
      <w:lvlText w:val=""/>
      <w:lvlJc w:val="left"/>
      <w:pPr>
        <w:ind w:left="5040" w:hanging="360"/>
      </w:pPr>
      <w:rPr>
        <w:rFonts w:ascii="Wingdings" w:hAnsi="Wingdings" w:hint="default"/>
      </w:rPr>
    </w:lvl>
    <w:lvl w:ilvl="6" w:tplc="39EA47FA">
      <w:start w:val="1"/>
      <w:numFmt w:val="bullet"/>
      <w:lvlText w:val=""/>
      <w:lvlJc w:val="left"/>
      <w:pPr>
        <w:ind w:left="5760" w:hanging="360"/>
      </w:pPr>
      <w:rPr>
        <w:rFonts w:ascii="Symbol" w:hAnsi="Symbol" w:hint="default"/>
      </w:rPr>
    </w:lvl>
    <w:lvl w:ilvl="7" w:tplc="C31EC7E4">
      <w:start w:val="1"/>
      <w:numFmt w:val="bullet"/>
      <w:lvlText w:val="o"/>
      <w:lvlJc w:val="left"/>
      <w:pPr>
        <w:ind w:left="6480" w:hanging="360"/>
      </w:pPr>
      <w:rPr>
        <w:rFonts w:ascii="Courier New" w:hAnsi="Courier New" w:hint="default"/>
      </w:rPr>
    </w:lvl>
    <w:lvl w:ilvl="8" w:tplc="06E28262">
      <w:start w:val="1"/>
      <w:numFmt w:val="bullet"/>
      <w:lvlText w:val=""/>
      <w:lvlJc w:val="left"/>
      <w:pPr>
        <w:ind w:left="7200" w:hanging="360"/>
      </w:pPr>
      <w:rPr>
        <w:rFonts w:ascii="Wingdings" w:hAnsi="Wingdings" w:hint="default"/>
      </w:rPr>
    </w:lvl>
  </w:abstractNum>
  <w:abstractNum w:abstractNumId="24" w15:restartNumberingAfterBreak="0">
    <w:nsid w:val="29667B0C"/>
    <w:multiLevelType w:val="hybridMultilevel"/>
    <w:tmpl w:val="FFFFFFFF"/>
    <w:lvl w:ilvl="0" w:tplc="98B87A92">
      <w:start w:val="1"/>
      <w:numFmt w:val="bullet"/>
      <w:lvlText w:val=""/>
      <w:lvlJc w:val="left"/>
      <w:pPr>
        <w:ind w:left="720" w:hanging="360"/>
      </w:pPr>
      <w:rPr>
        <w:rFonts w:ascii="Symbol" w:hAnsi="Symbol" w:hint="default"/>
      </w:rPr>
    </w:lvl>
    <w:lvl w:ilvl="1" w:tplc="B830B5A4">
      <w:start w:val="1"/>
      <w:numFmt w:val="bullet"/>
      <w:lvlText w:val=""/>
      <w:lvlJc w:val="left"/>
      <w:pPr>
        <w:ind w:left="1440" w:hanging="360"/>
      </w:pPr>
      <w:rPr>
        <w:rFonts w:ascii="Symbol" w:hAnsi="Symbol" w:hint="default"/>
      </w:rPr>
    </w:lvl>
    <w:lvl w:ilvl="2" w:tplc="D45C4384">
      <w:start w:val="1"/>
      <w:numFmt w:val="bullet"/>
      <w:lvlText w:val=""/>
      <w:lvlJc w:val="left"/>
      <w:pPr>
        <w:ind w:left="2160" w:hanging="360"/>
      </w:pPr>
      <w:rPr>
        <w:rFonts w:ascii="Wingdings" w:hAnsi="Wingdings" w:hint="default"/>
      </w:rPr>
    </w:lvl>
    <w:lvl w:ilvl="3" w:tplc="89B6A4FE">
      <w:start w:val="1"/>
      <w:numFmt w:val="bullet"/>
      <w:lvlText w:val=""/>
      <w:lvlJc w:val="left"/>
      <w:pPr>
        <w:ind w:left="2880" w:hanging="360"/>
      </w:pPr>
      <w:rPr>
        <w:rFonts w:ascii="Symbol" w:hAnsi="Symbol" w:hint="default"/>
      </w:rPr>
    </w:lvl>
    <w:lvl w:ilvl="4" w:tplc="3CF28F9A">
      <w:start w:val="1"/>
      <w:numFmt w:val="bullet"/>
      <w:lvlText w:val="o"/>
      <w:lvlJc w:val="left"/>
      <w:pPr>
        <w:ind w:left="3600" w:hanging="360"/>
      </w:pPr>
      <w:rPr>
        <w:rFonts w:ascii="Courier New" w:hAnsi="Courier New" w:hint="default"/>
      </w:rPr>
    </w:lvl>
    <w:lvl w:ilvl="5" w:tplc="85E4F128">
      <w:start w:val="1"/>
      <w:numFmt w:val="bullet"/>
      <w:lvlText w:val=""/>
      <w:lvlJc w:val="left"/>
      <w:pPr>
        <w:ind w:left="4320" w:hanging="360"/>
      </w:pPr>
      <w:rPr>
        <w:rFonts w:ascii="Wingdings" w:hAnsi="Wingdings" w:hint="default"/>
      </w:rPr>
    </w:lvl>
    <w:lvl w:ilvl="6" w:tplc="3F121D08">
      <w:start w:val="1"/>
      <w:numFmt w:val="bullet"/>
      <w:lvlText w:val=""/>
      <w:lvlJc w:val="left"/>
      <w:pPr>
        <w:ind w:left="5040" w:hanging="360"/>
      </w:pPr>
      <w:rPr>
        <w:rFonts w:ascii="Symbol" w:hAnsi="Symbol" w:hint="default"/>
      </w:rPr>
    </w:lvl>
    <w:lvl w:ilvl="7" w:tplc="1E341CA6">
      <w:start w:val="1"/>
      <w:numFmt w:val="bullet"/>
      <w:lvlText w:val="o"/>
      <w:lvlJc w:val="left"/>
      <w:pPr>
        <w:ind w:left="5760" w:hanging="360"/>
      </w:pPr>
      <w:rPr>
        <w:rFonts w:ascii="Courier New" w:hAnsi="Courier New" w:hint="default"/>
      </w:rPr>
    </w:lvl>
    <w:lvl w:ilvl="8" w:tplc="6E8A1290">
      <w:start w:val="1"/>
      <w:numFmt w:val="bullet"/>
      <w:lvlText w:val=""/>
      <w:lvlJc w:val="left"/>
      <w:pPr>
        <w:ind w:left="6480" w:hanging="360"/>
      </w:pPr>
      <w:rPr>
        <w:rFonts w:ascii="Wingdings" w:hAnsi="Wingdings" w:hint="default"/>
      </w:rPr>
    </w:lvl>
  </w:abstractNum>
  <w:abstractNum w:abstractNumId="25" w15:restartNumberingAfterBreak="0">
    <w:nsid w:val="2B033A7E"/>
    <w:multiLevelType w:val="hybridMultilevel"/>
    <w:tmpl w:val="C0040670"/>
    <w:lvl w:ilvl="0" w:tplc="04090005">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CA20355"/>
    <w:multiLevelType w:val="hybridMultilevel"/>
    <w:tmpl w:val="144030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D030FD1"/>
    <w:multiLevelType w:val="hybridMultilevel"/>
    <w:tmpl w:val="FFFFFFFF"/>
    <w:lvl w:ilvl="0" w:tplc="CAEEA856">
      <w:start w:val="1"/>
      <w:numFmt w:val="bullet"/>
      <w:lvlText w:val=""/>
      <w:lvlJc w:val="left"/>
      <w:pPr>
        <w:ind w:left="1440" w:hanging="360"/>
      </w:pPr>
      <w:rPr>
        <w:rFonts w:ascii="Symbol" w:hAnsi="Symbol" w:hint="default"/>
      </w:rPr>
    </w:lvl>
    <w:lvl w:ilvl="1" w:tplc="552001F4">
      <w:start w:val="1"/>
      <w:numFmt w:val="bullet"/>
      <w:lvlText w:val="o"/>
      <w:lvlJc w:val="left"/>
      <w:pPr>
        <w:ind w:left="2160" w:hanging="360"/>
      </w:pPr>
      <w:rPr>
        <w:rFonts w:ascii="Courier New" w:hAnsi="Courier New" w:hint="default"/>
      </w:rPr>
    </w:lvl>
    <w:lvl w:ilvl="2" w:tplc="2E5CF47A">
      <w:start w:val="1"/>
      <w:numFmt w:val="bullet"/>
      <w:lvlText w:val=""/>
      <w:lvlJc w:val="left"/>
      <w:pPr>
        <w:ind w:left="2880" w:hanging="360"/>
      </w:pPr>
      <w:rPr>
        <w:rFonts w:ascii="Wingdings" w:hAnsi="Wingdings" w:hint="default"/>
      </w:rPr>
    </w:lvl>
    <w:lvl w:ilvl="3" w:tplc="9132B550">
      <w:start w:val="1"/>
      <w:numFmt w:val="bullet"/>
      <w:lvlText w:val=""/>
      <w:lvlJc w:val="left"/>
      <w:pPr>
        <w:ind w:left="3600" w:hanging="360"/>
      </w:pPr>
      <w:rPr>
        <w:rFonts w:ascii="Symbol" w:hAnsi="Symbol" w:hint="default"/>
      </w:rPr>
    </w:lvl>
    <w:lvl w:ilvl="4" w:tplc="2F68F3C8">
      <w:start w:val="1"/>
      <w:numFmt w:val="bullet"/>
      <w:lvlText w:val="o"/>
      <w:lvlJc w:val="left"/>
      <w:pPr>
        <w:ind w:left="4320" w:hanging="360"/>
      </w:pPr>
      <w:rPr>
        <w:rFonts w:ascii="Courier New" w:hAnsi="Courier New" w:hint="default"/>
      </w:rPr>
    </w:lvl>
    <w:lvl w:ilvl="5" w:tplc="FF78460A">
      <w:start w:val="1"/>
      <w:numFmt w:val="bullet"/>
      <w:lvlText w:val=""/>
      <w:lvlJc w:val="left"/>
      <w:pPr>
        <w:ind w:left="5040" w:hanging="360"/>
      </w:pPr>
      <w:rPr>
        <w:rFonts w:ascii="Wingdings" w:hAnsi="Wingdings" w:hint="default"/>
      </w:rPr>
    </w:lvl>
    <w:lvl w:ilvl="6" w:tplc="4F689CDA">
      <w:start w:val="1"/>
      <w:numFmt w:val="bullet"/>
      <w:lvlText w:val=""/>
      <w:lvlJc w:val="left"/>
      <w:pPr>
        <w:ind w:left="5760" w:hanging="360"/>
      </w:pPr>
      <w:rPr>
        <w:rFonts w:ascii="Symbol" w:hAnsi="Symbol" w:hint="default"/>
      </w:rPr>
    </w:lvl>
    <w:lvl w:ilvl="7" w:tplc="BD3AEF6A">
      <w:start w:val="1"/>
      <w:numFmt w:val="bullet"/>
      <w:lvlText w:val="o"/>
      <w:lvlJc w:val="left"/>
      <w:pPr>
        <w:ind w:left="6480" w:hanging="360"/>
      </w:pPr>
      <w:rPr>
        <w:rFonts w:ascii="Courier New" w:hAnsi="Courier New" w:hint="default"/>
      </w:rPr>
    </w:lvl>
    <w:lvl w:ilvl="8" w:tplc="4AA8A450">
      <w:start w:val="1"/>
      <w:numFmt w:val="bullet"/>
      <w:lvlText w:val=""/>
      <w:lvlJc w:val="left"/>
      <w:pPr>
        <w:ind w:left="7200" w:hanging="360"/>
      </w:pPr>
      <w:rPr>
        <w:rFonts w:ascii="Wingdings" w:hAnsi="Wingdings" w:hint="default"/>
      </w:rPr>
    </w:lvl>
  </w:abstractNum>
  <w:abstractNum w:abstractNumId="28" w15:restartNumberingAfterBreak="0">
    <w:nsid w:val="2E442C86"/>
    <w:multiLevelType w:val="hybridMultilevel"/>
    <w:tmpl w:val="FFFFFFFF"/>
    <w:lvl w:ilvl="0" w:tplc="AAAAD6FE">
      <w:start w:val="1"/>
      <w:numFmt w:val="bullet"/>
      <w:lvlText w:val=""/>
      <w:lvlJc w:val="left"/>
      <w:pPr>
        <w:ind w:left="720" w:hanging="360"/>
      </w:pPr>
      <w:rPr>
        <w:rFonts w:ascii="Symbol" w:hAnsi="Symbol" w:hint="default"/>
      </w:rPr>
    </w:lvl>
    <w:lvl w:ilvl="1" w:tplc="80165438">
      <w:start w:val="1"/>
      <w:numFmt w:val="bullet"/>
      <w:lvlText w:val=""/>
      <w:lvlJc w:val="left"/>
      <w:pPr>
        <w:ind w:left="1440" w:hanging="360"/>
      </w:pPr>
      <w:rPr>
        <w:rFonts w:ascii="Symbol" w:hAnsi="Symbol" w:hint="default"/>
      </w:rPr>
    </w:lvl>
    <w:lvl w:ilvl="2" w:tplc="45264BB6">
      <w:start w:val="1"/>
      <w:numFmt w:val="bullet"/>
      <w:lvlText w:val=""/>
      <w:lvlJc w:val="left"/>
      <w:pPr>
        <w:ind w:left="2160" w:hanging="360"/>
      </w:pPr>
      <w:rPr>
        <w:rFonts w:ascii="Wingdings" w:hAnsi="Wingdings" w:hint="default"/>
      </w:rPr>
    </w:lvl>
    <w:lvl w:ilvl="3" w:tplc="F826597E">
      <w:start w:val="1"/>
      <w:numFmt w:val="bullet"/>
      <w:lvlText w:val=""/>
      <w:lvlJc w:val="left"/>
      <w:pPr>
        <w:ind w:left="2880" w:hanging="360"/>
      </w:pPr>
      <w:rPr>
        <w:rFonts w:ascii="Symbol" w:hAnsi="Symbol" w:hint="default"/>
      </w:rPr>
    </w:lvl>
    <w:lvl w:ilvl="4" w:tplc="B49A21FC">
      <w:start w:val="1"/>
      <w:numFmt w:val="bullet"/>
      <w:lvlText w:val="o"/>
      <w:lvlJc w:val="left"/>
      <w:pPr>
        <w:ind w:left="3600" w:hanging="360"/>
      </w:pPr>
      <w:rPr>
        <w:rFonts w:ascii="Courier New" w:hAnsi="Courier New" w:hint="default"/>
      </w:rPr>
    </w:lvl>
    <w:lvl w:ilvl="5" w:tplc="27E25ACE">
      <w:start w:val="1"/>
      <w:numFmt w:val="bullet"/>
      <w:lvlText w:val=""/>
      <w:lvlJc w:val="left"/>
      <w:pPr>
        <w:ind w:left="4320" w:hanging="360"/>
      </w:pPr>
      <w:rPr>
        <w:rFonts w:ascii="Wingdings" w:hAnsi="Wingdings" w:hint="default"/>
      </w:rPr>
    </w:lvl>
    <w:lvl w:ilvl="6" w:tplc="EEC8FCFA">
      <w:start w:val="1"/>
      <w:numFmt w:val="bullet"/>
      <w:lvlText w:val=""/>
      <w:lvlJc w:val="left"/>
      <w:pPr>
        <w:ind w:left="5040" w:hanging="360"/>
      </w:pPr>
      <w:rPr>
        <w:rFonts w:ascii="Symbol" w:hAnsi="Symbol" w:hint="default"/>
      </w:rPr>
    </w:lvl>
    <w:lvl w:ilvl="7" w:tplc="AFFE2F5A">
      <w:start w:val="1"/>
      <w:numFmt w:val="bullet"/>
      <w:lvlText w:val="o"/>
      <w:lvlJc w:val="left"/>
      <w:pPr>
        <w:ind w:left="5760" w:hanging="360"/>
      </w:pPr>
      <w:rPr>
        <w:rFonts w:ascii="Courier New" w:hAnsi="Courier New" w:hint="default"/>
      </w:rPr>
    </w:lvl>
    <w:lvl w:ilvl="8" w:tplc="01FA17C6">
      <w:start w:val="1"/>
      <w:numFmt w:val="bullet"/>
      <w:lvlText w:val=""/>
      <w:lvlJc w:val="left"/>
      <w:pPr>
        <w:ind w:left="6480" w:hanging="360"/>
      </w:pPr>
      <w:rPr>
        <w:rFonts w:ascii="Wingdings" w:hAnsi="Wingdings" w:hint="default"/>
      </w:rPr>
    </w:lvl>
  </w:abstractNum>
  <w:abstractNum w:abstractNumId="29" w15:restartNumberingAfterBreak="0">
    <w:nsid w:val="344A3955"/>
    <w:multiLevelType w:val="hybridMultilevel"/>
    <w:tmpl w:val="FFFFFFFF"/>
    <w:lvl w:ilvl="0" w:tplc="41B8BBFC">
      <w:start w:val="1"/>
      <w:numFmt w:val="bullet"/>
      <w:lvlText w:val=""/>
      <w:lvlJc w:val="left"/>
      <w:pPr>
        <w:ind w:left="1440" w:hanging="360"/>
      </w:pPr>
      <w:rPr>
        <w:rFonts w:ascii="Symbol" w:hAnsi="Symbol" w:hint="default"/>
      </w:rPr>
    </w:lvl>
    <w:lvl w:ilvl="1" w:tplc="40D0BDE6">
      <w:start w:val="1"/>
      <w:numFmt w:val="bullet"/>
      <w:lvlText w:val=""/>
      <w:lvlJc w:val="left"/>
      <w:pPr>
        <w:ind w:left="2160" w:hanging="360"/>
      </w:pPr>
      <w:rPr>
        <w:rFonts w:ascii="Symbol" w:hAnsi="Symbol" w:hint="default"/>
      </w:rPr>
    </w:lvl>
    <w:lvl w:ilvl="2" w:tplc="BFCA4806">
      <w:start w:val="1"/>
      <w:numFmt w:val="bullet"/>
      <w:lvlText w:val=""/>
      <w:lvlJc w:val="left"/>
      <w:pPr>
        <w:ind w:left="2880" w:hanging="360"/>
      </w:pPr>
      <w:rPr>
        <w:rFonts w:ascii="Wingdings" w:hAnsi="Wingdings" w:hint="default"/>
      </w:rPr>
    </w:lvl>
    <w:lvl w:ilvl="3" w:tplc="6C2666AA">
      <w:start w:val="1"/>
      <w:numFmt w:val="bullet"/>
      <w:lvlText w:val=""/>
      <w:lvlJc w:val="left"/>
      <w:pPr>
        <w:ind w:left="3600" w:hanging="360"/>
      </w:pPr>
      <w:rPr>
        <w:rFonts w:ascii="Symbol" w:hAnsi="Symbol" w:hint="default"/>
      </w:rPr>
    </w:lvl>
    <w:lvl w:ilvl="4" w:tplc="12C8DB14">
      <w:start w:val="1"/>
      <w:numFmt w:val="bullet"/>
      <w:lvlText w:val="o"/>
      <w:lvlJc w:val="left"/>
      <w:pPr>
        <w:ind w:left="4320" w:hanging="360"/>
      </w:pPr>
      <w:rPr>
        <w:rFonts w:ascii="Courier New" w:hAnsi="Courier New" w:hint="default"/>
      </w:rPr>
    </w:lvl>
    <w:lvl w:ilvl="5" w:tplc="4C48B9A2">
      <w:start w:val="1"/>
      <w:numFmt w:val="bullet"/>
      <w:lvlText w:val=""/>
      <w:lvlJc w:val="left"/>
      <w:pPr>
        <w:ind w:left="5040" w:hanging="360"/>
      </w:pPr>
      <w:rPr>
        <w:rFonts w:ascii="Wingdings" w:hAnsi="Wingdings" w:hint="default"/>
      </w:rPr>
    </w:lvl>
    <w:lvl w:ilvl="6" w:tplc="03681F58">
      <w:start w:val="1"/>
      <w:numFmt w:val="bullet"/>
      <w:lvlText w:val=""/>
      <w:lvlJc w:val="left"/>
      <w:pPr>
        <w:ind w:left="5760" w:hanging="360"/>
      </w:pPr>
      <w:rPr>
        <w:rFonts w:ascii="Symbol" w:hAnsi="Symbol" w:hint="default"/>
      </w:rPr>
    </w:lvl>
    <w:lvl w:ilvl="7" w:tplc="C7CC5B9E">
      <w:start w:val="1"/>
      <w:numFmt w:val="bullet"/>
      <w:lvlText w:val="o"/>
      <w:lvlJc w:val="left"/>
      <w:pPr>
        <w:ind w:left="6480" w:hanging="360"/>
      </w:pPr>
      <w:rPr>
        <w:rFonts w:ascii="Courier New" w:hAnsi="Courier New" w:hint="default"/>
      </w:rPr>
    </w:lvl>
    <w:lvl w:ilvl="8" w:tplc="346C6E2E">
      <w:start w:val="1"/>
      <w:numFmt w:val="bullet"/>
      <w:lvlText w:val=""/>
      <w:lvlJc w:val="left"/>
      <w:pPr>
        <w:ind w:left="7200" w:hanging="360"/>
      </w:pPr>
      <w:rPr>
        <w:rFonts w:ascii="Wingdings" w:hAnsi="Wingdings" w:hint="default"/>
      </w:rPr>
    </w:lvl>
  </w:abstractNum>
  <w:abstractNum w:abstractNumId="30" w15:restartNumberingAfterBreak="0">
    <w:nsid w:val="34BF3347"/>
    <w:multiLevelType w:val="hybridMultilevel"/>
    <w:tmpl w:val="CE24F7AE"/>
    <w:lvl w:ilvl="0" w:tplc="C9CAC7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1A0EED"/>
    <w:multiLevelType w:val="hybridMultilevel"/>
    <w:tmpl w:val="FFFFFFFF"/>
    <w:lvl w:ilvl="0" w:tplc="91D87A54">
      <w:start w:val="1"/>
      <w:numFmt w:val="bullet"/>
      <w:lvlText w:val=""/>
      <w:lvlJc w:val="left"/>
      <w:pPr>
        <w:ind w:left="720" w:hanging="360"/>
      </w:pPr>
      <w:rPr>
        <w:rFonts w:ascii="Symbol" w:hAnsi="Symbol" w:hint="default"/>
      </w:rPr>
    </w:lvl>
    <w:lvl w:ilvl="1" w:tplc="5FA6DFE6">
      <w:start w:val="1"/>
      <w:numFmt w:val="bullet"/>
      <w:lvlText w:val="o"/>
      <w:lvlJc w:val="left"/>
      <w:pPr>
        <w:ind w:left="1440" w:hanging="360"/>
      </w:pPr>
      <w:rPr>
        <w:rFonts w:ascii="Courier New" w:hAnsi="Courier New" w:hint="default"/>
      </w:rPr>
    </w:lvl>
    <w:lvl w:ilvl="2" w:tplc="046E6EC0">
      <w:start w:val="1"/>
      <w:numFmt w:val="bullet"/>
      <w:lvlText w:val=""/>
      <w:lvlJc w:val="left"/>
      <w:pPr>
        <w:ind w:left="2160" w:hanging="360"/>
      </w:pPr>
      <w:rPr>
        <w:rFonts w:ascii="Wingdings" w:hAnsi="Wingdings" w:hint="default"/>
      </w:rPr>
    </w:lvl>
    <w:lvl w:ilvl="3" w:tplc="488ECC32">
      <w:start w:val="1"/>
      <w:numFmt w:val="bullet"/>
      <w:lvlText w:val=""/>
      <w:lvlJc w:val="left"/>
      <w:pPr>
        <w:ind w:left="2880" w:hanging="360"/>
      </w:pPr>
      <w:rPr>
        <w:rFonts w:ascii="Symbol" w:hAnsi="Symbol" w:hint="default"/>
      </w:rPr>
    </w:lvl>
    <w:lvl w:ilvl="4" w:tplc="12A8185C">
      <w:start w:val="1"/>
      <w:numFmt w:val="bullet"/>
      <w:lvlText w:val="o"/>
      <w:lvlJc w:val="left"/>
      <w:pPr>
        <w:ind w:left="3600" w:hanging="360"/>
      </w:pPr>
      <w:rPr>
        <w:rFonts w:ascii="Courier New" w:hAnsi="Courier New" w:hint="default"/>
      </w:rPr>
    </w:lvl>
    <w:lvl w:ilvl="5" w:tplc="C1AA1F88">
      <w:start w:val="1"/>
      <w:numFmt w:val="bullet"/>
      <w:lvlText w:val=""/>
      <w:lvlJc w:val="left"/>
      <w:pPr>
        <w:ind w:left="4320" w:hanging="360"/>
      </w:pPr>
      <w:rPr>
        <w:rFonts w:ascii="Wingdings" w:hAnsi="Wingdings" w:hint="default"/>
      </w:rPr>
    </w:lvl>
    <w:lvl w:ilvl="6" w:tplc="E6DE66E8">
      <w:start w:val="1"/>
      <w:numFmt w:val="bullet"/>
      <w:lvlText w:val=""/>
      <w:lvlJc w:val="left"/>
      <w:pPr>
        <w:ind w:left="5040" w:hanging="360"/>
      </w:pPr>
      <w:rPr>
        <w:rFonts w:ascii="Symbol" w:hAnsi="Symbol" w:hint="default"/>
      </w:rPr>
    </w:lvl>
    <w:lvl w:ilvl="7" w:tplc="2C74A5FE">
      <w:start w:val="1"/>
      <w:numFmt w:val="bullet"/>
      <w:lvlText w:val="o"/>
      <w:lvlJc w:val="left"/>
      <w:pPr>
        <w:ind w:left="5760" w:hanging="360"/>
      </w:pPr>
      <w:rPr>
        <w:rFonts w:ascii="Courier New" w:hAnsi="Courier New" w:hint="default"/>
      </w:rPr>
    </w:lvl>
    <w:lvl w:ilvl="8" w:tplc="9A927FAA">
      <w:start w:val="1"/>
      <w:numFmt w:val="bullet"/>
      <w:lvlText w:val=""/>
      <w:lvlJc w:val="left"/>
      <w:pPr>
        <w:ind w:left="6480" w:hanging="360"/>
      </w:pPr>
      <w:rPr>
        <w:rFonts w:ascii="Wingdings" w:hAnsi="Wingdings" w:hint="default"/>
      </w:rPr>
    </w:lvl>
  </w:abstractNum>
  <w:abstractNum w:abstractNumId="32" w15:restartNumberingAfterBreak="0">
    <w:nsid w:val="3B753CE3"/>
    <w:multiLevelType w:val="hybridMultilevel"/>
    <w:tmpl w:val="00BA449A"/>
    <w:lvl w:ilvl="0" w:tplc="C9CAC7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481B6D9E"/>
    <w:multiLevelType w:val="hybridMultilevel"/>
    <w:tmpl w:val="FFFFFFFF"/>
    <w:lvl w:ilvl="0" w:tplc="34308FCC">
      <w:start w:val="1"/>
      <w:numFmt w:val="bullet"/>
      <w:lvlText w:val=""/>
      <w:lvlJc w:val="left"/>
      <w:pPr>
        <w:ind w:left="720" w:hanging="360"/>
      </w:pPr>
      <w:rPr>
        <w:rFonts w:ascii="Symbol" w:hAnsi="Symbol" w:hint="default"/>
      </w:rPr>
    </w:lvl>
    <w:lvl w:ilvl="1" w:tplc="31B8DCF8">
      <w:start w:val="1"/>
      <w:numFmt w:val="bullet"/>
      <w:lvlText w:val=""/>
      <w:lvlJc w:val="left"/>
      <w:pPr>
        <w:ind w:left="1440" w:hanging="360"/>
      </w:pPr>
      <w:rPr>
        <w:rFonts w:ascii="Symbol" w:hAnsi="Symbol" w:hint="default"/>
      </w:rPr>
    </w:lvl>
    <w:lvl w:ilvl="2" w:tplc="9A3805FA">
      <w:start w:val="1"/>
      <w:numFmt w:val="bullet"/>
      <w:lvlText w:val=""/>
      <w:lvlJc w:val="left"/>
      <w:pPr>
        <w:ind w:left="2160" w:hanging="360"/>
      </w:pPr>
      <w:rPr>
        <w:rFonts w:ascii="Wingdings" w:hAnsi="Wingdings" w:hint="default"/>
      </w:rPr>
    </w:lvl>
    <w:lvl w:ilvl="3" w:tplc="B6962EDE">
      <w:start w:val="1"/>
      <w:numFmt w:val="bullet"/>
      <w:lvlText w:val=""/>
      <w:lvlJc w:val="left"/>
      <w:pPr>
        <w:ind w:left="2880" w:hanging="360"/>
      </w:pPr>
      <w:rPr>
        <w:rFonts w:ascii="Symbol" w:hAnsi="Symbol" w:hint="default"/>
      </w:rPr>
    </w:lvl>
    <w:lvl w:ilvl="4" w:tplc="77F2FAE2">
      <w:start w:val="1"/>
      <w:numFmt w:val="bullet"/>
      <w:lvlText w:val="o"/>
      <w:lvlJc w:val="left"/>
      <w:pPr>
        <w:ind w:left="3600" w:hanging="360"/>
      </w:pPr>
      <w:rPr>
        <w:rFonts w:ascii="Courier New" w:hAnsi="Courier New" w:hint="default"/>
      </w:rPr>
    </w:lvl>
    <w:lvl w:ilvl="5" w:tplc="5CCA0D64">
      <w:start w:val="1"/>
      <w:numFmt w:val="bullet"/>
      <w:lvlText w:val=""/>
      <w:lvlJc w:val="left"/>
      <w:pPr>
        <w:ind w:left="4320" w:hanging="360"/>
      </w:pPr>
      <w:rPr>
        <w:rFonts w:ascii="Wingdings" w:hAnsi="Wingdings" w:hint="default"/>
      </w:rPr>
    </w:lvl>
    <w:lvl w:ilvl="6" w:tplc="F5347DC8">
      <w:start w:val="1"/>
      <w:numFmt w:val="bullet"/>
      <w:lvlText w:val=""/>
      <w:lvlJc w:val="left"/>
      <w:pPr>
        <w:ind w:left="5040" w:hanging="360"/>
      </w:pPr>
      <w:rPr>
        <w:rFonts w:ascii="Symbol" w:hAnsi="Symbol" w:hint="default"/>
      </w:rPr>
    </w:lvl>
    <w:lvl w:ilvl="7" w:tplc="E32A46B0">
      <w:start w:val="1"/>
      <w:numFmt w:val="bullet"/>
      <w:lvlText w:val="o"/>
      <w:lvlJc w:val="left"/>
      <w:pPr>
        <w:ind w:left="5760" w:hanging="360"/>
      </w:pPr>
      <w:rPr>
        <w:rFonts w:ascii="Courier New" w:hAnsi="Courier New" w:hint="default"/>
      </w:rPr>
    </w:lvl>
    <w:lvl w:ilvl="8" w:tplc="2DC65F20">
      <w:start w:val="1"/>
      <w:numFmt w:val="bullet"/>
      <w:lvlText w:val=""/>
      <w:lvlJc w:val="left"/>
      <w:pPr>
        <w:ind w:left="6480" w:hanging="360"/>
      </w:pPr>
      <w:rPr>
        <w:rFonts w:ascii="Wingdings" w:hAnsi="Wingdings" w:hint="default"/>
      </w:rPr>
    </w:lvl>
  </w:abstractNum>
  <w:abstractNum w:abstractNumId="35" w15:restartNumberingAfterBreak="0">
    <w:nsid w:val="49B84D64"/>
    <w:multiLevelType w:val="hybridMultilevel"/>
    <w:tmpl w:val="FFFFFFFF"/>
    <w:lvl w:ilvl="0" w:tplc="86BC84D0">
      <w:start w:val="1"/>
      <w:numFmt w:val="bullet"/>
      <w:lvlText w:val=""/>
      <w:lvlJc w:val="left"/>
      <w:pPr>
        <w:ind w:left="720" w:hanging="360"/>
      </w:pPr>
      <w:rPr>
        <w:rFonts w:ascii="Symbol" w:hAnsi="Symbol" w:hint="default"/>
      </w:rPr>
    </w:lvl>
    <w:lvl w:ilvl="1" w:tplc="BB789E9E">
      <w:start w:val="1"/>
      <w:numFmt w:val="bullet"/>
      <w:lvlText w:val="o"/>
      <w:lvlJc w:val="left"/>
      <w:pPr>
        <w:ind w:left="1440" w:hanging="360"/>
      </w:pPr>
      <w:rPr>
        <w:rFonts w:ascii="Courier New" w:hAnsi="Courier New" w:hint="default"/>
      </w:rPr>
    </w:lvl>
    <w:lvl w:ilvl="2" w:tplc="89921226">
      <w:start w:val="1"/>
      <w:numFmt w:val="bullet"/>
      <w:lvlText w:val=""/>
      <w:lvlJc w:val="left"/>
      <w:pPr>
        <w:ind w:left="2160" w:hanging="360"/>
      </w:pPr>
      <w:rPr>
        <w:rFonts w:ascii="Wingdings" w:hAnsi="Wingdings" w:hint="default"/>
      </w:rPr>
    </w:lvl>
    <w:lvl w:ilvl="3" w:tplc="AC3ACC48">
      <w:start w:val="1"/>
      <w:numFmt w:val="bullet"/>
      <w:lvlText w:val=""/>
      <w:lvlJc w:val="left"/>
      <w:pPr>
        <w:ind w:left="2880" w:hanging="360"/>
      </w:pPr>
      <w:rPr>
        <w:rFonts w:ascii="Symbol" w:hAnsi="Symbol" w:hint="default"/>
      </w:rPr>
    </w:lvl>
    <w:lvl w:ilvl="4" w:tplc="9E28D610">
      <w:start w:val="1"/>
      <w:numFmt w:val="bullet"/>
      <w:lvlText w:val="o"/>
      <w:lvlJc w:val="left"/>
      <w:pPr>
        <w:ind w:left="3600" w:hanging="360"/>
      </w:pPr>
      <w:rPr>
        <w:rFonts w:ascii="Courier New" w:hAnsi="Courier New" w:hint="default"/>
      </w:rPr>
    </w:lvl>
    <w:lvl w:ilvl="5" w:tplc="9F18CE0E">
      <w:start w:val="1"/>
      <w:numFmt w:val="bullet"/>
      <w:lvlText w:val=""/>
      <w:lvlJc w:val="left"/>
      <w:pPr>
        <w:ind w:left="4320" w:hanging="360"/>
      </w:pPr>
      <w:rPr>
        <w:rFonts w:ascii="Wingdings" w:hAnsi="Wingdings" w:hint="default"/>
      </w:rPr>
    </w:lvl>
    <w:lvl w:ilvl="6" w:tplc="773CD5F0">
      <w:start w:val="1"/>
      <w:numFmt w:val="bullet"/>
      <w:lvlText w:val=""/>
      <w:lvlJc w:val="left"/>
      <w:pPr>
        <w:ind w:left="5040" w:hanging="360"/>
      </w:pPr>
      <w:rPr>
        <w:rFonts w:ascii="Symbol" w:hAnsi="Symbol" w:hint="default"/>
      </w:rPr>
    </w:lvl>
    <w:lvl w:ilvl="7" w:tplc="02ACE408">
      <w:start w:val="1"/>
      <w:numFmt w:val="bullet"/>
      <w:lvlText w:val="o"/>
      <w:lvlJc w:val="left"/>
      <w:pPr>
        <w:ind w:left="5760" w:hanging="360"/>
      </w:pPr>
      <w:rPr>
        <w:rFonts w:ascii="Courier New" w:hAnsi="Courier New" w:hint="default"/>
      </w:rPr>
    </w:lvl>
    <w:lvl w:ilvl="8" w:tplc="C81C52EE">
      <w:start w:val="1"/>
      <w:numFmt w:val="bullet"/>
      <w:lvlText w:val=""/>
      <w:lvlJc w:val="left"/>
      <w:pPr>
        <w:ind w:left="6480" w:hanging="360"/>
      </w:pPr>
      <w:rPr>
        <w:rFonts w:ascii="Wingdings" w:hAnsi="Wingdings" w:hint="default"/>
      </w:rPr>
    </w:lvl>
  </w:abstractNum>
  <w:abstractNum w:abstractNumId="36" w15:restartNumberingAfterBreak="0">
    <w:nsid w:val="4CE52E13"/>
    <w:multiLevelType w:val="hybridMultilevel"/>
    <w:tmpl w:val="812E3776"/>
    <w:lvl w:ilvl="0" w:tplc="C9CAC7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E76A9E"/>
    <w:multiLevelType w:val="hybridMultilevel"/>
    <w:tmpl w:val="FFFFFFFF"/>
    <w:lvl w:ilvl="0" w:tplc="F2F2C6AC">
      <w:start w:val="1"/>
      <w:numFmt w:val="bullet"/>
      <w:lvlText w:val=""/>
      <w:lvlJc w:val="left"/>
      <w:pPr>
        <w:ind w:left="720" w:hanging="360"/>
      </w:pPr>
      <w:rPr>
        <w:rFonts w:ascii="Symbol" w:hAnsi="Symbol" w:hint="default"/>
      </w:rPr>
    </w:lvl>
    <w:lvl w:ilvl="1" w:tplc="663CA87E">
      <w:start w:val="1"/>
      <w:numFmt w:val="bullet"/>
      <w:lvlText w:val=""/>
      <w:lvlJc w:val="left"/>
      <w:pPr>
        <w:ind w:left="1440" w:hanging="360"/>
      </w:pPr>
      <w:rPr>
        <w:rFonts w:ascii="Symbol" w:hAnsi="Symbol" w:hint="default"/>
      </w:rPr>
    </w:lvl>
    <w:lvl w:ilvl="2" w:tplc="912E34A2">
      <w:start w:val="1"/>
      <w:numFmt w:val="bullet"/>
      <w:lvlText w:val=""/>
      <w:lvlJc w:val="left"/>
      <w:pPr>
        <w:ind w:left="2160" w:hanging="360"/>
      </w:pPr>
      <w:rPr>
        <w:rFonts w:ascii="Wingdings" w:hAnsi="Wingdings" w:hint="default"/>
      </w:rPr>
    </w:lvl>
    <w:lvl w:ilvl="3" w:tplc="7856DD4C">
      <w:start w:val="1"/>
      <w:numFmt w:val="bullet"/>
      <w:lvlText w:val=""/>
      <w:lvlJc w:val="left"/>
      <w:pPr>
        <w:ind w:left="2880" w:hanging="360"/>
      </w:pPr>
      <w:rPr>
        <w:rFonts w:ascii="Symbol" w:hAnsi="Symbol" w:hint="default"/>
      </w:rPr>
    </w:lvl>
    <w:lvl w:ilvl="4" w:tplc="66AAFCBE">
      <w:start w:val="1"/>
      <w:numFmt w:val="bullet"/>
      <w:lvlText w:val="o"/>
      <w:lvlJc w:val="left"/>
      <w:pPr>
        <w:ind w:left="3600" w:hanging="360"/>
      </w:pPr>
      <w:rPr>
        <w:rFonts w:ascii="Courier New" w:hAnsi="Courier New" w:hint="default"/>
      </w:rPr>
    </w:lvl>
    <w:lvl w:ilvl="5" w:tplc="CBEEF192">
      <w:start w:val="1"/>
      <w:numFmt w:val="bullet"/>
      <w:lvlText w:val=""/>
      <w:lvlJc w:val="left"/>
      <w:pPr>
        <w:ind w:left="4320" w:hanging="360"/>
      </w:pPr>
      <w:rPr>
        <w:rFonts w:ascii="Wingdings" w:hAnsi="Wingdings" w:hint="default"/>
      </w:rPr>
    </w:lvl>
    <w:lvl w:ilvl="6" w:tplc="0964A290">
      <w:start w:val="1"/>
      <w:numFmt w:val="bullet"/>
      <w:lvlText w:val=""/>
      <w:lvlJc w:val="left"/>
      <w:pPr>
        <w:ind w:left="5040" w:hanging="360"/>
      </w:pPr>
      <w:rPr>
        <w:rFonts w:ascii="Symbol" w:hAnsi="Symbol" w:hint="default"/>
      </w:rPr>
    </w:lvl>
    <w:lvl w:ilvl="7" w:tplc="0D6C4708">
      <w:start w:val="1"/>
      <w:numFmt w:val="bullet"/>
      <w:lvlText w:val="o"/>
      <w:lvlJc w:val="left"/>
      <w:pPr>
        <w:ind w:left="5760" w:hanging="360"/>
      </w:pPr>
      <w:rPr>
        <w:rFonts w:ascii="Courier New" w:hAnsi="Courier New" w:hint="default"/>
      </w:rPr>
    </w:lvl>
    <w:lvl w:ilvl="8" w:tplc="6B308C7E">
      <w:start w:val="1"/>
      <w:numFmt w:val="bullet"/>
      <w:lvlText w:val=""/>
      <w:lvlJc w:val="left"/>
      <w:pPr>
        <w:ind w:left="6480" w:hanging="360"/>
      </w:pPr>
      <w:rPr>
        <w:rFonts w:ascii="Wingdings" w:hAnsi="Wingdings" w:hint="default"/>
      </w:rPr>
    </w:lvl>
  </w:abstractNum>
  <w:abstractNum w:abstractNumId="38" w15:restartNumberingAfterBreak="0">
    <w:nsid w:val="6F334FA2"/>
    <w:multiLevelType w:val="hybridMultilevel"/>
    <w:tmpl w:val="FFFFFFFF"/>
    <w:lvl w:ilvl="0" w:tplc="A0A45D58">
      <w:start w:val="1"/>
      <w:numFmt w:val="bullet"/>
      <w:lvlText w:val=""/>
      <w:lvlJc w:val="left"/>
      <w:pPr>
        <w:ind w:left="720" w:hanging="360"/>
      </w:pPr>
      <w:rPr>
        <w:rFonts w:ascii="Symbol" w:hAnsi="Symbol" w:hint="default"/>
      </w:rPr>
    </w:lvl>
    <w:lvl w:ilvl="1" w:tplc="73D08EC0">
      <w:start w:val="1"/>
      <w:numFmt w:val="bullet"/>
      <w:lvlText w:val=""/>
      <w:lvlJc w:val="left"/>
      <w:pPr>
        <w:ind w:left="1440" w:hanging="360"/>
      </w:pPr>
      <w:rPr>
        <w:rFonts w:ascii="Symbol" w:hAnsi="Symbol" w:hint="default"/>
      </w:rPr>
    </w:lvl>
    <w:lvl w:ilvl="2" w:tplc="E1228800">
      <w:start w:val="1"/>
      <w:numFmt w:val="bullet"/>
      <w:lvlText w:val=""/>
      <w:lvlJc w:val="left"/>
      <w:pPr>
        <w:ind w:left="2160" w:hanging="360"/>
      </w:pPr>
      <w:rPr>
        <w:rFonts w:ascii="Wingdings" w:hAnsi="Wingdings" w:hint="default"/>
      </w:rPr>
    </w:lvl>
    <w:lvl w:ilvl="3" w:tplc="E3F4A548">
      <w:start w:val="1"/>
      <w:numFmt w:val="bullet"/>
      <w:lvlText w:val=""/>
      <w:lvlJc w:val="left"/>
      <w:pPr>
        <w:ind w:left="2880" w:hanging="360"/>
      </w:pPr>
      <w:rPr>
        <w:rFonts w:ascii="Symbol" w:hAnsi="Symbol" w:hint="default"/>
      </w:rPr>
    </w:lvl>
    <w:lvl w:ilvl="4" w:tplc="4A365F64">
      <w:start w:val="1"/>
      <w:numFmt w:val="bullet"/>
      <w:lvlText w:val="o"/>
      <w:lvlJc w:val="left"/>
      <w:pPr>
        <w:ind w:left="3600" w:hanging="360"/>
      </w:pPr>
      <w:rPr>
        <w:rFonts w:ascii="Courier New" w:hAnsi="Courier New" w:hint="default"/>
      </w:rPr>
    </w:lvl>
    <w:lvl w:ilvl="5" w:tplc="F73A00DC">
      <w:start w:val="1"/>
      <w:numFmt w:val="bullet"/>
      <w:lvlText w:val=""/>
      <w:lvlJc w:val="left"/>
      <w:pPr>
        <w:ind w:left="4320" w:hanging="360"/>
      </w:pPr>
      <w:rPr>
        <w:rFonts w:ascii="Wingdings" w:hAnsi="Wingdings" w:hint="default"/>
      </w:rPr>
    </w:lvl>
    <w:lvl w:ilvl="6" w:tplc="4CBAE9F8">
      <w:start w:val="1"/>
      <w:numFmt w:val="bullet"/>
      <w:lvlText w:val=""/>
      <w:lvlJc w:val="left"/>
      <w:pPr>
        <w:ind w:left="5040" w:hanging="360"/>
      </w:pPr>
      <w:rPr>
        <w:rFonts w:ascii="Symbol" w:hAnsi="Symbol" w:hint="default"/>
      </w:rPr>
    </w:lvl>
    <w:lvl w:ilvl="7" w:tplc="60169902">
      <w:start w:val="1"/>
      <w:numFmt w:val="bullet"/>
      <w:lvlText w:val="o"/>
      <w:lvlJc w:val="left"/>
      <w:pPr>
        <w:ind w:left="5760" w:hanging="360"/>
      </w:pPr>
      <w:rPr>
        <w:rFonts w:ascii="Courier New" w:hAnsi="Courier New" w:hint="default"/>
      </w:rPr>
    </w:lvl>
    <w:lvl w:ilvl="8" w:tplc="74B84D00">
      <w:start w:val="1"/>
      <w:numFmt w:val="bullet"/>
      <w:lvlText w:val=""/>
      <w:lvlJc w:val="left"/>
      <w:pPr>
        <w:ind w:left="6480" w:hanging="360"/>
      </w:pPr>
      <w:rPr>
        <w:rFonts w:ascii="Wingdings" w:hAnsi="Wingdings" w:hint="default"/>
      </w:rPr>
    </w:lvl>
  </w:abstractNum>
  <w:abstractNum w:abstractNumId="39" w15:restartNumberingAfterBreak="0">
    <w:nsid w:val="71D67AFE"/>
    <w:multiLevelType w:val="hybridMultilevel"/>
    <w:tmpl w:val="FFFFFFFF"/>
    <w:lvl w:ilvl="0" w:tplc="71787678">
      <w:start w:val="1"/>
      <w:numFmt w:val="bullet"/>
      <w:lvlText w:val=""/>
      <w:lvlJc w:val="left"/>
      <w:pPr>
        <w:ind w:left="720" w:hanging="360"/>
      </w:pPr>
      <w:rPr>
        <w:rFonts w:ascii="Symbol" w:hAnsi="Symbol" w:hint="default"/>
      </w:rPr>
    </w:lvl>
    <w:lvl w:ilvl="1" w:tplc="6B6C77A4">
      <w:start w:val="1"/>
      <w:numFmt w:val="bullet"/>
      <w:lvlText w:val=""/>
      <w:lvlJc w:val="left"/>
      <w:pPr>
        <w:ind w:left="1440" w:hanging="360"/>
      </w:pPr>
      <w:rPr>
        <w:rFonts w:ascii="Symbol" w:hAnsi="Symbol" w:hint="default"/>
      </w:rPr>
    </w:lvl>
    <w:lvl w:ilvl="2" w:tplc="5EA42784">
      <w:start w:val="1"/>
      <w:numFmt w:val="bullet"/>
      <w:lvlText w:val=""/>
      <w:lvlJc w:val="left"/>
      <w:pPr>
        <w:ind w:left="2160" w:hanging="360"/>
      </w:pPr>
      <w:rPr>
        <w:rFonts w:ascii="Wingdings" w:hAnsi="Wingdings" w:hint="default"/>
      </w:rPr>
    </w:lvl>
    <w:lvl w:ilvl="3" w:tplc="6DC471B4">
      <w:start w:val="1"/>
      <w:numFmt w:val="bullet"/>
      <w:lvlText w:val=""/>
      <w:lvlJc w:val="left"/>
      <w:pPr>
        <w:ind w:left="2880" w:hanging="360"/>
      </w:pPr>
      <w:rPr>
        <w:rFonts w:ascii="Symbol" w:hAnsi="Symbol" w:hint="default"/>
      </w:rPr>
    </w:lvl>
    <w:lvl w:ilvl="4" w:tplc="90545B2A">
      <w:start w:val="1"/>
      <w:numFmt w:val="bullet"/>
      <w:lvlText w:val="o"/>
      <w:lvlJc w:val="left"/>
      <w:pPr>
        <w:ind w:left="3600" w:hanging="360"/>
      </w:pPr>
      <w:rPr>
        <w:rFonts w:ascii="Courier New" w:hAnsi="Courier New" w:hint="default"/>
      </w:rPr>
    </w:lvl>
    <w:lvl w:ilvl="5" w:tplc="B0F67B36">
      <w:start w:val="1"/>
      <w:numFmt w:val="bullet"/>
      <w:lvlText w:val=""/>
      <w:lvlJc w:val="left"/>
      <w:pPr>
        <w:ind w:left="4320" w:hanging="360"/>
      </w:pPr>
      <w:rPr>
        <w:rFonts w:ascii="Wingdings" w:hAnsi="Wingdings" w:hint="default"/>
      </w:rPr>
    </w:lvl>
    <w:lvl w:ilvl="6" w:tplc="46CE9F04">
      <w:start w:val="1"/>
      <w:numFmt w:val="bullet"/>
      <w:lvlText w:val=""/>
      <w:lvlJc w:val="left"/>
      <w:pPr>
        <w:ind w:left="5040" w:hanging="360"/>
      </w:pPr>
      <w:rPr>
        <w:rFonts w:ascii="Symbol" w:hAnsi="Symbol" w:hint="default"/>
      </w:rPr>
    </w:lvl>
    <w:lvl w:ilvl="7" w:tplc="CB843820">
      <w:start w:val="1"/>
      <w:numFmt w:val="bullet"/>
      <w:lvlText w:val="o"/>
      <w:lvlJc w:val="left"/>
      <w:pPr>
        <w:ind w:left="5760" w:hanging="360"/>
      </w:pPr>
      <w:rPr>
        <w:rFonts w:ascii="Courier New" w:hAnsi="Courier New" w:hint="default"/>
      </w:rPr>
    </w:lvl>
    <w:lvl w:ilvl="8" w:tplc="924CEF58">
      <w:start w:val="1"/>
      <w:numFmt w:val="bullet"/>
      <w:lvlText w:val=""/>
      <w:lvlJc w:val="left"/>
      <w:pPr>
        <w:ind w:left="6480" w:hanging="360"/>
      </w:pPr>
      <w:rPr>
        <w:rFonts w:ascii="Wingdings" w:hAnsi="Wingdings" w:hint="default"/>
      </w:rPr>
    </w:lvl>
  </w:abstractNum>
  <w:abstractNum w:abstractNumId="40" w15:restartNumberingAfterBreak="0">
    <w:nsid w:val="79366CDF"/>
    <w:multiLevelType w:val="hybridMultilevel"/>
    <w:tmpl w:val="FFFFFFFF"/>
    <w:lvl w:ilvl="0" w:tplc="F1026A68">
      <w:start w:val="1"/>
      <w:numFmt w:val="bullet"/>
      <w:lvlText w:val=""/>
      <w:lvlJc w:val="left"/>
      <w:pPr>
        <w:ind w:left="1080" w:hanging="360"/>
      </w:pPr>
      <w:rPr>
        <w:rFonts w:ascii="Symbol" w:hAnsi="Symbol" w:hint="default"/>
      </w:rPr>
    </w:lvl>
    <w:lvl w:ilvl="1" w:tplc="7E1ECE7C">
      <w:start w:val="1"/>
      <w:numFmt w:val="bullet"/>
      <w:lvlText w:val="o"/>
      <w:lvlJc w:val="left"/>
      <w:pPr>
        <w:ind w:left="1800" w:hanging="360"/>
      </w:pPr>
      <w:rPr>
        <w:rFonts w:ascii="Courier New" w:hAnsi="Courier New" w:hint="default"/>
      </w:rPr>
    </w:lvl>
    <w:lvl w:ilvl="2" w:tplc="22C668FA">
      <w:start w:val="1"/>
      <w:numFmt w:val="bullet"/>
      <w:lvlText w:val=""/>
      <w:lvlJc w:val="left"/>
      <w:pPr>
        <w:ind w:left="2520" w:hanging="360"/>
      </w:pPr>
      <w:rPr>
        <w:rFonts w:ascii="Wingdings" w:hAnsi="Wingdings" w:hint="default"/>
      </w:rPr>
    </w:lvl>
    <w:lvl w:ilvl="3" w:tplc="B900BC0E">
      <w:start w:val="1"/>
      <w:numFmt w:val="bullet"/>
      <w:lvlText w:val=""/>
      <w:lvlJc w:val="left"/>
      <w:pPr>
        <w:ind w:left="3240" w:hanging="360"/>
      </w:pPr>
      <w:rPr>
        <w:rFonts w:ascii="Symbol" w:hAnsi="Symbol" w:hint="default"/>
      </w:rPr>
    </w:lvl>
    <w:lvl w:ilvl="4" w:tplc="F8AA1DE6">
      <w:start w:val="1"/>
      <w:numFmt w:val="bullet"/>
      <w:lvlText w:val="o"/>
      <w:lvlJc w:val="left"/>
      <w:pPr>
        <w:ind w:left="3960" w:hanging="360"/>
      </w:pPr>
      <w:rPr>
        <w:rFonts w:ascii="Courier New" w:hAnsi="Courier New" w:hint="default"/>
      </w:rPr>
    </w:lvl>
    <w:lvl w:ilvl="5" w:tplc="6802AA16">
      <w:start w:val="1"/>
      <w:numFmt w:val="bullet"/>
      <w:lvlText w:val=""/>
      <w:lvlJc w:val="left"/>
      <w:pPr>
        <w:ind w:left="4680" w:hanging="360"/>
      </w:pPr>
      <w:rPr>
        <w:rFonts w:ascii="Wingdings" w:hAnsi="Wingdings" w:hint="default"/>
      </w:rPr>
    </w:lvl>
    <w:lvl w:ilvl="6" w:tplc="AC3CEFE4">
      <w:start w:val="1"/>
      <w:numFmt w:val="bullet"/>
      <w:lvlText w:val=""/>
      <w:lvlJc w:val="left"/>
      <w:pPr>
        <w:ind w:left="5400" w:hanging="360"/>
      </w:pPr>
      <w:rPr>
        <w:rFonts w:ascii="Symbol" w:hAnsi="Symbol" w:hint="default"/>
      </w:rPr>
    </w:lvl>
    <w:lvl w:ilvl="7" w:tplc="9FC49FFA">
      <w:start w:val="1"/>
      <w:numFmt w:val="bullet"/>
      <w:lvlText w:val="o"/>
      <w:lvlJc w:val="left"/>
      <w:pPr>
        <w:ind w:left="6120" w:hanging="360"/>
      </w:pPr>
      <w:rPr>
        <w:rFonts w:ascii="Courier New" w:hAnsi="Courier New" w:hint="default"/>
      </w:rPr>
    </w:lvl>
    <w:lvl w:ilvl="8" w:tplc="E9B201EE">
      <w:start w:val="1"/>
      <w:numFmt w:val="bullet"/>
      <w:lvlText w:val=""/>
      <w:lvlJc w:val="left"/>
      <w:pPr>
        <w:ind w:left="6840" w:hanging="360"/>
      </w:pPr>
      <w:rPr>
        <w:rFonts w:ascii="Wingdings" w:hAnsi="Wingdings" w:hint="default"/>
      </w:rPr>
    </w:lvl>
  </w:abstractNum>
  <w:num w:numId="1">
    <w:abstractNumId w:val="39"/>
  </w:num>
  <w:num w:numId="2">
    <w:abstractNumId w:val="38"/>
  </w:num>
  <w:num w:numId="3">
    <w:abstractNumId w:val="24"/>
  </w:num>
  <w:num w:numId="4">
    <w:abstractNumId w:val="27"/>
  </w:num>
  <w:num w:numId="5">
    <w:abstractNumId w:val="29"/>
  </w:num>
  <w:num w:numId="6">
    <w:abstractNumId w:val="23"/>
  </w:num>
  <w:num w:numId="7">
    <w:abstractNumId w:val="35"/>
  </w:num>
  <w:num w:numId="8">
    <w:abstractNumId w:val="40"/>
  </w:num>
  <w:num w:numId="9">
    <w:abstractNumId w:val="37"/>
  </w:num>
  <w:num w:numId="10">
    <w:abstractNumId w:val="14"/>
  </w:num>
  <w:num w:numId="11">
    <w:abstractNumId w:val="18"/>
  </w:num>
  <w:num w:numId="12">
    <w:abstractNumId w:val="21"/>
  </w:num>
  <w:num w:numId="13">
    <w:abstractNumId w:val="20"/>
  </w:num>
  <w:num w:numId="14">
    <w:abstractNumId w:val="28"/>
  </w:num>
  <w:num w:numId="15">
    <w:abstractNumId w:val="34"/>
  </w:num>
  <w:num w:numId="16">
    <w:abstractNumId w:val="19"/>
  </w:num>
  <w:num w:numId="17">
    <w:abstractNumId w:val="12"/>
  </w:num>
  <w:num w:numId="18">
    <w:abstractNumId w:val="31"/>
  </w:num>
  <w:num w:numId="19">
    <w:abstractNumId w:val="13"/>
  </w:num>
  <w:num w:numId="20">
    <w:abstractNumId w:val="9"/>
  </w:num>
  <w:num w:numId="21">
    <w:abstractNumId w:val="8"/>
  </w:num>
  <w:num w:numId="22">
    <w:abstractNumId w:val="8"/>
  </w:num>
  <w:num w:numId="23">
    <w:abstractNumId w:val="9"/>
  </w:num>
  <w:num w:numId="24">
    <w:abstractNumId w:val="33"/>
  </w:num>
  <w:num w:numId="25">
    <w:abstractNumId w:val="10"/>
  </w:num>
  <w:num w:numId="26">
    <w:abstractNumId w:val="15"/>
  </w:num>
  <w:num w:numId="27">
    <w:abstractNumId w:val="7"/>
  </w:num>
  <w:num w:numId="28">
    <w:abstractNumId w:val="6"/>
  </w:num>
  <w:num w:numId="29">
    <w:abstractNumId w:val="5"/>
  </w:num>
  <w:num w:numId="30">
    <w:abstractNumId w:val="4"/>
  </w:num>
  <w:num w:numId="31">
    <w:abstractNumId w:val="3"/>
  </w:num>
  <w:num w:numId="32">
    <w:abstractNumId w:val="2"/>
  </w:num>
  <w:num w:numId="33">
    <w:abstractNumId w:val="1"/>
  </w:num>
  <w:num w:numId="34">
    <w:abstractNumId w:val="0"/>
  </w:num>
  <w:num w:numId="35">
    <w:abstractNumId w:val="25"/>
  </w:num>
  <w:num w:numId="36">
    <w:abstractNumId w:val="11"/>
  </w:num>
  <w:num w:numId="37">
    <w:abstractNumId w:val="26"/>
  </w:num>
  <w:num w:numId="38">
    <w:abstractNumId w:val="16"/>
  </w:num>
  <w:num w:numId="39">
    <w:abstractNumId w:val="17"/>
  </w:num>
  <w:num w:numId="40">
    <w:abstractNumId w:val="22"/>
  </w:num>
  <w:num w:numId="41">
    <w:abstractNumId w:val="30"/>
  </w:num>
  <w:num w:numId="42">
    <w:abstractNumId w:val="32"/>
  </w:num>
  <w:num w:numId="4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bordersDoNotSurroundHeader/>
  <w:bordersDoNotSurroundFooter/>
  <w:attachedTemplate r:id="rId1"/>
  <w:defaultTabStop w:val="720"/>
  <w:hyphenationZone w:val="425"/>
  <w:characterSpacingControl w:val="doNotCompress"/>
  <w:hdrShapeDefaults>
    <o:shapedefaults v:ext="edit" spidmax="655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841"/>
    <w:rsid w:val="00010C11"/>
    <w:rsid w:val="000217EC"/>
    <w:rsid w:val="000223C4"/>
    <w:rsid w:val="00051D65"/>
    <w:rsid w:val="0006256C"/>
    <w:rsid w:val="00072121"/>
    <w:rsid w:val="00075800"/>
    <w:rsid w:val="000759EC"/>
    <w:rsid w:val="00082040"/>
    <w:rsid w:val="00084D73"/>
    <w:rsid w:val="000A2841"/>
    <w:rsid w:val="000B2490"/>
    <w:rsid w:val="000B3709"/>
    <w:rsid w:val="000B5732"/>
    <w:rsid w:val="000B7DF1"/>
    <w:rsid w:val="000C3A88"/>
    <w:rsid w:val="000C6E64"/>
    <w:rsid w:val="000F57C6"/>
    <w:rsid w:val="00110DA5"/>
    <w:rsid w:val="0011217A"/>
    <w:rsid w:val="001445BA"/>
    <w:rsid w:val="001521B5"/>
    <w:rsid w:val="00163370"/>
    <w:rsid w:val="00175989"/>
    <w:rsid w:val="001811A4"/>
    <w:rsid w:val="001979C4"/>
    <w:rsid w:val="001A4220"/>
    <w:rsid w:val="001B42B7"/>
    <w:rsid w:val="001B6CC5"/>
    <w:rsid w:val="001C67AE"/>
    <w:rsid w:val="00207CF9"/>
    <w:rsid w:val="00221CB2"/>
    <w:rsid w:val="00244D5B"/>
    <w:rsid w:val="0024614D"/>
    <w:rsid w:val="002554CD"/>
    <w:rsid w:val="00262BAF"/>
    <w:rsid w:val="002646F9"/>
    <w:rsid w:val="00281280"/>
    <w:rsid w:val="00286FD7"/>
    <w:rsid w:val="00287729"/>
    <w:rsid w:val="00293B83"/>
    <w:rsid w:val="002A3663"/>
    <w:rsid w:val="002B4294"/>
    <w:rsid w:val="002C5B08"/>
    <w:rsid w:val="002E7778"/>
    <w:rsid w:val="00303E5B"/>
    <w:rsid w:val="00306763"/>
    <w:rsid w:val="00323849"/>
    <w:rsid w:val="00333D0D"/>
    <w:rsid w:val="00335D7F"/>
    <w:rsid w:val="00357A24"/>
    <w:rsid w:val="00372042"/>
    <w:rsid w:val="00372A67"/>
    <w:rsid w:val="003B54EF"/>
    <w:rsid w:val="003C0091"/>
    <w:rsid w:val="00404CE7"/>
    <w:rsid w:val="00407533"/>
    <w:rsid w:val="00413643"/>
    <w:rsid w:val="004138EB"/>
    <w:rsid w:val="00423B12"/>
    <w:rsid w:val="00424F52"/>
    <w:rsid w:val="00426A77"/>
    <w:rsid w:val="00427F39"/>
    <w:rsid w:val="00430007"/>
    <w:rsid w:val="0043622F"/>
    <w:rsid w:val="00440595"/>
    <w:rsid w:val="0044659D"/>
    <w:rsid w:val="00455519"/>
    <w:rsid w:val="00455CDD"/>
    <w:rsid w:val="00464271"/>
    <w:rsid w:val="00465960"/>
    <w:rsid w:val="00473E8B"/>
    <w:rsid w:val="00497E25"/>
    <w:rsid w:val="004A11A1"/>
    <w:rsid w:val="004B4DDA"/>
    <w:rsid w:val="004C049F"/>
    <w:rsid w:val="004E7FDF"/>
    <w:rsid w:val="004F440B"/>
    <w:rsid w:val="005000E2"/>
    <w:rsid w:val="00501B86"/>
    <w:rsid w:val="00510C4A"/>
    <w:rsid w:val="00511F46"/>
    <w:rsid w:val="0053004A"/>
    <w:rsid w:val="005341C8"/>
    <w:rsid w:val="00554D1C"/>
    <w:rsid w:val="005761EB"/>
    <w:rsid w:val="00577E9E"/>
    <w:rsid w:val="00583DB2"/>
    <w:rsid w:val="00590260"/>
    <w:rsid w:val="005B4D7E"/>
    <w:rsid w:val="005C5660"/>
    <w:rsid w:val="005E7128"/>
    <w:rsid w:val="00693F83"/>
    <w:rsid w:val="006A3716"/>
    <w:rsid w:val="006A3CE7"/>
    <w:rsid w:val="006D0F9C"/>
    <w:rsid w:val="006D2556"/>
    <w:rsid w:val="00704D3E"/>
    <w:rsid w:val="0072061D"/>
    <w:rsid w:val="007846EB"/>
    <w:rsid w:val="00793B19"/>
    <w:rsid w:val="007A0043"/>
    <w:rsid w:val="007A301F"/>
    <w:rsid w:val="007B5AF6"/>
    <w:rsid w:val="007D2DB7"/>
    <w:rsid w:val="007E27AF"/>
    <w:rsid w:val="007E5134"/>
    <w:rsid w:val="007F312C"/>
    <w:rsid w:val="007F7258"/>
    <w:rsid w:val="0082069A"/>
    <w:rsid w:val="00822655"/>
    <w:rsid w:val="0082387F"/>
    <w:rsid w:val="00830556"/>
    <w:rsid w:val="00862BE8"/>
    <w:rsid w:val="00885C3F"/>
    <w:rsid w:val="00891BFA"/>
    <w:rsid w:val="008B14F8"/>
    <w:rsid w:val="008B1C69"/>
    <w:rsid w:val="008E0968"/>
    <w:rsid w:val="008F7697"/>
    <w:rsid w:val="00902010"/>
    <w:rsid w:val="00932BFB"/>
    <w:rsid w:val="009443D5"/>
    <w:rsid w:val="0095567D"/>
    <w:rsid w:val="00960EB4"/>
    <w:rsid w:val="0097036E"/>
    <w:rsid w:val="00971BFC"/>
    <w:rsid w:val="009726C7"/>
    <w:rsid w:val="009A1700"/>
    <w:rsid w:val="009A64E7"/>
    <w:rsid w:val="009B2942"/>
    <w:rsid w:val="009B5826"/>
    <w:rsid w:val="009B6C01"/>
    <w:rsid w:val="009B735C"/>
    <w:rsid w:val="00A02715"/>
    <w:rsid w:val="00A04AF0"/>
    <w:rsid w:val="00A23AFC"/>
    <w:rsid w:val="00A4209C"/>
    <w:rsid w:val="00A5138C"/>
    <w:rsid w:val="00A575FB"/>
    <w:rsid w:val="00A76C80"/>
    <w:rsid w:val="00A8075A"/>
    <w:rsid w:val="00A82535"/>
    <w:rsid w:val="00A85970"/>
    <w:rsid w:val="00A90E29"/>
    <w:rsid w:val="00AA7DF2"/>
    <w:rsid w:val="00AB43EE"/>
    <w:rsid w:val="00AD1B36"/>
    <w:rsid w:val="00AD756A"/>
    <w:rsid w:val="00AD76E7"/>
    <w:rsid w:val="00AE3BFA"/>
    <w:rsid w:val="00AF4487"/>
    <w:rsid w:val="00AF6921"/>
    <w:rsid w:val="00B45D56"/>
    <w:rsid w:val="00BB3382"/>
    <w:rsid w:val="00BB5F4B"/>
    <w:rsid w:val="00BB6895"/>
    <w:rsid w:val="00BC2B41"/>
    <w:rsid w:val="00BC34F7"/>
    <w:rsid w:val="00C16A33"/>
    <w:rsid w:val="00C3261A"/>
    <w:rsid w:val="00C6554A"/>
    <w:rsid w:val="00C74DA3"/>
    <w:rsid w:val="00CA558C"/>
    <w:rsid w:val="00CE1E26"/>
    <w:rsid w:val="00CE4094"/>
    <w:rsid w:val="00CE7BAE"/>
    <w:rsid w:val="00CF14E7"/>
    <w:rsid w:val="00D04597"/>
    <w:rsid w:val="00D138BB"/>
    <w:rsid w:val="00D1722D"/>
    <w:rsid w:val="00D26417"/>
    <w:rsid w:val="00D82A6D"/>
    <w:rsid w:val="00D83F3F"/>
    <w:rsid w:val="00D8553A"/>
    <w:rsid w:val="00DA7608"/>
    <w:rsid w:val="00DA7D39"/>
    <w:rsid w:val="00DB03A9"/>
    <w:rsid w:val="00DC15EE"/>
    <w:rsid w:val="00DE03F8"/>
    <w:rsid w:val="00DE3D9D"/>
    <w:rsid w:val="00DF5BB6"/>
    <w:rsid w:val="00E134E7"/>
    <w:rsid w:val="00E13790"/>
    <w:rsid w:val="00E2117D"/>
    <w:rsid w:val="00E4430C"/>
    <w:rsid w:val="00E6170E"/>
    <w:rsid w:val="00E64CC4"/>
    <w:rsid w:val="00E7091B"/>
    <w:rsid w:val="00E96032"/>
    <w:rsid w:val="00EB1133"/>
    <w:rsid w:val="00EC12F8"/>
    <w:rsid w:val="00ED7C44"/>
    <w:rsid w:val="00F11BF3"/>
    <w:rsid w:val="00F2194F"/>
    <w:rsid w:val="00F52AA6"/>
    <w:rsid w:val="00F53114"/>
    <w:rsid w:val="00F552DB"/>
    <w:rsid w:val="00FA6D3C"/>
    <w:rsid w:val="00FB3B45"/>
    <w:rsid w:val="00FC6A6A"/>
    <w:rsid w:val="00FD42F4"/>
    <w:rsid w:val="00FD73D6"/>
    <w:rsid w:val="00FE105C"/>
    <w:rsid w:val="00FE2DE8"/>
    <w:rsid w:val="027678F7"/>
    <w:rsid w:val="0711C757"/>
    <w:rsid w:val="08476D23"/>
    <w:rsid w:val="0BCCEE79"/>
    <w:rsid w:val="0C3FCAF6"/>
    <w:rsid w:val="144E768B"/>
    <w:rsid w:val="1471AE56"/>
    <w:rsid w:val="14936D7A"/>
    <w:rsid w:val="1C1A1D4A"/>
    <w:rsid w:val="1C66B98C"/>
    <w:rsid w:val="208B3714"/>
    <w:rsid w:val="228F8117"/>
    <w:rsid w:val="231B3D14"/>
    <w:rsid w:val="24914918"/>
    <w:rsid w:val="2A183310"/>
    <w:rsid w:val="2F0F165C"/>
    <w:rsid w:val="33C5640E"/>
    <w:rsid w:val="34AD4B1A"/>
    <w:rsid w:val="35FBC569"/>
    <w:rsid w:val="3B272492"/>
    <w:rsid w:val="3C49503B"/>
    <w:rsid w:val="3CA7DEC3"/>
    <w:rsid w:val="3F02C934"/>
    <w:rsid w:val="40D01C27"/>
    <w:rsid w:val="4D14BA19"/>
    <w:rsid w:val="505765E8"/>
    <w:rsid w:val="5DC42AA4"/>
    <w:rsid w:val="5FC89897"/>
    <w:rsid w:val="6270CB12"/>
    <w:rsid w:val="62D11B33"/>
    <w:rsid w:val="6753F41E"/>
    <w:rsid w:val="6B3B4FD8"/>
    <w:rsid w:val="6BA720DE"/>
    <w:rsid w:val="75F40B74"/>
    <w:rsid w:val="773EFA77"/>
    <w:rsid w:val="7A1824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5537"/>
    <o:shapelayout v:ext="edit">
      <o:idmap v:ext="edit" data="1"/>
    </o:shapelayout>
  </w:shapeDefaults>
  <w:decimalSymbol w:val="."/>
  <w:listSeparator w:val=","/>
  <w14:docId w14:val="508990CF"/>
  <w15:chartTrackingRefBased/>
  <w15:docId w15:val="{F071D2C2-4F7D-454C-B1AE-90EE67E53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8BB"/>
    <w:pPr>
      <w:spacing w:before="0" w:after="0"/>
      <w:jc w:val="both"/>
    </w:pPr>
    <w:rPr>
      <w:rFonts w:ascii="Times New Roman" w:hAnsi="Times New Roman"/>
      <w:color w:val="262626" w:themeColor="text1" w:themeTint="D9"/>
      <w:sz w:val="24"/>
    </w:rPr>
  </w:style>
  <w:style w:type="paragraph" w:styleId="Heading1">
    <w:name w:val="heading 1"/>
    <w:basedOn w:val="Normal"/>
    <w:next w:val="Normal"/>
    <w:link w:val="Heading1Char"/>
    <w:uiPriority w:val="9"/>
    <w:qFormat/>
    <w:rsid w:val="00704D3E"/>
    <w:pPr>
      <w:keepNext/>
      <w:keepLines/>
      <w:spacing w:before="600" w:after="12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contextualSpacing/>
      <w:outlineLvl w:val="1"/>
    </w:pPr>
    <w:rPr>
      <w:rFonts w:asciiTheme="majorHAnsi" w:eastAsiaTheme="majorEastAsia" w:hAnsiTheme="majorHAnsi" w:cstheme="majorBidi"/>
      <w:caps/>
      <w:color w:val="007789" w:themeColor="accent1" w:themeShade="BF"/>
    </w:rPr>
  </w:style>
  <w:style w:type="paragraph" w:styleId="Heading3">
    <w:name w:val="heading 3"/>
    <w:basedOn w:val="Normal"/>
    <w:next w:val="Normal"/>
    <w:link w:val="Heading3Char"/>
    <w:uiPriority w:val="9"/>
    <w:unhideWhenUsed/>
    <w:qFormat/>
    <w:rsid w:val="00281280"/>
    <w:pPr>
      <w:keepNext/>
      <w:keepLines/>
      <w:spacing w:before="240"/>
      <w:outlineLvl w:val="2"/>
    </w:pPr>
    <w:rPr>
      <w:rFonts w:asciiTheme="majorHAnsi" w:eastAsiaTheme="majorEastAsia" w:hAnsiTheme="majorHAnsi" w:cstheme="majorBidi"/>
      <w:color w:val="004F5B" w:themeColor="accent1" w:themeShade="7F"/>
      <w:sz w:val="26"/>
      <w:szCs w:val="24"/>
    </w:rPr>
  </w:style>
  <w:style w:type="paragraph" w:styleId="Heading4">
    <w:name w:val="heading 4"/>
    <w:basedOn w:val="Normal"/>
    <w:next w:val="Normal"/>
    <w:link w:val="Heading4Char"/>
    <w:uiPriority w:val="9"/>
    <w:unhideWhenUsed/>
    <w:qFormat/>
    <w:rsid w:val="00704D3E"/>
    <w:pPr>
      <w:keepNext/>
      <w:keepLines/>
      <w:spacing w:before="240" w:after="12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D3E"/>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jc w:val="center"/>
    </w:pPr>
  </w:style>
  <w:style w:type="paragraph" w:styleId="ListBullet">
    <w:name w:val="List Bullet"/>
    <w:basedOn w:val="Normal"/>
    <w:uiPriority w:val="10"/>
    <w:unhideWhenUsed/>
    <w:qFormat/>
    <w:rsid w:val="00C6554A"/>
    <w:pPr>
      <w:numPr>
        <w:numId w:val="23"/>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7E5134"/>
    <w:pPr>
      <w:spacing w:line="240" w:lineRule="auto"/>
      <w:jc w:val="center"/>
    </w:pPr>
    <w:rPr>
      <w:rFonts w:ascii="Candara" w:hAnsi="Candara"/>
      <w:sz w:val="20"/>
    </w:rPr>
  </w:style>
  <w:style w:type="paragraph" w:styleId="Header">
    <w:name w:val="header"/>
    <w:basedOn w:val="Normal"/>
    <w:link w:val="HeaderChar"/>
    <w:uiPriority w:val="99"/>
    <w:unhideWhenUsed/>
    <w:rsid w:val="00C6554A"/>
    <w:pPr>
      <w:spacing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22"/>
      </w:numPr>
      <w:contextualSpacing/>
    </w:pPr>
  </w:style>
  <w:style w:type="character" w:customStyle="1" w:styleId="Heading3Char">
    <w:name w:val="Heading 3 Char"/>
    <w:basedOn w:val="DefaultParagraphFont"/>
    <w:link w:val="Heading3"/>
    <w:uiPriority w:val="9"/>
    <w:rsid w:val="00281280"/>
    <w:rPr>
      <w:rFonts w:asciiTheme="majorHAnsi" w:eastAsiaTheme="majorEastAsia" w:hAnsiTheme="majorHAnsi" w:cstheme="majorBidi"/>
      <w:color w:val="004F5B" w:themeColor="accent1" w:themeShade="7F"/>
      <w:sz w:val="26"/>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Heading4Char">
    <w:name w:val="Heading 4 Char"/>
    <w:basedOn w:val="DefaultParagraphFont"/>
    <w:link w:val="Heading4"/>
    <w:uiPriority w:val="9"/>
    <w:rsid w:val="00704D3E"/>
    <w:rPr>
      <w:rFonts w:asciiTheme="majorHAnsi" w:eastAsiaTheme="majorEastAsia" w:hAnsiTheme="majorHAnsi" w:cstheme="majorBidi"/>
      <w:i/>
      <w:iCs/>
      <w:color w:val="007789" w:themeColor="accent1" w:themeShade="BF"/>
      <w:sz w:val="24"/>
    </w:rPr>
  </w:style>
  <w:style w:type="character" w:styleId="UnresolvedMention">
    <w:name w:val="Unresolved Mention"/>
    <w:basedOn w:val="DefaultParagraphFont"/>
    <w:uiPriority w:val="99"/>
    <w:semiHidden/>
    <w:unhideWhenUsed/>
    <w:rsid w:val="00830556"/>
    <w:rPr>
      <w:color w:val="605E5C"/>
      <w:shd w:val="clear" w:color="auto" w:fill="E1DFDD"/>
    </w:rPr>
  </w:style>
  <w:style w:type="paragraph" w:styleId="TOCHeading">
    <w:name w:val="TOC Heading"/>
    <w:basedOn w:val="Heading1"/>
    <w:next w:val="Normal"/>
    <w:uiPriority w:val="39"/>
    <w:unhideWhenUsed/>
    <w:qFormat/>
    <w:rsid w:val="000217EC"/>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0217EC"/>
    <w:pPr>
      <w:spacing w:after="100"/>
    </w:pPr>
  </w:style>
  <w:style w:type="paragraph" w:styleId="TOC3">
    <w:name w:val="toc 3"/>
    <w:basedOn w:val="Normal"/>
    <w:next w:val="Normal"/>
    <w:autoRedefine/>
    <w:uiPriority w:val="39"/>
    <w:unhideWhenUsed/>
    <w:rsid w:val="000217EC"/>
    <w:pPr>
      <w:spacing w:after="100"/>
      <w:ind w:left="440"/>
    </w:pPr>
  </w:style>
  <w:style w:type="paragraph" w:styleId="ListParagraph">
    <w:name w:val="List Paragraph"/>
    <w:basedOn w:val="Normal"/>
    <w:uiPriority w:val="34"/>
    <w:unhideWhenUsed/>
    <w:qFormat/>
    <w:rsid w:val="00357A24"/>
    <w:pPr>
      <w:ind w:left="720"/>
      <w:contextualSpacing/>
    </w:pPr>
  </w:style>
  <w:style w:type="character" w:customStyle="1" w:styleId="Heading5Char">
    <w:name w:val="Heading 5 Char"/>
    <w:basedOn w:val="DefaultParagraphFont"/>
    <w:link w:val="Heading5"/>
    <w:uiPriority w:val="9"/>
    <w:rPr>
      <w:rFonts w:asciiTheme="majorHAnsi" w:eastAsiaTheme="majorEastAsia" w:hAnsiTheme="majorHAnsi" w:cstheme="majorBidi"/>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7568881">
      <w:bodyDiv w:val="1"/>
      <w:marLeft w:val="0"/>
      <w:marRight w:val="0"/>
      <w:marTop w:val="0"/>
      <w:marBottom w:val="0"/>
      <w:divBdr>
        <w:top w:val="none" w:sz="0" w:space="0" w:color="auto"/>
        <w:left w:val="none" w:sz="0" w:space="0" w:color="auto"/>
        <w:bottom w:val="none" w:sz="0" w:space="0" w:color="auto"/>
        <w:right w:val="none" w:sz="0" w:space="0" w:color="auto"/>
      </w:divBdr>
      <w:divsChild>
        <w:div w:id="114256290">
          <w:marLeft w:val="0"/>
          <w:marRight w:val="0"/>
          <w:marTop w:val="0"/>
          <w:marBottom w:val="0"/>
          <w:divBdr>
            <w:top w:val="none" w:sz="0" w:space="0" w:color="auto"/>
            <w:left w:val="none" w:sz="0" w:space="0" w:color="auto"/>
            <w:bottom w:val="none" w:sz="0" w:space="0" w:color="auto"/>
            <w:right w:val="none" w:sz="0" w:space="0" w:color="auto"/>
          </w:divBdr>
        </w:div>
        <w:div w:id="2107704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homepages.inf.ed.ac.uk"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postgresqltutorial.com/postgresql-transaction/" TargetMode="External"/><Relationship Id="rId79" Type="http://schemas.openxmlformats.org/officeDocument/2006/relationships/hyperlink" Target="https://www.postgresql.org/docs/9.1/transaction-iso.html"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tutorialspoint.com/dbms/dbms_transaction.htm" TargetMode="External"/><Relationship Id="rId77" Type="http://schemas.openxmlformats.org/officeDocument/2006/relationships/hyperlink" Target="https://www.quora.com/What-is-a-DB-commit-lo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geeksforgeeks.org/validation-based-protocol-in-dbms/" TargetMode="External"/><Relationship Id="rId80" Type="http://schemas.openxmlformats.org/officeDocument/2006/relationships/hyperlink" Target="https://pgdash.io/blog/postgres-transactions.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geeksforgeeks.org/types-of-schedules-in-dbms/" TargetMode="External"/><Relationship Id="rId75" Type="http://schemas.openxmlformats.org/officeDocument/2006/relationships/hyperlink" Target="https://www.postgresql.org/docs/8.3/tutorial-transactions.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hyperlink" Target="https://www.tutorialspoint.com/postgresql/postgresql_transactions.htm" TargetMode="External"/><Relationship Id="rId78" Type="http://schemas.openxmlformats.org/officeDocument/2006/relationships/hyperlink" Target="https://edu.postgrespro.com/2dintro/03_arch_mvcc.pdf" TargetMode="External"/><Relationship Id="rId81" Type="http://schemas.openxmlformats.org/officeDocument/2006/relationships/hyperlink" Target="https://wiki.postgresql.org/wiki/SSI"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interdb.jp/pg/pgsql05.html" TargetMode="External"/><Relationship Id="rId7" Type="http://schemas.openxmlformats.org/officeDocument/2006/relationships/endnotes" Target="endnotes.xml"/><Relationship Id="rId71" Type="http://schemas.openxmlformats.org/officeDocument/2006/relationships/hyperlink" Target="https://www.tutorialcup.com/dbms/concurrency-control-protocols.ht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www.postgresql.org/docs/9.4/explicit-locking.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rdjan\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F64F2-18DC-4172-B2D4-F84D7D501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Student%20report%20with%20cover%20photo.dotx</Template>
  <TotalTime>0</TotalTime>
  <Pages>45</Pages>
  <Words>9734</Words>
  <Characters>55487</Characters>
  <Application>Microsoft Office Word</Application>
  <DocSecurity>0</DocSecurity>
  <Lines>462</Lines>
  <Paragraphs>130</Paragraphs>
  <ScaleCrop>false</ScaleCrop>
  <Company/>
  <LinksUpToDate>false</LinksUpToDate>
  <CharactersWithSpaces>65091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Srdjan</dc:creator>
  <cp:keywords/>
  <dc:description/>
  <cp:lastModifiedBy>Srdjan Ognjanovic</cp:lastModifiedBy>
  <cp:revision>104</cp:revision>
  <dcterms:created xsi:type="dcterms:W3CDTF">2021-05-22T17:28:00Z</dcterms:created>
  <dcterms:modified xsi:type="dcterms:W3CDTF">2021-05-22T17:28:00Z</dcterms:modified>
</cp:coreProperties>
</file>